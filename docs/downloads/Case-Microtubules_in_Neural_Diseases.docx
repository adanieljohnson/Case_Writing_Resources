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C32F" w14:textId="32BAFE4A" w:rsidR="006B5F9E" w:rsidRPr="00D034C0" w:rsidRDefault="00B872FF" w:rsidP="000A1DB3">
      <w:pPr>
        <w:pStyle w:val="L1Header"/>
      </w:pPr>
      <w:r>
        <w:t>Microtubule Defects in Neurological Diseases</w:t>
      </w:r>
    </w:p>
    <w:p w14:paraId="3B9FDA6A" w14:textId="77777777" w:rsidR="00D122C2" w:rsidRPr="002F31D6" w:rsidRDefault="00D122C2" w:rsidP="000A1DB3">
      <w:pPr>
        <w:pStyle w:val="L2Header"/>
      </w:pPr>
      <w:r w:rsidRPr="002F31D6">
        <w:t>Overview</w:t>
      </w:r>
    </w:p>
    <w:p w14:paraId="10C6E58A" w14:textId="77777777" w:rsidR="000A1DB3" w:rsidRDefault="000A1DB3" w:rsidP="000A1DB3"/>
    <w:p w14:paraId="2C9C168C" w14:textId="56DA539F" w:rsidR="00D122C2" w:rsidRPr="000A1DB3" w:rsidRDefault="00D122C2" w:rsidP="000A1DB3">
      <w:r w:rsidRPr="000A1DB3">
        <w:t>Our understanding of neurological diseases has expanded rapidly in the last 20 years. If we looked back at 2002, neurodegenerative diseases like Parkinson's and Alzheimer's disease were treated as separate conditions. Psychiatric diseases like schizophrenia, bipolar disorder, and chronic, severe depression were thought to be more psychosocial conditions, not organic defects, and certainly separate from the neurodegenerative disorders.</w:t>
      </w:r>
    </w:p>
    <w:p w14:paraId="4B691F60" w14:textId="77777777" w:rsidR="000A1DB3" w:rsidRDefault="000A1DB3" w:rsidP="000A1DB3"/>
    <w:p w14:paraId="7B19C4E9" w14:textId="3960A365" w:rsidR="00D122C2" w:rsidRPr="002F31D6" w:rsidRDefault="00D122C2" w:rsidP="000A1DB3">
      <w:r w:rsidRPr="002F31D6">
        <w:t xml:space="preserve">Today the emerging model is that </w:t>
      </w:r>
      <w:r w:rsidRPr="002F31D6">
        <w:rPr>
          <w:b/>
          <w:bCs/>
        </w:rPr>
        <w:t>many different neurological problems</w:t>
      </w:r>
      <w:r w:rsidRPr="002F31D6">
        <w:t xml:space="preserve"> can be traced (at least in part) to the same source: </w:t>
      </w:r>
      <w:r w:rsidRPr="002F31D6">
        <w:rPr>
          <w:b/>
          <w:bCs/>
        </w:rPr>
        <w:t>microtubules</w:t>
      </w:r>
      <w:r w:rsidRPr="002F31D6">
        <w:t xml:space="preserve">. We know neurons depend on microtubule networks in ways we did not understand </w:t>
      </w:r>
      <w:r>
        <w:t>before</w:t>
      </w:r>
      <w:r w:rsidRPr="002F31D6">
        <w:t xml:space="preserve">. When these networks fail, it leads to or accelerates neurological diseases. Which component(s) </w:t>
      </w:r>
      <w:r>
        <w:t>of a</w:t>
      </w:r>
      <w:r w:rsidRPr="002F31D6">
        <w:t xml:space="preserve"> network have failed, and the cells of the nervous system in which the failure is most severe, determine which disease state </w:t>
      </w:r>
      <w:proofErr w:type="gramStart"/>
      <w:r w:rsidRPr="002F31D6">
        <w:t>occurs.</w:t>
      </w:r>
      <w:proofErr w:type="gramEnd"/>
    </w:p>
    <w:p w14:paraId="26A4067F" w14:textId="77777777" w:rsidR="00D122C2" w:rsidRPr="002F31D6" w:rsidRDefault="00D122C2" w:rsidP="000A1DB3">
      <w:r w:rsidRPr="002F31D6">
        <w:t>(This new perspective also could explain why many neurological diseases share similar clinical symptoms. For example, patients with advanced Parkinsonism, Alzheimer's, and white matter syndrome often experience similar bouts of visual and auditory hallucinations</w:t>
      </w:r>
      <w:proofErr w:type="gramStart"/>
      <w:r w:rsidRPr="002F31D6">
        <w:t>. )</w:t>
      </w:r>
      <w:proofErr w:type="gramEnd"/>
    </w:p>
    <w:p w14:paraId="70F42610" w14:textId="77777777" w:rsidR="000A1DB3" w:rsidRDefault="000A1DB3" w:rsidP="000A1DB3"/>
    <w:p w14:paraId="7D9A06AE" w14:textId="7374D716" w:rsidR="00D122C2" w:rsidRPr="002F31D6" w:rsidRDefault="00D122C2" w:rsidP="000A1DB3">
      <w:r w:rsidRPr="002F31D6">
        <w:t>Your goal for this week is to build a framework for understanding how microtubule defects lead to neurological disease.</w:t>
      </w:r>
    </w:p>
    <w:p w14:paraId="18FF4B88" w14:textId="77777777" w:rsidR="00D122C2" w:rsidRPr="002F31D6" w:rsidRDefault="00D122C2" w:rsidP="00F439A5">
      <w:pPr>
        <w:pStyle w:val="ListParagraph"/>
        <w:numPr>
          <w:ilvl w:val="0"/>
          <w:numId w:val="1"/>
        </w:numPr>
      </w:pPr>
      <w:r w:rsidRPr="002F31D6">
        <w:t>On Day 1 your team will use information you pull from two pre-class literature readings to work out how microtubules are arranged in differentiated cells, and more specifically, in neurons.</w:t>
      </w:r>
    </w:p>
    <w:p w14:paraId="75360E9E" w14:textId="77777777" w:rsidR="00783010" w:rsidRDefault="00343E72" w:rsidP="00F439A5">
      <w:pPr>
        <w:pStyle w:val="ListParagraph"/>
        <w:numPr>
          <w:ilvl w:val="1"/>
          <w:numId w:val="2"/>
        </w:numPr>
      </w:pPr>
      <w:r>
        <w:t xml:space="preserve">The larger learning goal is to </w:t>
      </w:r>
      <w:r w:rsidR="000A1DB3" w:rsidRPr="002F31D6">
        <w:t xml:space="preserve">practice pulling key concepts out of a noisy background. </w:t>
      </w:r>
    </w:p>
    <w:p w14:paraId="44AAE8DF" w14:textId="77777777" w:rsidR="00783010" w:rsidRDefault="000A1DB3" w:rsidP="00F439A5">
      <w:pPr>
        <w:pStyle w:val="ListParagraph"/>
        <w:numPr>
          <w:ilvl w:val="1"/>
          <w:numId w:val="2"/>
        </w:numPr>
      </w:pPr>
      <w:r w:rsidRPr="002F31D6">
        <w:t>One reading assignment (</w:t>
      </w:r>
      <w:proofErr w:type="spellStart"/>
      <w:r w:rsidRPr="002F31D6">
        <w:t>Muromoya</w:t>
      </w:r>
      <w:proofErr w:type="spellEnd"/>
      <w:r w:rsidRPr="002F31D6">
        <w:t xml:space="preserve"> 2017, pp. 1-6) has way more detailed information than you will need for the case. I recommend that you</w:t>
      </w:r>
      <w:r w:rsidR="00783010">
        <w:t>:</w:t>
      </w:r>
    </w:p>
    <w:p w14:paraId="5BE9E435" w14:textId="77777777" w:rsidR="00783010" w:rsidRDefault="00783010" w:rsidP="00F439A5">
      <w:pPr>
        <w:pStyle w:val="ListParagraph"/>
        <w:numPr>
          <w:ilvl w:val="2"/>
          <w:numId w:val="2"/>
        </w:numPr>
      </w:pPr>
      <w:r>
        <w:t>R</w:t>
      </w:r>
      <w:r w:rsidR="00D122C2" w:rsidRPr="002F31D6">
        <w:t>ead the guide questions your team needs to answer, then review the figures and read ONLY the first 1-2 paragraphs below each section or subsection heading.</w:t>
      </w:r>
    </w:p>
    <w:p w14:paraId="58A5AF50" w14:textId="77777777" w:rsidR="00783010" w:rsidRDefault="00D122C2" w:rsidP="00F439A5">
      <w:pPr>
        <w:pStyle w:val="ListParagraph"/>
        <w:numPr>
          <w:ilvl w:val="2"/>
          <w:numId w:val="2"/>
        </w:numPr>
      </w:pPr>
      <w:r w:rsidRPr="002F31D6">
        <w:t xml:space="preserve">See if you can answer some or </w:t>
      </w:r>
      <w:proofErr w:type="gramStart"/>
      <w:r w:rsidRPr="002F31D6">
        <w:t>all of</w:t>
      </w:r>
      <w:proofErr w:type="gramEnd"/>
      <w:r w:rsidRPr="002F31D6">
        <w:t xml:space="preserve"> the questions.</w:t>
      </w:r>
    </w:p>
    <w:p w14:paraId="69CA423B" w14:textId="733BCFF4" w:rsidR="00D122C2" w:rsidRPr="002F31D6" w:rsidRDefault="00D122C2" w:rsidP="00F439A5">
      <w:pPr>
        <w:pStyle w:val="ListParagraph"/>
        <w:numPr>
          <w:ilvl w:val="2"/>
          <w:numId w:val="2"/>
        </w:numPr>
      </w:pPr>
      <w:r w:rsidRPr="002F31D6">
        <w:t>Only read further if you cannot answer a guide question. </w:t>
      </w:r>
    </w:p>
    <w:p w14:paraId="0F5BB804" w14:textId="4153FEFC" w:rsidR="00D122C2" w:rsidRPr="002F31D6" w:rsidRDefault="000A1DB3" w:rsidP="00F439A5">
      <w:pPr>
        <w:pStyle w:val="ListParagraph"/>
        <w:numPr>
          <w:ilvl w:val="0"/>
          <w:numId w:val="2"/>
        </w:numPr>
      </w:pPr>
      <w:r w:rsidRPr="002F31D6">
        <w:t>On Day 2 your team will use the general model you developed on Day 1 to understand what happens to neurons when microtubule-based activities break down.</w:t>
      </w:r>
    </w:p>
    <w:p w14:paraId="0F377463" w14:textId="05C24936" w:rsidR="00783010" w:rsidRDefault="00783010" w:rsidP="00F439A5">
      <w:pPr>
        <w:pStyle w:val="ListParagraph"/>
        <w:numPr>
          <w:ilvl w:val="1"/>
          <w:numId w:val="2"/>
        </w:numPr>
      </w:pPr>
      <w:r>
        <w:t xml:space="preserve">The larger learning goal is to </w:t>
      </w:r>
      <w:r w:rsidRPr="002F31D6">
        <w:t xml:space="preserve">practice synthesizing a model using concepts from </w:t>
      </w:r>
      <w:r w:rsidRPr="000A1DB3">
        <w:rPr>
          <w:b/>
          <w:bCs/>
        </w:rPr>
        <w:t>more than one</w:t>
      </w:r>
      <w:r w:rsidRPr="002F31D6">
        <w:t xml:space="preserve"> source</w:t>
      </w:r>
      <w:r>
        <w:t>.</w:t>
      </w:r>
    </w:p>
    <w:p w14:paraId="4CAF181E" w14:textId="64904F1A" w:rsidR="00D122C2" w:rsidRPr="002F31D6" w:rsidRDefault="00D122C2" w:rsidP="00F439A5">
      <w:pPr>
        <w:pStyle w:val="ListParagraph"/>
        <w:numPr>
          <w:ilvl w:val="1"/>
          <w:numId w:val="2"/>
        </w:numPr>
      </w:pPr>
      <w:r w:rsidRPr="002F31D6">
        <w:t xml:space="preserve">You will not be able to answer </w:t>
      </w:r>
      <w:proofErr w:type="gramStart"/>
      <w:r w:rsidRPr="002F31D6">
        <w:t>all of</w:t>
      </w:r>
      <w:proofErr w:type="gramEnd"/>
      <w:r w:rsidRPr="002F31D6">
        <w:t xml:space="preserve"> the Guide Questions for Day 1 or complete Day 2 using just the information in one of the reading assignments.</w:t>
      </w:r>
    </w:p>
    <w:p w14:paraId="743D063F" w14:textId="5AC84794" w:rsidR="00D122C2" w:rsidRDefault="00D122C2" w:rsidP="00F439A5">
      <w:pPr>
        <w:pStyle w:val="ListParagraph"/>
        <w:numPr>
          <w:ilvl w:val="1"/>
          <w:numId w:val="2"/>
        </w:numPr>
      </w:pPr>
      <w:r w:rsidRPr="002F31D6">
        <w:t>You will need to combine BOTH sources.</w:t>
      </w:r>
    </w:p>
    <w:p w14:paraId="506EE6AF" w14:textId="60207C81" w:rsidR="000A1DB3" w:rsidRDefault="000A1DB3" w:rsidP="000A1DB3"/>
    <w:p w14:paraId="3A7CA63B" w14:textId="77777777" w:rsidR="000A1DB3" w:rsidRPr="002F31D6" w:rsidRDefault="000A1DB3" w:rsidP="000A1DB3">
      <w:r w:rsidRPr="002F31D6">
        <w:t>Your final assignment will be a summary of what you learned from the case.</w:t>
      </w:r>
    </w:p>
    <w:p w14:paraId="205F534C" w14:textId="77777777" w:rsidR="00783010" w:rsidRDefault="00783010">
      <w:r>
        <w:rPr>
          <w:bCs/>
          <w:iCs/>
          <w:smallCaps/>
        </w:rPr>
        <w:br w:type="page"/>
      </w:r>
    </w:p>
    <w:p w14:paraId="64258670" w14:textId="7EBE209F" w:rsidR="00D122C2" w:rsidRDefault="00D122C2" w:rsidP="000A1DB3">
      <w:pPr>
        <w:pStyle w:val="L2Header"/>
      </w:pPr>
      <w:r w:rsidRPr="002F31D6">
        <w:lastRenderedPageBreak/>
        <w:t>Pre-Class Reading Assignment</w:t>
      </w:r>
    </w:p>
    <w:p w14:paraId="5A7F4560" w14:textId="77777777" w:rsidR="00783010" w:rsidRDefault="00783010" w:rsidP="00783010">
      <w:pPr>
        <w:rPr>
          <w:b/>
          <w:bCs/>
        </w:rPr>
      </w:pPr>
    </w:p>
    <w:p w14:paraId="5EF678FC" w14:textId="6C06C34D" w:rsidR="00783010" w:rsidRDefault="00783010" w:rsidP="00783010">
      <w:r w:rsidRPr="002F31D6">
        <w:rPr>
          <w:b/>
          <w:bCs/>
        </w:rPr>
        <w:t xml:space="preserve">You do not have to read both articles. </w:t>
      </w:r>
      <w:r w:rsidRPr="002F31D6">
        <w:t xml:space="preserve">Half of your team should read </w:t>
      </w:r>
      <w:proofErr w:type="spellStart"/>
      <w:r w:rsidRPr="002F31D6">
        <w:t>Sferra</w:t>
      </w:r>
      <w:proofErr w:type="spellEnd"/>
      <w:r w:rsidRPr="002F31D6">
        <w:t xml:space="preserve"> 2020, the others, </w:t>
      </w:r>
      <w:proofErr w:type="spellStart"/>
      <w:r w:rsidRPr="002F31D6">
        <w:t>Muromoya</w:t>
      </w:r>
      <w:proofErr w:type="spellEnd"/>
      <w:r w:rsidRPr="002F31D6">
        <w:t xml:space="preserve"> 2017. If you have an odd number, put the extra person on </w:t>
      </w:r>
      <w:proofErr w:type="spellStart"/>
      <w:r w:rsidRPr="002F31D6">
        <w:t>Muromoya</w:t>
      </w:r>
      <w:proofErr w:type="spellEnd"/>
      <w:r w:rsidRPr="002F31D6">
        <w:t xml:space="preserve"> 2017.</w:t>
      </w:r>
    </w:p>
    <w:p w14:paraId="2A91F94D" w14:textId="77777777" w:rsidR="00783010" w:rsidRPr="00783010" w:rsidRDefault="00783010" w:rsidP="00783010"/>
    <w:p w14:paraId="0EA351BB" w14:textId="77777777" w:rsidR="00D122C2" w:rsidRPr="002F31D6" w:rsidRDefault="0005034B" w:rsidP="00F439A5">
      <w:pPr>
        <w:pStyle w:val="ListParagraph"/>
        <w:numPr>
          <w:ilvl w:val="0"/>
          <w:numId w:val="3"/>
        </w:numPr>
      </w:pPr>
      <w:hyperlink r:id="rId8" w:tgtFrame="_blank" w:tooltip="Muromoya 2017.pdf" w:history="1">
        <w:proofErr w:type="spellStart"/>
        <w:r w:rsidR="00D122C2" w:rsidRPr="000A1DB3">
          <w:rPr>
            <w:color w:val="0000FF"/>
            <w:u w:val="single"/>
          </w:rPr>
          <w:t>Muromoya</w:t>
        </w:r>
        <w:proofErr w:type="spellEnd"/>
        <w:r w:rsidR="00D122C2" w:rsidRPr="000A1DB3">
          <w:rPr>
            <w:color w:val="0000FF"/>
            <w:u w:val="single"/>
          </w:rPr>
          <w:t xml:space="preserve"> 2017 up </w:t>
        </w:r>
        <w:proofErr w:type="spellStart"/>
        <w:r w:rsidR="00D122C2" w:rsidRPr="000A1DB3">
          <w:rPr>
            <w:color w:val="0000FF"/>
            <w:u w:val="single"/>
          </w:rPr>
          <w:t>to p</w:t>
        </w:r>
        <w:proofErr w:type="spellEnd"/>
        <w:r w:rsidR="00D122C2" w:rsidRPr="000A1DB3">
          <w:rPr>
            <w:color w:val="0000FF"/>
            <w:u w:val="single"/>
          </w:rPr>
          <w:t>. 6</w:t>
        </w:r>
      </w:hyperlink>
      <w:hyperlink r:id="rId9" w:history="1">
        <w:r w:rsidR="00D122C2" w:rsidRPr="000A1DB3">
          <w:rPr>
            <w:color w:val="0000FF"/>
          </w:rPr>
          <w:t xml:space="preserve">Download </w:t>
        </w:r>
        <w:proofErr w:type="spellStart"/>
        <w:r w:rsidR="00D122C2" w:rsidRPr="000A1DB3">
          <w:rPr>
            <w:color w:val="0000FF"/>
          </w:rPr>
          <w:t>Muromoya</w:t>
        </w:r>
        <w:proofErr w:type="spellEnd"/>
        <w:r w:rsidR="00D122C2" w:rsidRPr="000A1DB3">
          <w:rPr>
            <w:color w:val="0000FF"/>
          </w:rPr>
          <w:t xml:space="preserve"> 2017 up </w:t>
        </w:r>
        <w:proofErr w:type="spellStart"/>
        <w:r w:rsidR="00D122C2" w:rsidRPr="000A1DB3">
          <w:rPr>
            <w:color w:val="0000FF"/>
          </w:rPr>
          <w:t>to p</w:t>
        </w:r>
        <w:proofErr w:type="spellEnd"/>
        <w:r w:rsidR="00D122C2" w:rsidRPr="000A1DB3">
          <w:rPr>
            <w:color w:val="0000FF"/>
          </w:rPr>
          <w:t>. 6</w:t>
        </w:r>
      </w:hyperlink>
      <w:r w:rsidR="00D122C2" w:rsidRPr="002F31D6">
        <w:t>, stop before “The stabilization and anchoring of microtubule minus ends”.</w:t>
      </w:r>
    </w:p>
    <w:p w14:paraId="2A831AA6" w14:textId="77777777" w:rsidR="00D122C2" w:rsidRPr="002F31D6" w:rsidRDefault="0005034B" w:rsidP="00F439A5">
      <w:pPr>
        <w:pStyle w:val="ListParagraph"/>
        <w:numPr>
          <w:ilvl w:val="0"/>
          <w:numId w:val="3"/>
        </w:numPr>
      </w:pPr>
      <w:hyperlink r:id="rId10" w:tgtFrame="_blank" w:tooltip="Sferra 2020.pdf" w:history="1">
        <w:proofErr w:type="spellStart"/>
        <w:r w:rsidR="00D122C2" w:rsidRPr="000A1DB3">
          <w:rPr>
            <w:color w:val="0000FF"/>
            <w:u w:val="single"/>
          </w:rPr>
          <w:t>Sferra</w:t>
        </w:r>
        <w:proofErr w:type="spellEnd"/>
        <w:r w:rsidR="00D122C2" w:rsidRPr="000A1DB3">
          <w:rPr>
            <w:color w:val="0000FF"/>
            <w:u w:val="single"/>
          </w:rPr>
          <w:t xml:space="preserve"> 2020 up </w:t>
        </w:r>
        <w:proofErr w:type="spellStart"/>
        <w:r w:rsidR="00D122C2" w:rsidRPr="000A1DB3">
          <w:rPr>
            <w:color w:val="0000FF"/>
            <w:u w:val="single"/>
          </w:rPr>
          <w:t>to p</w:t>
        </w:r>
        <w:proofErr w:type="spellEnd"/>
        <w:r w:rsidR="00D122C2" w:rsidRPr="000A1DB3">
          <w:rPr>
            <w:color w:val="0000FF"/>
            <w:u w:val="single"/>
          </w:rPr>
          <w:t>. 10</w:t>
        </w:r>
      </w:hyperlink>
      <w:hyperlink r:id="rId11" w:history="1">
        <w:r w:rsidR="00D122C2" w:rsidRPr="000A1DB3">
          <w:rPr>
            <w:color w:val="0000FF"/>
          </w:rPr>
          <w:t xml:space="preserve">Download </w:t>
        </w:r>
        <w:proofErr w:type="spellStart"/>
        <w:r w:rsidR="00D122C2" w:rsidRPr="000A1DB3">
          <w:rPr>
            <w:color w:val="0000FF"/>
          </w:rPr>
          <w:t>Sferra</w:t>
        </w:r>
        <w:proofErr w:type="spellEnd"/>
        <w:r w:rsidR="00D122C2" w:rsidRPr="000A1DB3">
          <w:rPr>
            <w:color w:val="0000FF"/>
          </w:rPr>
          <w:t xml:space="preserve"> 2020 up </w:t>
        </w:r>
        <w:proofErr w:type="spellStart"/>
        <w:r w:rsidR="00D122C2" w:rsidRPr="000A1DB3">
          <w:rPr>
            <w:color w:val="0000FF"/>
          </w:rPr>
          <w:t>to p</w:t>
        </w:r>
        <w:proofErr w:type="spellEnd"/>
        <w:r w:rsidR="00D122C2" w:rsidRPr="000A1DB3">
          <w:rPr>
            <w:color w:val="0000FF"/>
          </w:rPr>
          <w:t>. 10</w:t>
        </w:r>
      </w:hyperlink>
      <w:r w:rsidR="00D122C2" w:rsidRPr="002F31D6">
        <w:t>, stop before “Section 5. Microtubule Dysfunction and Neurodegeneration.”</w:t>
      </w:r>
    </w:p>
    <w:p w14:paraId="439AE724" w14:textId="77777777" w:rsidR="00783010" w:rsidRPr="002F31D6" w:rsidRDefault="00783010" w:rsidP="000A1DB3"/>
    <w:p w14:paraId="1E51497C" w14:textId="3D15C63B" w:rsidR="00D122C2" w:rsidRDefault="00D122C2" w:rsidP="000A1DB3">
      <w:r w:rsidRPr="002F31D6">
        <w:t>Both reviews contain information about vertebrates and invertebrates. For this case, you should focus on vertebrates only. The guide questions for the readings are in the next section.</w:t>
      </w:r>
    </w:p>
    <w:p w14:paraId="07629550" w14:textId="77777777" w:rsidR="00783010" w:rsidRPr="002F31D6" w:rsidRDefault="00783010" w:rsidP="000A1DB3"/>
    <w:p w14:paraId="2F7CD3D2" w14:textId="77777777" w:rsidR="00D122C2" w:rsidRPr="002F31D6" w:rsidRDefault="0005034B" w:rsidP="000A1DB3">
      <w:r>
        <w:rPr>
          <w:noProof/>
        </w:rPr>
        <w:pict w14:anchorId="728A679A">
          <v:rect id="_x0000_i1026" alt="" style="width:468pt;height:.05pt;mso-width-percent:0;mso-height-percent:0;mso-width-percent:0;mso-height-percent:0" o:hralign="center" o:hrstd="t" o:hr="t" fillcolor="#a0a0a0" stroked="f"/>
        </w:pict>
      </w:r>
    </w:p>
    <w:p w14:paraId="62D6EB7D" w14:textId="77777777" w:rsidR="00D122C2" w:rsidRPr="002F31D6" w:rsidRDefault="00D122C2" w:rsidP="000A1DB3">
      <w:pPr>
        <w:pStyle w:val="L2Header"/>
      </w:pPr>
      <w:r w:rsidRPr="002F31D6">
        <w:t>Guide Questions for Day 1</w:t>
      </w:r>
    </w:p>
    <w:p w14:paraId="6A151032" w14:textId="77777777" w:rsidR="00D122C2" w:rsidRPr="002F31D6" w:rsidRDefault="00D122C2" w:rsidP="000A1DB3">
      <w:pPr>
        <w:pStyle w:val="Heading3"/>
      </w:pPr>
      <w:r w:rsidRPr="002F31D6">
        <w:t>How are microtubules assembled and regulated? </w:t>
      </w:r>
    </w:p>
    <w:p w14:paraId="6393B541" w14:textId="77777777" w:rsidR="00E43588" w:rsidRDefault="00E43588" w:rsidP="000A1DB3"/>
    <w:p w14:paraId="451B3CAF" w14:textId="68A6D704" w:rsidR="00D122C2" w:rsidRPr="002F31D6" w:rsidRDefault="00D122C2" w:rsidP="000A1DB3">
      <w:r w:rsidRPr="002F31D6">
        <w:t>Get with your team on Wednesday and complete these Guide Questions.</w:t>
      </w:r>
    </w:p>
    <w:p w14:paraId="14B8BBE9" w14:textId="77777777" w:rsidR="00E43588" w:rsidRDefault="00E43588" w:rsidP="000A1DB3"/>
    <w:p w14:paraId="7A0F4394" w14:textId="1FE433D7" w:rsidR="00D122C2" w:rsidRPr="002F31D6" w:rsidRDefault="00D122C2" w:rsidP="00F439A5">
      <w:pPr>
        <w:pStyle w:val="ListParagraph"/>
        <w:numPr>
          <w:ilvl w:val="1"/>
          <w:numId w:val="1"/>
        </w:numPr>
        <w:ind w:left="720"/>
      </w:pPr>
      <w:r w:rsidRPr="002F31D6">
        <w:t>The proteins listed below are the main structural and regulatory proteins that make up the microtubule network. Using the readings, assign a general function to each of the proteins.</w:t>
      </w:r>
    </w:p>
    <w:p w14:paraId="36A0905C" w14:textId="77777777" w:rsidR="00D122C2" w:rsidRPr="002F31D6" w:rsidRDefault="00D122C2" w:rsidP="00F439A5">
      <w:pPr>
        <w:pStyle w:val="ListParagraph"/>
        <w:numPr>
          <w:ilvl w:val="0"/>
          <w:numId w:val="4"/>
        </w:numPr>
        <w:tabs>
          <w:tab w:val="clear" w:pos="720"/>
        </w:tabs>
        <w:ind w:left="1440"/>
      </w:pPr>
      <w:r w:rsidRPr="002F31D6">
        <w:t>CDK5RAP2</w:t>
      </w:r>
    </w:p>
    <w:p w14:paraId="48CEDC2F" w14:textId="77777777" w:rsidR="00D122C2" w:rsidRPr="002F31D6" w:rsidRDefault="00D122C2" w:rsidP="00F439A5">
      <w:pPr>
        <w:pStyle w:val="ListParagraph"/>
        <w:numPr>
          <w:ilvl w:val="0"/>
          <w:numId w:val="4"/>
        </w:numPr>
        <w:tabs>
          <w:tab w:val="clear" w:pos="720"/>
        </w:tabs>
        <w:ind w:left="1440"/>
      </w:pPr>
      <w:r w:rsidRPr="002F31D6">
        <w:t>CLASPs</w:t>
      </w:r>
    </w:p>
    <w:p w14:paraId="42E1CAD8" w14:textId="77777777" w:rsidR="00D122C2" w:rsidRPr="002F31D6" w:rsidRDefault="00D122C2" w:rsidP="00F439A5">
      <w:pPr>
        <w:pStyle w:val="ListParagraph"/>
        <w:numPr>
          <w:ilvl w:val="0"/>
          <w:numId w:val="4"/>
        </w:numPr>
        <w:tabs>
          <w:tab w:val="clear" w:pos="720"/>
        </w:tabs>
        <w:ind w:left="1440"/>
      </w:pPr>
      <w:r w:rsidRPr="002F31D6">
        <w:t>CLIPs</w:t>
      </w:r>
    </w:p>
    <w:p w14:paraId="6B2F9D27" w14:textId="77777777" w:rsidR="00D122C2" w:rsidRPr="002F31D6" w:rsidRDefault="00D122C2" w:rsidP="00F439A5">
      <w:pPr>
        <w:pStyle w:val="ListParagraph"/>
        <w:numPr>
          <w:ilvl w:val="0"/>
          <w:numId w:val="4"/>
        </w:numPr>
        <w:tabs>
          <w:tab w:val="clear" w:pos="720"/>
        </w:tabs>
        <w:ind w:left="1440"/>
      </w:pPr>
      <w:r w:rsidRPr="002F31D6">
        <w:t>Dynein</w:t>
      </w:r>
    </w:p>
    <w:p w14:paraId="1CACD576" w14:textId="77777777" w:rsidR="00D122C2" w:rsidRPr="002F31D6" w:rsidRDefault="00D122C2" w:rsidP="00F439A5">
      <w:pPr>
        <w:pStyle w:val="ListParagraph"/>
        <w:numPr>
          <w:ilvl w:val="0"/>
          <w:numId w:val="4"/>
        </w:numPr>
        <w:tabs>
          <w:tab w:val="clear" w:pos="720"/>
        </w:tabs>
        <w:ind w:left="1440"/>
      </w:pPr>
      <w:r w:rsidRPr="002F31D6">
        <w:t>HDAC6</w:t>
      </w:r>
    </w:p>
    <w:p w14:paraId="2D85BFBF" w14:textId="77777777" w:rsidR="00D122C2" w:rsidRPr="002F31D6" w:rsidRDefault="00D122C2" w:rsidP="00F439A5">
      <w:pPr>
        <w:pStyle w:val="ListParagraph"/>
        <w:numPr>
          <w:ilvl w:val="0"/>
          <w:numId w:val="4"/>
        </w:numPr>
        <w:tabs>
          <w:tab w:val="clear" w:pos="720"/>
        </w:tabs>
        <w:ind w:left="1440"/>
      </w:pPr>
      <w:r w:rsidRPr="002F31D6">
        <w:t>Katanin</w:t>
      </w:r>
    </w:p>
    <w:p w14:paraId="7F19DED8" w14:textId="77777777" w:rsidR="00D122C2" w:rsidRPr="002F31D6" w:rsidRDefault="00D122C2" w:rsidP="00F439A5">
      <w:pPr>
        <w:pStyle w:val="ListParagraph"/>
        <w:numPr>
          <w:ilvl w:val="0"/>
          <w:numId w:val="4"/>
        </w:numPr>
        <w:tabs>
          <w:tab w:val="clear" w:pos="720"/>
        </w:tabs>
        <w:ind w:left="1440"/>
      </w:pPr>
      <w:r w:rsidRPr="002F31D6">
        <w:t>Kinesin</w:t>
      </w:r>
    </w:p>
    <w:p w14:paraId="1E870A38" w14:textId="77777777" w:rsidR="00D122C2" w:rsidRPr="002F31D6" w:rsidRDefault="00D122C2" w:rsidP="00F439A5">
      <w:pPr>
        <w:pStyle w:val="ListParagraph"/>
        <w:numPr>
          <w:ilvl w:val="0"/>
          <w:numId w:val="4"/>
        </w:numPr>
        <w:tabs>
          <w:tab w:val="clear" w:pos="720"/>
        </w:tabs>
        <w:ind w:left="1440"/>
      </w:pPr>
      <w:r w:rsidRPr="002F31D6">
        <w:t>MAP2</w:t>
      </w:r>
    </w:p>
    <w:p w14:paraId="3D9FC2A9" w14:textId="77777777" w:rsidR="00D122C2" w:rsidRPr="002F31D6" w:rsidRDefault="00D122C2" w:rsidP="00F439A5">
      <w:pPr>
        <w:pStyle w:val="ListParagraph"/>
        <w:numPr>
          <w:ilvl w:val="0"/>
          <w:numId w:val="4"/>
        </w:numPr>
        <w:tabs>
          <w:tab w:val="clear" w:pos="720"/>
        </w:tabs>
        <w:ind w:left="1440"/>
      </w:pPr>
      <w:r w:rsidRPr="002F31D6">
        <w:t>MAPT/Tau</w:t>
      </w:r>
    </w:p>
    <w:p w14:paraId="34FBAFB4" w14:textId="77777777" w:rsidR="00D122C2" w:rsidRPr="002F31D6" w:rsidRDefault="00D122C2" w:rsidP="00F439A5">
      <w:pPr>
        <w:pStyle w:val="ListParagraph"/>
        <w:numPr>
          <w:ilvl w:val="0"/>
          <w:numId w:val="4"/>
        </w:numPr>
        <w:tabs>
          <w:tab w:val="clear" w:pos="720"/>
        </w:tabs>
        <w:ind w:left="1440"/>
      </w:pPr>
      <w:r w:rsidRPr="002F31D6">
        <w:t>Nedd1</w:t>
      </w:r>
    </w:p>
    <w:p w14:paraId="36904BDB" w14:textId="77777777" w:rsidR="00D122C2" w:rsidRPr="002F31D6" w:rsidRDefault="00D122C2" w:rsidP="00F439A5">
      <w:pPr>
        <w:pStyle w:val="ListParagraph"/>
        <w:numPr>
          <w:ilvl w:val="0"/>
          <w:numId w:val="4"/>
        </w:numPr>
        <w:tabs>
          <w:tab w:val="clear" w:pos="720"/>
        </w:tabs>
        <w:ind w:left="1440"/>
      </w:pPr>
      <w:proofErr w:type="spellStart"/>
      <w:r w:rsidRPr="002F31D6">
        <w:t>Ninein</w:t>
      </w:r>
      <w:proofErr w:type="spellEnd"/>
    </w:p>
    <w:p w14:paraId="58BAE4A1" w14:textId="77777777" w:rsidR="00D122C2" w:rsidRPr="002F31D6" w:rsidRDefault="00D122C2" w:rsidP="00F439A5">
      <w:pPr>
        <w:pStyle w:val="ListParagraph"/>
        <w:numPr>
          <w:ilvl w:val="0"/>
          <w:numId w:val="4"/>
        </w:numPr>
        <w:tabs>
          <w:tab w:val="clear" w:pos="720"/>
        </w:tabs>
        <w:ind w:left="1440"/>
      </w:pPr>
      <w:r w:rsidRPr="002F31D6">
        <w:t>Sirtuin-2</w:t>
      </w:r>
    </w:p>
    <w:p w14:paraId="14E1C6B0" w14:textId="77777777" w:rsidR="00D122C2" w:rsidRPr="002F31D6" w:rsidRDefault="00D122C2" w:rsidP="00F439A5">
      <w:pPr>
        <w:pStyle w:val="ListParagraph"/>
        <w:numPr>
          <w:ilvl w:val="0"/>
          <w:numId w:val="4"/>
        </w:numPr>
        <w:tabs>
          <w:tab w:val="clear" w:pos="720"/>
        </w:tabs>
        <w:ind w:left="1440"/>
      </w:pPr>
      <w:proofErr w:type="spellStart"/>
      <w:r w:rsidRPr="002F31D6">
        <w:t>Spastin</w:t>
      </w:r>
      <w:proofErr w:type="spellEnd"/>
    </w:p>
    <w:p w14:paraId="34900B61" w14:textId="77777777" w:rsidR="00D122C2" w:rsidRPr="002F31D6" w:rsidRDefault="00D122C2" w:rsidP="00F439A5">
      <w:pPr>
        <w:pStyle w:val="ListParagraph"/>
        <w:numPr>
          <w:ilvl w:val="0"/>
          <w:numId w:val="4"/>
        </w:numPr>
        <w:tabs>
          <w:tab w:val="clear" w:pos="720"/>
        </w:tabs>
        <w:ind w:left="1440"/>
      </w:pPr>
      <w:r w:rsidRPr="002F31D6">
        <w:t>αTAT1</w:t>
      </w:r>
    </w:p>
    <w:p w14:paraId="15115FFB" w14:textId="77777777" w:rsidR="00D122C2" w:rsidRPr="002F31D6" w:rsidRDefault="00D122C2" w:rsidP="00F439A5">
      <w:pPr>
        <w:pStyle w:val="ListParagraph"/>
        <w:numPr>
          <w:ilvl w:val="0"/>
          <w:numId w:val="4"/>
        </w:numPr>
        <w:tabs>
          <w:tab w:val="clear" w:pos="720"/>
        </w:tabs>
        <w:ind w:left="1440"/>
      </w:pPr>
      <w:r w:rsidRPr="002F31D6">
        <w:t>α-tubulin (</w:t>
      </w:r>
      <w:r w:rsidRPr="000A1DB3">
        <w:rPr>
          <w:i/>
          <w:iCs/>
        </w:rPr>
        <w:t>TUBA#</w:t>
      </w:r>
      <w:r w:rsidRPr="002F31D6">
        <w:t xml:space="preserve"> genes)</w:t>
      </w:r>
    </w:p>
    <w:p w14:paraId="569BEE8F" w14:textId="77777777" w:rsidR="00D122C2" w:rsidRPr="002F31D6" w:rsidRDefault="00D122C2" w:rsidP="00F439A5">
      <w:pPr>
        <w:pStyle w:val="ListParagraph"/>
        <w:numPr>
          <w:ilvl w:val="0"/>
          <w:numId w:val="4"/>
        </w:numPr>
        <w:tabs>
          <w:tab w:val="clear" w:pos="720"/>
        </w:tabs>
        <w:ind w:left="1440"/>
      </w:pPr>
      <w:r w:rsidRPr="002F31D6">
        <w:t>β-tubulin (</w:t>
      </w:r>
      <w:r w:rsidRPr="000A1DB3">
        <w:rPr>
          <w:i/>
          <w:iCs/>
        </w:rPr>
        <w:t>TUBB#</w:t>
      </w:r>
      <w:r w:rsidRPr="002F31D6">
        <w:t xml:space="preserve"> genes)</w:t>
      </w:r>
    </w:p>
    <w:p w14:paraId="371BBDA4" w14:textId="77777777" w:rsidR="00D122C2" w:rsidRPr="002F31D6" w:rsidRDefault="00D122C2" w:rsidP="00F439A5">
      <w:pPr>
        <w:pStyle w:val="ListParagraph"/>
        <w:numPr>
          <w:ilvl w:val="0"/>
          <w:numId w:val="4"/>
        </w:numPr>
        <w:tabs>
          <w:tab w:val="clear" w:pos="720"/>
        </w:tabs>
        <w:ind w:left="1440"/>
      </w:pPr>
      <w:r w:rsidRPr="002F31D6">
        <w:t>γ-tubulin</w:t>
      </w:r>
    </w:p>
    <w:p w14:paraId="3E470050" w14:textId="77777777" w:rsidR="00D122C2" w:rsidRPr="002F31D6" w:rsidRDefault="00D122C2" w:rsidP="00F439A5">
      <w:pPr>
        <w:pStyle w:val="ListParagraph"/>
        <w:numPr>
          <w:ilvl w:val="0"/>
          <w:numId w:val="4"/>
        </w:numPr>
        <w:tabs>
          <w:tab w:val="clear" w:pos="720"/>
        </w:tabs>
        <w:ind w:left="1440"/>
      </w:pPr>
      <w:r w:rsidRPr="002F31D6">
        <w:t>Tubulin tyrosine ligase (TTL)</w:t>
      </w:r>
    </w:p>
    <w:p w14:paraId="44E3DEB2" w14:textId="77777777" w:rsidR="00D122C2" w:rsidRPr="002F31D6" w:rsidRDefault="00D122C2" w:rsidP="00F439A5">
      <w:pPr>
        <w:pStyle w:val="ListParagraph"/>
        <w:numPr>
          <w:ilvl w:val="0"/>
          <w:numId w:val="4"/>
        </w:numPr>
        <w:tabs>
          <w:tab w:val="clear" w:pos="720"/>
        </w:tabs>
        <w:ind w:left="1440"/>
      </w:pPr>
      <w:r w:rsidRPr="002F31D6">
        <w:t>γ-</w:t>
      </w:r>
      <w:proofErr w:type="spellStart"/>
      <w:r w:rsidRPr="002F31D6">
        <w:t>TuRCs</w:t>
      </w:r>
      <w:proofErr w:type="spellEnd"/>
    </w:p>
    <w:p w14:paraId="2E4B3E93" w14:textId="77777777" w:rsidR="00E43588" w:rsidRDefault="00E43588" w:rsidP="000A1DB3"/>
    <w:p w14:paraId="74E32023" w14:textId="398BD4B9" w:rsidR="00D122C2" w:rsidRPr="002F31D6" w:rsidRDefault="00D122C2" w:rsidP="00F439A5">
      <w:pPr>
        <w:pStyle w:val="ListParagraph"/>
        <w:numPr>
          <w:ilvl w:val="1"/>
          <w:numId w:val="1"/>
        </w:numPr>
        <w:ind w:left="720"/>
      </w:pPr>
      <w:r w:rsidRPr="002F31D6">
        <w:lastRenderedPageBreak/>
        <w:t xml:space="preserve">Which of the proteins in the list from Qu. 1 are </w:t>
      </w:r>
      <w:r w:rsidRPr="00E43588">
        <w:rPr>
          <w:b/>
          <w:bCs/>
        </w:rPr>
        <w:t>structural</w:t>
      </w:r>
      <w:r w:rsidRPr="002F31D6">
        <w:t xml:space="preserve">, meaning they are part of the actual microtubule itself? Which of the proteins are </w:t>
      </w:r>
      <w:r w:rsidRPr="00E43588">
        <w:rPr>
          <w:b/>
          <w:bCs/>
        </w:rPr>
        <w:t>regulators</w:t>
      </w:r>
      <w:r w:rsidRPr="002F31D6">
        <w:t>, meaning they control or modify stability, assembly/disassembly, etc.?</w:t>
      </w:r>
    </w:p>
    <w:p w14:paraId="4897AE83" w14:textId="77777777" w:rsidR="00E43588" w:rsidRDefault="00E43588" w:rsidP="00E43588">
      <w:pPr>
        <w:ind w:left="720"/>
      </w:pPr>
    </w:p>
    <w:p w14:paraId="4854D7E0" w14:textId="237FF38D" w:rsidR="00D122C2" w:rsidRPr="002F31D6" w:rsidRDefault="00D122C2" w:rsidP="00F439A5">
      <w:pPr>
        <w:pStyle w:val="ListParagraph"/>
        <w:numPr>
          <w:ilvl w:val="1"/>
          <w:numId w:val="1"/>
        </w:numPr>
        <w:ind w:left="720"/>
      </w:pPr>
      <w:r w:rsidRPr="002F31D6">
        <w:t>What types of post-translational modifications do neuronal tubulins undergo? How do these modifications affect tubulin function?</w:t>
      </w:r>
    </w:p>
    <w:p w14:paraId="12AE722C" w14:textId="77777777" w:rsidR="00E43588" w:rsidRDefault="00E43588" w:rsidP="00E43588">
      <w:pPr>
        <w:ind w:left="720"/>
      </w:pPr>
    </w:p>
    <w:p w14:paraId="79EA7B45" w14:textId="7F672FEB" w:rsidR="00D122C2" w:rsidRPr="002F31D6" w:rsidRDefault="00D122C2" w:rsidP="00F439A5">
      <w:pPr>
        <w:pStyle w:val="ListParagraph"/>
        <w:numPr>
          <w:ilvl w:val="1"/>
          <w:numId w:val="1"/>
        </w:numPr>
        <w:ind w:left="720"/>
      </w:pPr>
      <w:r w:rsidRPr="002F31D6">
        <w:t>The basic model for microtubules is that the network radiates out from the centrosomes near the nucleus. This is not the only way they can be organized. How can the microtubule network be modified from the radial spokes model to serve differentiated cells? How does the microtubule change in differentiated neurons? Absorptive cells? Secretory cells? How does its arrangement reflect functions of each cell type?</w:t>
      </w:r>
    </w:p>
    <w:p w14:paraId="547D9DD8" w14:textId="77777777" w:rsidR="00E43588" w:rsidRDefault="00E43588" w:rsidP="00E43588">
      <w:pPr>
        <w:ind w:left="720"/>
      </w:pPr>
    </w:p>
    <w:p w14:paraId="33881089" w14:textId="2E4B2B13" w:rsidR="00D122C2" w:rsidRPr="002F31D6" w:rsidRDefault="00D122C2" w:rsidP="00F439A5">
      <w:pPr>
        <w:pStyle w:val="ListParagraph"/>
        <w:numPr>
          <w:ilvl w:val="1"/>
          <w:numId w:val="1"/>
        </w:numPr>
        <w:ind w:left="720"/>
      </w:pPr>
      <w:r w:rsidRPr="002F31D6">
        <w:t xml:space="preserve">Why is finding a mechanism for nucleation in differentiated cells so important? What needs to happen </w:t>
      </w:r>
      <w:proofErr w:type="gramStart"/>
      <w:r w:rsidRPr="002F31D6">
        <w:t>in order for</w:t>
      </w:r>
      <w:proofErr w:type="gramEnd"/>
      <w:r w:rsidRPr="002F31D6">
        <w:t xml:space="preserve"> microtubules to anchor somewhere OTHER than the MTOC?</w:t>
      </w:r>
    </w:p>
    <w:p w14:paraId="69536EDE" w14:textId="77777777" w:rsidR="00E43588" w:rsidRDefault="00E43588" w:rsidP="00E43588">
      <w:pPr>
        <w:ind w:left="720"/>
      </w:pPr>
    </w:p>
    <w:p w14:paraId="05EF2506" w14:textId="5AC1184B" w:rsidR="00D122C2" w:rsidRPr="002F31D6" w:rsidRDefault="00D122C2" w:rsidP="00F439A5">
      <w:pPr>
        <w:pStyle w:val="ListParagraph"/>
        <w:numPr>
          <w:ilvl w:val="1"/>
          <w:numId w:val="1"/>
        </w:numPr>
        <w:ind w:left="720"/>
      </w:pPr>
      <w:r w:rsidRPr="002F31D6">
        <w:t>In terms of regulation, what is the logic in having CDKs control where gamma-tubulin localizes in cells?</w:t>
      </w:r>
    </w:p>
    <w:p w14:paraId="426C1512" w14:textId="77777777" w:rsidR="00D122C2" w:rsidRPr="002F31D6" w:rsidRDefault="0005034B" w:rsidP="000A1DB3">
      <w:r>
        <w:rPr>
          <w:noProof/>
        </w:rPr>
        <w:pict w14:anchorId="4E8509F0">
          <v:rect id="_x0000_i1025" alt="" style="width:468pt;height:.05pt;mso-width-percent:0;mso-height-percent:0;mso-width-percent:0;mso-height-percent:0" o:hralign="center" o:hrstd="t" o:hr="t" fillcolor="#a0a0a0" stroked="f"/>
        </w:pict>
      </w:r>
    </w:p>
    <w:p w14:paraId="47712EBA" w14:textId="77777777" w:rsidR="00D122C2" w:rsidRDefault="00D122C2" w:rsidP="000A1DB3">
      <w:r>
        <w:br w:type="page"/>
      </w:r>
    </w:p>
    <w:p w14:paraId="5C1A7195" w14:textId="77777777" w:rsidR="00D122C2" w:rsidRPr="002F31D6" w:rsidRDefault="00D122C2" w:rsidP="000A1DB3">
      <w:pPr>
        <w:pStyle w:val="L2Header"/>
      </w:pPr>
      <w:r w:rsidRPr="002F31D6">
        <w:lastRenderedPageBreak/>
        <w:t>Day 2: How do microtubule network defects lead to neurological disease?</w:t>
      </w:r>
    </w:p>
    <w:p w14:paraId="4D4716B6" w14:textId="77777777" w:rsidR="00E43588" w:rsidRDefault="00E43588" w:rsidP="000A1DB3"/>
    <w:p w14:paraId="7D843D10" w14:textId="7EFA16D8" w:rsidR="00D122C2" w:rsidRDefault="00D122C2" w:rsidP="000A1DB3">
      <w:r w:rsidRPr="002F31D6">
        <w:t>Your goal today is to use the core structure and regulation points you built last time to explain how microtubule defects lead to disease states. </w:t>
      </w:r>
    </w:p>
    <w:p w14:paraId="5B4B679C" w14:textId="77777777" w:rsidR="00E43588" w:rsidRPr="002F31D6" w:rsidRDefault="00E43588" w:rsidP="000A1DB3"/>
    <w:p w14:paraId="55278A25" w14:textId="77777777" w:rsidR="00D122C2" w:rsidRPr="002F31D6" w:rsidRDefault="00D122C2" w:rsidP="000A1DB3">
      <w:r w:rsidRPr="002F31D6">
        <w:t>Below I provided two lists of options to choose from. Each team gets to choose one (and no, not everyone can do Alzheimer’s!) I recommend picking from the Primary Options, but if you feel daring choose one of the less well-studied diseases in the Alternate Options.</w:t>
      </w:r>
    </w:p>
    <w:p w14:paraId="0BEA8FD5" w14:textId="77777777" w:rsidR="00E43588" w:rsidRDefault="00E43588" w:rsidP="000A1DB3"/>
    <w:p w14:paraId="68EB86AE" w14:textId="409C9274" w:rsidR="00D122C2" w:rsidRDefault="00D122C2" w:rsidP="000A1DB3">
      <w:r w:rsidRPr="002F31D6">
        <w:t xml:space="preserve">For the disease that you select, use outside sources to supplement your </w:t>
      </w:r>
      <w:proofErr w:type="gramStart"/>
      <w:r w:rsidRPr="002F31D6">
        <w:t>understanding</w:t>
      </w:r>
      <w:proofErr w:type="gramEnd"/>
      <w:r w:rsidRPr="002F31D6">
        <w:t xml:space="preserve"> and develop answers to these questions:</w:t>
      </w:r>
    </w:p>
    <w:p w14:paraId="51AB4F32" w14:textId="77777777" w:rsidR="00E43588" w:rsidRPr="002F31D6" w:rsidRDefault="00E43588" w:rsidP="000A1DB3"/>
    <w:p w14:paraId="2E9AA7DD" w14:textId="77777777" w:rsidR="00D122C2" w:rsidRPr="002F31D6" w:rsidRDefault="00D122C2" w:rsidP="00F439A5">
      <w:pPr>
        <w:pStyle w:val="ListParagraph"/>
        <w:numPr>
          <w:ilvl w:val="0"/>
          <w:numId w:val="5"/>
        </w:numPr>
      </w:pPr>
      <w:r w:rsidRPr="002F31D6">
        <w:t>What are the clinical diagnostic features? What are the cellular diagnostic features? </w:t>
      </w:r>
    </w:p>
    <w:p w14:paraId="7E269D47" w14:textId="77777777" w:rsidR="00D122C2" w:rsidRPr="002F31D6" w:rsidRDefault="00D122C2" w:rsidP="00F439A5">
      <w:pPr>
        <w:pStyle w:val="ListParagraph"/>
        <w:numPr>
          <w:ilvl w:val="0"/>
          <w:numId w:val="5"/>
        </w:numPr>
      </w:pPr>
      <w:r w:rsidRPr="002F31D6">
        <w:t>Based on the model you developed for Day 1, how does or could the cellular features explain the clinical features?</w:t>
      </w:r>
    </w:p>
    <w:p w14:paraId="2A6C9E63" w14:textId="77777777" w:rsidR="00D122C2" w:rsidRPr="002F31D6" w:rsidRDefault="00D122C2" w:rsidP="00F439A5">
      <w:pPr>
        <w:pStyle w:val="ListParagraph"/>
        <w:numPr>
          <w:ilvl w:val="0"/>
          <w:numId w:val="5"/>
        </w:numPr>
      </w:pPr>
      <w:r w:rsidRPr="002F31D6">
        <w:t>Where is the main defective protein normally? Where is it located during the disease state?</w:t>
      </w:r>
    </w:p>
    <w:p w14:paraId="2404FD87" w14:textId="340A0FF3" w:rsidR="00D122C2" w:rsidRDefault="00D122C2" w:rsidP="00F439A5">
      <w:pPr>
        <w:pStyle w:val="ListParagraph"/>
        <w:numPr>
          <w:ilvl w:val="0"/>
          <w:numId w:val="5"/>
        </w:numPr>
      </w:pPr>
      <w:r w:rsidRPr="002F31D6">
        <w:t>How is it possible for several different neurological diseases to arise from the same general defect (i.e., microtubule dysfunction)?</w:t>
      </w:r>
    </w:p>
    <w:p w14:paraId="0112AE81" w14:textId="77777777" w:rsidR="00E43588" w:rsidRPr="002F31D6" w:rsidRDefault="00E43588" w:rsidP="00E43588"/>
    <w:p w14:paraId="6E7EFB68" w14:textId="77777777" w:rsidR="00D122C2" w:rsidRPr="002F31D6" w:rsidRDefault="00D122C2" w:rsidP="000A1DB3">
      <w:pPr>
        <w:pStyle w:val="Heading3"/>
      </w:pPr>
      <w:r w:rsidRPr="002F31D6">
        <w:t xml:space="preserve">Primary Options </w:t>
      </w:r>
    </w:p>
    <w:p w14:paraId="187FBD0B" w14:textId="77777777" w:rsidR="00D122C2" w:rsidRPr="002F31D6" w:rsidRDefault="00D122C2" w:rsidP="000A1DB3">
      <w:r w:rsidRPr="002F31D6">
        <w:t>These are well-established as having associated microtubule defects.</w:t>
      </w:r>
    </w:p>
    <w:p w14:paraId="77841700" w14:textId="77777777" w:rsidR="00D122C2" w:rsidRPr="002F31D6" w:rsidRDefault="00D122C2" w:rsidP="00F439A5">
      <w:pPr>
        <w:pStyle w:val="ListParagraph"/>
        <w:numPr>
          <w:ilvl w:val="0"/>
          <w:numId w:val="6"/>
        </w:numPr>
      </w:pPr>
      <w:r w:rsidRPr="002F31D6">
        <w:t>Schizophrenia</w:t>
      </w:r>
    </w:p>
    <w:p w14:paraId="21734A32" w14:textId="77777777" w:rsidR="00D122C2" w:rsidRPr="002F31D6" w:rsidRDefault="00D122C2" w:rsidP="00F439A5">
      <w:pPr>
        <w:pStyle w:val="ListParagraph"/>
        <w:numPr>
          <w:ilvl w:val="0"/>
          <w:numId w:val="6"/>
        </w:numPr>
      </w:pPr>
      <w:r w:rsidRPr="002F31D6">
        <w:t>Progressive Supranuclear Palsy (PSP)</w:t>
      </w:r>
    </w:p>
    <w:p w14:paraId="5EF228EB" w14:textId="77777777" w:rsidR="00D122C2" w:rsidRPr="002F31D6" w:rsidRDefault="00D122C2" w:rsidP="00F439A5">
      <w:pPr>
        <w:pStyle w:val="ListParagraph"/>
        <w:numPr>
          <w:ilvl w:val="0"/>
          <w:numId w:val="6"/>
        </w:numPr>
      </w:pPr>
      <w:r w:rsidRPr="002F31D6">
        <w:t>Primary age-related tauopathy (PART) dementia</w:t>
      </w:r>
    </w:p>
    <w:p w14:paraId="0B18A786" w14:textId="77777777" w:rsidR="00D122C2" w:rsidRPr="002F31D6" w:rsidRDefault="00D122C2" w:rsidP="00F439A5">
      <w:pPr>
        <w:pStyle w:val="ListParagraph"/>
        <w:numPr>
          <w:ilvl w:val="0"/>
          <w:numId w:val="6"/>
        </w:numPr>
      </w:pPr>
      <w:r w:rsidRPr="002F31D6">
        <w:t>Prion diseases (</w:t>
      </w:r>
      <w:proofErr w:type="spellStart"/>
      <w:r w:rsidRPr="002F31D6">
        <w:t>Crutzfeldt</w:t>
      </w:r>
      <w:proofErr w:type="spellEnd"/>
      <w:r w:rsidRPr="002F31D6">
        <w:t>-Jakob disease, chronic wasting disease)</w:t>
      </w:r>
    </w:p>
    <w:p w14:paraId="4BDF8596" w14:textId="77777777" w:rsidR="00D122C2" w:rsidRPr="002F31D6" w:rsidRDefault="00D122C2" w:rsidP="00F439A5">
      <w:pPr>
        <w:pStyle w:val="ListParagraph"/>
        <w:numPr>
          <w:ilvl w:val="0"/>
          <w:numId w:val="6"/>
        </w:numPr>
      </w:pPr>
      <w:r w:rsidRPr="002F31D6">
        <w:t>Parkinson’s disease (PD)</w:t>
      </w:r>
    </w:p>
    <w:p w14:paraId="5914B763" w14:textId="77777777" w:rsidR="00D122C2" w:rsidRPr="002F31D6" w:rsidRDefault="00D122C2" w:rsidP="00F439A5">
      <w:pPr>
        <w:pStyle w:val="ListParagraph"/>
        <w:numPr>
          <w:ilvl w:val="0"/>
          <w:numId w:val="6"/>
        </w:numPr>
      </w:pPr>
      <w:r w:rsidRPr="002F31D6">
        <w:t>Hereditary Spastic Paraplegia (HSP)</w:t>
      </w:r>
    </w:p>
    <w:p w14:paraId="0ACC4063" w14:textId="77777777" w:rsidR="00D122C2" w:rsidRPr="002F31D6" w:rsidRDefault="00D122C2" w:rsidP="00F439A5">
      <w:pPr>
        <w:pStyle w:val="ListParagraph"/>
        <w:numPr>
          <w:ilvl w:val="0"/>
          <w:numId w:val="6"/>
        </w:numPr>
      </w:pPr>
      <w:r w:rsidRPr="002F31D6">
        <w:t>Frontotemporal dementia (FTD)</w:t>
      </w:r>
    </w:p>
    <w:p w14:paraId="58CECD43" w14:textId="77777777" w:rsidR="00D122C2" w:rsidRPr="002F31D6" w:rsidRDefault="00D122C2" w:rsidP="00F439A5">
      <w:pPr>
        <w:pStyle w:val="ListParagraph"/>
        <w:numPr>
          <w:ilvl w:val="0"/>
          <w:numId w:val="6"/>
        </w:numPr>
      </w:pPr>
      <w:r w:rsidRPr="002F31D6">
        <w:t>Amyotrophic Lateral Sclerosis (ALS)</w:t>
      </w:r>
    </w:p>
    <w:p w14:paraId="10A55F21" w14:textId="0422003B" w:rsidR="00D122C2" w:rsidRDefault="00D122C2" w:rsidP="00F439A5">
      <w:pPr>
        <w:pStyle w:val="ListParagraph"/>
        <w:numPr>
          <w:ilvl w:val="0"/>
          <w:numId w:val="6"/>
        </w:numPr>
      </w:pPr>
      <w:r w:rsidRPr="002F31D6">
        <w:t>Alzheimer’s disease (AD)</w:t>
      </w:r>
    </w:p>
    <w:p w14:paraId="276F8B49" w14:textId="77777777" w:rsidR="00E43588" w:rsidRPr="002F31D6" w:rsidRDefault="00E43588" w:rsidP="00E43588"/>
    <w:p w14:paraId="333F3C05" w14:textId="77777777" w:rsidR="00D122C2" w:rsidRPr="002F31D6" w:rsidRDefault="00D122C2" w:rsidP="000A1DB3">
      <w:pPr>
        <w:pStyle w:val="Heading3"/>
      </w:pPr>
      <w:r w:rsidRPr="002F31D6">
        <w:t xml:space="preserve">Alternate Options </w:t>
      </w:r>
    </w:p>
    <w:p w14:paraId="1BEE6D27" w14:textId="77777777" w:rsidR="00D122C2" w:rsidRPr="002F31D6" w:rsidRDefault="00D122C2" w:rsidP="000A1DB3">
      <w:r w:rsidRPr="002F31D6">
        <w:t>These have less evidence, conflicting data, or both.</w:t>
      </w:r>
    </w:p>
    <w:p w14:paraId="24DE22C6" w14:textId="77777777" w:rsidR="00D122C2" w:rsidRPr="002F31D6" w:rsidRDefault="00D122C2" w:rsidP="00F439A5">
      <w:pPr>
        <w:pStyle w:val="ListParagraph"/>
        <w:numPr>
          <w:ilvl w:val="0"/>
          <w:numId w:val="7"/>
        </w:numPr>
      </w:pPr>
      <w:r w:rsidRPr="002F31D6">
        <w:t>Bipolar disorder</w:t>
      </w:r>
    </w:p>
    <w:p w14:paraId="78E8C2D8" w14:textId="77777777" w:rsidR="00D122C2" w:rsidRPr="002F31D6" w:rsidRDefault="00D122C2" w:rsidP="00F439A5">
      <w:pPr>
        <w:pStyle w:val="ListParagraph"/>
        <w:numPr>
          <w:ilvl w:val="0"/>
          <w:numId w:val="7"/>
        </w:numPr>
      </w:pPr>
      <w:r w:rsidRPr="002F31D6">
        <w:t>Chronic traumatic encephalopathy (CTE)</w:t>
      </w:r>
    </w:p>
    <w:p w14:paraId="1487CC29" w14:textId="77777777" w:rsidR="00D122C2" w:rsidRPr="002F31D6" w:rsidRDefault="00D122C2" w:rsidP="00F439A5">
      <w:pPr>
        <w:pStyle w:val="ListParagraph"/>
        <w:numPr>
          <w:ilvl w:val="0"/>
          <w:numId w:val="7"/>
        </w:numPr>
      </w:pPr>
      <w:proofErr w:type="spellStart"/>
      <w:r w:rsidRPr="002F31D6">
        <w:t>Corticobasal</w:t>
      </w:r>
      <w:proofErr w:type="spellEnd"/>
      <w:r w:rsidRPr="002F31D6">
        <w:t xml:space="preserve"> degeneration (CBD)</w:t>
      </w:r>
    </w:p>
    <w:p w14:paraId="38B005C1" w14:textId="77777777" w:rsidR="00D122C2" w:rsidRPr="002F31D6" w:rsidRDefault="00D122C2" w:rsidP="00F439A5">
      <w:pPr>
        <w:pStyle w:val="ListParagraph"/>
        <w:numPr>
          <w:ilvl w:val="0"/>
          <w:numId w:val="7"/>
        </w:numPr>
      </w:pPr>
      <w:r w:rsidRPr="002F31D6">
        <w:t>HDAC6 over-activity</w:t>
      </w:r>
    </w:p>
    <w:p w14:paraId="53D9942E" w14:textId="77777777" w:rsidR="00D122C2" w:rsidRPr="002F31D6" w:rsidRDefault="00D122C2" w:rsidP="00F439A5">
      <w:pPr>
        <w:pStyle w:val="ListParagraph"/>
        <w:numPr>
          <w:ilvl w:val="0"/>
          <w:numId w:val="7"/>
        </w:numPr>
      </w:pPr>
      <w:r w:rsidRPr="002F31D6">
        <w:t>Ischemic stroke</w:t>
      </w:r>
    </w:p>
    <w:p w14:paraId="5D168519" w14:textId="77777777" w:rsidR="00D122C2" w:rsidRPr="002F31D6" w:rsidRDefault="00D122C2" w:rsidP="00F439A5">
      <w:pPr>
        <w:pStyle w:val="ListParagraph"/>
        <w:numPr>
          <w:ilvl w:val="0"/>
          <w:numId w:val="7"/>
        </w:numPr>
      </w:pPr>
      <w:r w:rsidRPr="002F31D6">
        <w:t>Lead encephalopathy</w:t>
      </w:r>
    </w:p>
    <w:p w14:paraId="43FCE87F" w14:textId="77777777" w:rsidR="00D122C2" w:rsidRPr="002F31D6" w:rsidRDefault="00D122C2" w:rsidP="00F439A5">
      <w:pPr>
        <w:pStyle w:val="ListParagraph"/>
        <w:numPr>
          <w:ilvl w:val="0"/>
          <w:numId w:val="7"/>
        </w:numPr>
      </w:pPr>
      <w:proofErr w:type="spellStart"/>
      <w:r w:rsidRPr="002F31D6">
        <w:t>Sirtuin</w:t>
      </w:r>
      <w:proofErr w:type="spellEnd"/>
      <w:r w:rsidRPr="002F31D6">
        <w:t xml:space="preserve"> 2 defect</w:t>
      </w:r>
    </w:p>
    <w:p w14:paraId="587036DD" w14:textId="77777777" w:rsidR="00D122C2" w:rsidRPr="002F31D6" w:rsidRDefault="00D122C2" w:rsidP="00F439A5">
      <w:pPr>
        <w:pStyle w:val="ListParagraph"/>
        <w:numPr>
          <w:ilvl w:val="0"/>
          <w:numId w:val="7"/>
        </w:numPr>
      </w:pPr>
      <w:r w:rsidRPr="002F31D6">
        <w:t>Tubulin tyrosine ligase deficiency</w:t>
      </w:r>
    </w:p>
    <w:p w14:paraId="5FB8395B" w14:textId="77777777" w:rsidR="00D122C2" w:rsidRPr="002F31D6" w:rsidRDefault="00D122C2" w:rsidP="000A1DB3">
      <w:pPr>
        <w:pStyle w:val="Heading3"/>
      </w:pPr>
      <w:r w:rsidRPr="002F31D6">
        <w:lastRenderedPageBreak/>
        <w:t>What You Will Hand In</w:t>
      </w:r>
    </w:p>
    <w:p w14:paraId="44C471E4" w14:textId="201ACD65" w:rsidR="000A1DB3" w:rsidRDefault="00D122C2" w:rsidP="00F439A5">
      <w:pPr>
        <w:pStyle w:val="ListParagraph"/>
        <w:numPr>
          <w:ilvl w:val="0"/>
          <w:numId w:val="9"/>
        </w:numPr>
      </w:pPr>
      <w:r w:rsidRPr="002F31D6">
        <w:t>Your table or illustration summarizing the functions of the main microtubule proteins from Day 1. Make sure to include whether each protein acts mainly as a structural component, or a regulatory component.</w:t>
      </w:r>
    </w:p>
    <w:p w14:paraId="3F464BF2" w14:textId="77777777" w:rsidR="00E43588" w:rsidRDefault="00E43588" w:rsidP="00E43588"/>
    <w:p w14:paraId="151ADD45" w14:textId="218606F2" w:rsidR="00D122C2" w:rsidRPr="002F31D6" w:rsidRDefault="00D122C2" w:rsidP="00F439A5">
      <w:pPr>
        <w:pStyle w:val="ListParagraph"/>
        <w:numPr>
          <w:ilvl w:val="0"/>
          <w:numId w:val="9"/>
        </w:numPr>
      </w:pPr>
      <w:r w:rsidRPr="002F31D6">
        <w:t>A summary description of the disease that you selected. It should include:</w:t>
      </w:r>
    </w:p>
    <w:p w14:paraId="42A75D5C" w14:textId="77777777" w:rsidR="00D122C2" w:rsidRPr="002F31D6" w:rsidRDefault="00D122C2" w:rsidP="00F439A5">
      <w:pPr>
        <w:pStyle w:val="ListParagraph"/>
        <w:numPr>
          <w:ilvl w:val="0"/>
          <w:numId w:val="8"/>
        </w:numPr>
      </w:pPr>
      <w:r w:rsidRPr="002F31D6">
        <w:t>What are the clinical diagnostic features? What are the cellular diagnostic features?</w:t>
      </w:r>
    </w:p>
    <w:p w14:paraId="29B55C3A" w14:textId="77777777" w:rsidR="00D122C2" w:rsidRPr="002F31D6" w:rsidRDefault="00D122C2" w:rsidP="00F439A5">
      <w:pPr>
        <w:pStyle w:val="ListParagraph"/>
        <w:numPr>
          <w:ilvl w:val="0"/>
          <w:numId w:val="8"/>
        </w:numPr>
      </w:pPr>
      <w:r w:rsidRPr="002F31D6">
        <w:t> Based on the model you developed for Day 1, how does or could the cellular features explain the clinical features?</w:t>
      </w:r>
    </w:p>
    <w:p w14:paraId="2D9FF3B0" w14:textId="1DADA70E" w:rsidR="00D122C2" w:rsidRDefault="00D122C2" w:rsidP="00F439A5">
      <w:pPr>
        <w:pStyle w:val="ListParagraph"/>
        <w:numPr>
          <w:ilvl w:val="0"/>
          <w:numId w:val="8"/>
        </w:numPr>
      </w:pPr>
      <w:r w:rsidRPr="002F31D6">
        <w:t> Where is the main defective protein normally? Where is it located during the disease state?</w:t>
      </w:r>
    </w:p>
    <w:p w14:paraId="29EE7C6F" w14:textId="77777777" w:rsidR="00E43588" w:rsidRPr="002F31D6" w:rsidRDefault="00E43588" w:rsidP="00E43588"/>
    <w:p w14:paraId="6C547FE0" w14:textId="73B1EAE4" w:rsidR="00D122C2" w:rsidRPr="002F31D6" w:rsidRDefault="00D122C2" w:rsidP="00F439A5">
      <w:pPr>
        <w:pStyle w:val="ListParagraph"/>
        <w:numPr>
          <w:ilvl w:val="0"/>
          <w:numId w:val="9"/>
        </w:numPr>
      </w:pPr>
      <w:r w:rsidRPr="002F31D6">
        <w:t xml:space="preserve">A short answer to this question: how is it possible for several difference neurological diseases to </w:t>
      </w:r>
      <w:r w:rsidR="00F66DE8">
        <w:t>have</w:t>
      </w:r>
      <w:r w:rsidRPr="002F31D6">
        <w:t xml:space="preserve"> similar causes?</w:t>
      </w:r>
    </w:p>
    <w:p w14:paraId="00BAA585" w14:textId="77777777" w:rsidR="00D122C2" w:rsidRPr="008109F1" w:rsidRDefault="00D122C2" w:rsidP="000A1DB3"/>
    <w:p w14:paraId="08ED8245" w14:textId="0B8D2D2F" w:rsidR="00F66DE8" w:rsidRDefault="00F66DE8">
      <w:r>
        <w:br w:type="page"/>
      </w:r>
    </w:p>
    <w:p w14:paraId="4ECE3AE1" w14:textId="77777777" w:rsidR="00FC443C" w:rsidRDefault="00FC443C" w:rsidP="00FC443C">
      <w:pPr>
        <w:pStyle w:val="L2Header"/>
        <w:rPr>
          <w:rFonts w:asciiTheme="minorHAnsi" w:hAnsiTheme="minorHAnsi" w:cstheme="minorHAnsi"/>
        </w:rPr>
      </w:pPr>
      <w:r>
        <w:rPr>
          <w:rFonts w:asciiTheme="minorHAnsi" w:hAnsiTheme="minorHAnsi" w:cstheme="minorHAnsi"/>
        </w:rPr>
        <w:lastRenderedPageBreak/>
        <w:t>Case and Instructor Notes</w:t>
      </w:r>
      <w:r w:rsidRPr="0032317A">
        <w:rPr>
          <w:rFonts w:asciiTheme="minorHAnsi" w:hAnsiTheme="minorHAnsi" w:cstheme="minorHAnsi"/>
        </w:rPr>
        <w:t>:</w:t>
      </w:r>
    </w:p>
    <w:p w14:paraId="58B5B6D5" w14:textId="77777777" w:rsidR="00FC443C" w:rsidRPr="00B77009" w:rsidRDefault="00FC443C" w:rsidP="00FC443C"/>
    <w:p w14:paraId="6EBBAAED" w14:textId="460CD201" w:rsidR="00B77009" w:rsidRPr="00B77009" w:rsidRDefault="00FC443C" w:rsidP="00FC443C">
      <w:r w:rsidRPr="00B77009">
        <w:t xml:space="preserve">This case comes at the end of a junior-level cell and molecular biology course. </w:t>
      </w:r>
      <w:r w:rsidR="00750C04" w:rsidRPr="00B77009">
        <w:t xml:space="preserve">It is the capstone for </w:t>
      </w:r>
      <w:r w:rsidR="00B77009" w:rsidRPr="00B77009">
        <w:t>several cases in which s</w:t>
      </w:r>
      <w:r w:rsidR="00ED6132" w:rsidRPr="00B77009">
        <w:t>tudents have practiced extracting</w:t>
      </w:r>
      <w:r w:rsidR="00750C04" w:rsidRPr="00B77009">
        <w:t xml:space="preserve"> and interpreting</w:t>
      </w:r>
      <w:r w:rsidR="00ED6132" w:rsidRPr="00B77009">
        <w:t xml:space="preserve"> </w:t>
      </w:r>
      <w:r w:rsidR="00750C04" w:rsidRPr="00B77009">
        <w:t xml:space="preserve">information from </w:t>
      </w:r>
      <w:r w:rsidR="00B77009" w:rsidRPr="00B77009">
        <w:t>increasingly</w:t>
      </w:r>
      <w:r w:rsidR="00750C04" w:rsidRPr="00B77009">
        <w:t xml:space="preserve"> complex datasets and primary literature reading</w:t>
      </w:r>
      <w:r w:rsidRPr="00B77009">
        <w:t xml:space="preserve"> </w:t>
      </w:r>
      <w:r w:rsidR="00750C04" w:rsidRPr="00B77009">
        <w:t>assignments.</w:t>
      </w:r>
      <w:r w:rsidR="00B77009">
        <w:t xml:space="preserve"> To complete this case </w:t>
      </w:r>
      <w:proofErr w:type="gramStart"/>
      <w:r w:rsidR="00B77009">
        <w:t>students</w:t>
      </w:r>
      <w:proofErr w:type="gramEnd"/>
      <w:r w:rsidR="00B77009">
        <w:t xml:space="preserve"> work in teams to assemble a general understanding of how microtubules are organized and function in neurons</w:t>
      </w:r>
      <w:r w:rsidR="00CE357C">
        <w:t xml:space="preserve">. Students evaluate the quality and accuracy of their framework by using it to describe the role(s) of microtubule defects in one neurological disease. </w:t>
      </w:r>
    </w:p>
    <w:p w14:paraId="00C96524" w14:textId="77777777" w:rsidR="00B77009" w:rsidRDefault="00B77009" w:rsidP="00FC443C"/>
    <w:p w14:paraId="48A2C202" w14:textId="56357637" w:rsidR="00B77009" w:rsidRDefault="00CE357C" w:rsidP="00FC443C">
      <w:r>
        <w:t xml:space="preserve">The case intentionally is very open ended. Students have spent considerable time </w:t>
      </w:r>
      <w:r w:rsidR="003C12F6">
        <w:t xml:space="preserve">developing their skills over the semester. This is their opportunity to test those skills prior to going into the final exams. Many of the students enrolled in this course are on a pre-health track, so this also provides the opportunity to apply </w:t>
      </w:r>
      <w:r w:rsidR="00E919FB">
        <w:t>course concepts to disease conditions.</w:t>
      </w:r>
    </w:p>
    <w:p w14:paraId="53E1D1B5" w14:textId="72BB4EDE" w:rsidR="00B77009" w:rsidRDefault="00B77009" w:rsidP="00FC443C"/>
    <w:p w14:paraId="68FF6BD6" w14:textId="56491ED6" w:rsidR="00321E3E" w:rsidRPr="00DD0FDB" w:rsidRDefault="00321E3E" w:rsidP="00AE6515">
      <w:pPr>
        <w:pStyle w:val="Heading3"/>
      </w:pPr>
      <w:r>
        <w:t>Case Day</w:t>
      </w:r>
      <w:r w:rsidRPr="00DD0FDB">
        <w:t xml:space="preserve"> 1 </w:t>
      </w:r>
      <w:r w:rsidRPr="00AB39E4">
        <w:t>Questions:</w:t>
      </w:r>
    </w:p>
    <w:p w14:paraId="16CD9CA7" w14:textId="77777777" w:rsidR="00321E3E" w:rsidRDefault="00321E3E" w:rsidP="00FC443C"/>
    <w:p w14:paraId="00DA3FD3" w14:textId="10039437" w:rsidR="00E919FB" w:rsidRPr="002F1EBE" w:rsidRDefault="00E919FB" w:rsidP="00F439A5">
      <w:pPr>
        <w:pStyle w:val="ListParagraph"/>
        <w:numPr>
          <w:ilvl w:val="1"/>
          <w:numId w:val="12"/>
        </w:numPr>
        <w:ind w:left="720"/>
        <w:rPr>
          <w:b/>
          <w:bCs/>
        </w:rPr>
      </w:pPr>
      <w:r w:rsidRPr="002F1EBE">
        <w:rPr>
          <w:b/>
          <w:bCs/>
        </w:rPr>
        <w:t>The proteins listed below are the main structural and regulatory proteins that make up the microtubule network. Using the readings, assign a general function to each of the proteins.</w:t>
      </w:r>
    </w:p>
    <w:p w14:paraId="4FCF234B" w14:textId="77777777" w:rsidR="00E919FB" w:rsidRPr="002F1EBE" w:rsidRDefault="00E919FB" w:rsidP="00F439A5">
      <w:pPr>
        <w:pStyle w:val="ListParagraph"/>
        <w:numPr>
          <w:ilvl w:val="1"/>
          <w:numId w:val="12"/>
        </w:numPr>
        <w:ind w:left="720"/>
        <w:rPr>
          <w:b/>
          <w:bCs/>
        </w:rPr>
      </w:pPr>
      <w:r w:rsidRPr="002F1EBE">
        <w:rPr>
          <w:b/>
          <w:bCs/>
        </w:rPr>
        <w:t>Which of the proteins in the list from Qu. 1 are structural, meaning they are part of the actual microtubule itself? Which of the proteins are regulators, meaning they control or modify stability, assembly/disassembly, etc.?</w:t>
      </w:r>
    </w:p>
    <w:p w14:paraId="79EF4ACC" w14:textId="77777777" w:rsidR="00E919FB" w:rsidRDefault="00E919FB" w:rsidP="00E919FB"/>
    <w:tbl>
      <w:tblPr>
        <w:tblStyle w:val="TableGrid"/>
        <w:tblW w:w="0" w:type="auto"/>
        <w:tblLook w:val="04A0" w:firstRow="1" w:lastRow="0" w:firstColumn="1" w:lastColumn="0" w:noHBand="0" w:noVBand="1"/>
      </w:tblPr>
      <w:tblGrid>
        <w:gridCol w:w="1863"/>
        <w:gridCol w:w="1202"/>
        <w:gridCol w:w="845"/>
        <w:gridCol w:w="1305"/>
        <w:gridCol w:w="4135"/>
      </w:tblGrid>
      <w:tr w:rsidR="00E919FB" w:rsidRPr="00A027A3" w14:paraId="639D5EF5" w14:textId="77777777" w:rsidTr="00A448D7">
        <w:tc>
          <w:tcPr>
            <w:tcW w:w="1863" w:type="dxa"/>
          </w:tcPr>
          <w:p w14:paraId="6C1570F0" w14:textId="77777777" w:rsidR="00E919FB" w:rsidRPr="00A027A3" w:rsidRDefault="00E919FB" w:rsidP="00A448D7">
            <w:pPr>
              <w:rPr>
                <w:b/>
                <w:bCs/>
              </w:rPr>
            </w:pPr>
            <w:r w:rsidRPr="00A027A3">
              <w:rPr>
                <w:b/>
                <w:bCs/>
              </w:rPr>
              <w:t>Proteins</w:t>
            </w:r>
          </w:p>
        </w:tc>
        <w:tc>
          <w:tcPr>
            <w:tcW w:w="1202" w:type="dxa"/>
          </w:tcPr>
          <w:p w14:paraId="0D9A98B5" w14:textId="77777777" w:rsidR="00E919FB" w:rsidRPr="00A027A3" w:rsidRDefault="00E919FB" w:rsidP="00A448D7">
            <w:pPr>
              <w:jc w:val="center"/>
              <w:rPr>
                <w:b/>
                <w:bCs/>
              </w:rPr>
            </w:pPr>
            <w:r w:rsidRPr="00A027A3">
              <w:rPr>
                <w:b/>
                <w:bCs/>
              </w:rPr>
              <w:t>Structural</w:t>
            </w:r>
          </w:p>
        </w:tc>
        <w:tc>
          <w:tcPr>
            <w:tcW w:w="845" w:type="dxa"/>
          </w:tcPr>
          <w:p w14:paraId="7EE1126B" w14:textId="77777777" w:rsidR="00E919FB" w:rsidRPr="00A027A3" w:rsidRDefault="00E919FB" w:rsidP="00A448D7">
            <w:pPr>
              <w:jc w:val="center"/>
              <w:rPr>
                <w:b/>
                <w:bCs/>
              </w:rPr>
            </w:pPr>
            <w:r>
              <w:rPr>
                <w:b/>
                <w:bCs/>
              </w:rPr>
              <w:t>Mixed</w:t>
            </w:r>
          </w:p>
        </w:tc>
        <w:tc>
          <w:tcPr>
            <w:tcW w:w="1305" w:type="dxa"/>
          </w:tcPr>
          <w:p w14:paraId="1B8C9BB1" w14:textId="77777777" w:rsidR="00E919FB" w:rsidRPr="00A027A3" w:rsidRDefault="00E919FB" w:rsidP="00A448D7">
            <w:pPr>
              <w:jc w:val="center"/>
              <w:rPr>
                <w:b/>
                <w:bCs/>
              </w:rPr>
            </w:pPr>
            <w:r w:rsidRPr="00A027A3">
              <w:rPr>
                <w:b/>
                <w:bCs/>
              </w:rPr>
              <w:t>Regulator</w:t>
            </w:r>
            <w:r>
              <w:rPr>
                <w:b/>
                <w:bCs/>
              </w:rPr>
              <w:t>y</w:t>
            </w:r>
          </w:p>
        </w:tc>
        <w:tc>
          <w:tcPr>
            <w:tcW w:w="4135" w:type="dxa"/>
          </w:tcPr>
          <w:p w14:paraId="7C3DA2D9" w14:textId="77777777" w:rsidR="00E919FB" w:rsidRPr="00A027A3" w:rsidRDefault="00E919FB" w:rsidP="00A448D7">
            <w:pPr>
              <w:rPr>
                <w:b/>
                <w:bCs/>
              </w:rPr>
            </w:pPr>
            <w:r w:rsidRPr="00A027A3">
              <w:rPr>
                <w:b/>
                <w:bCs/>
              </w:rPr>
              <w:t>Function</w:t>
            </w:r>
          </w:p>
        </w:tc>
      </w:tr>
      <w:tr w:rsidR="00E919FB" w:rsidRPr="00A027A3" w14:paraId="64CD65C9" w14:textId="77777777" w:rsidTr="00A448D7">
        <w:tc>
          <w:tcPr>
            <w:tcW w:w="1863" w:type="dxa"/>
          </w:tcPr>
          <w:p w14:paraId="2750CE39" w14:textId="77777777" w:rsidR="00E919FB" w:rsidRPr="00A027A3" w:rsidRDefault="00E919FB" w:rsidP="00A448D7">
            <w:r w:rsidRPr="00A027A3">
              <w:t>CDK5RAP2</w:t>
            </w:r>
          </w:p>
        </w:tc>
        <w:tc>
          <w:tcPr>
            <w:tcW w:w="1202" w:type="dxa"/>
          </w:tcPr>
          <w:p w14:paraId="620425CA" w14:textId="77777777" w:rsidR="00E919FB" w:rsidRPr="00A027A3" w:rsidRDefault="00E919FB" w:rsidP="00A448D7">
            <w:pPr>
              <w:jc w:val="center"/>
            </w:pPr>
          </w:p>
        </w:tc>
        <w:tc>
          <w:tcPr>
            <w:tcW w:w="845" w:type="dxa"/>
          </w:tcPr>
          <w:p w14:paraId="542AA25B" w14:textId="77777777" w:rsidR="00E919FB" w:rsidRDefault="00E919FB" w:rsidP="00A448D7">
            <w:pPr>
              <w:jc w:val="center"/>
            </w:pPr>
          </w:p>
        </w:tc>
        <w:tc>
          <w:tcPr>
            <w:tcW w:w="1305" w:type="dxa"/>
          </w:tcPr>
          <w:p w14:paraId="02A34D16" w14:textId="77777777" w:rsidR="00E919FB" w:rsidRPr="00A027A3" w:rsidRDefault="00E919FB" w:rsidP="00A448D7">
            <w:pPr>
              <w:jc w:val="center"/>
            </w:pPr>
            <w:r>
              <w:t>x</w:t>
            </w:r>
          </w:p>
        </w:tc>
        <w:tc>
          <w:tcPr>
            <w:tcW w:w="4135" w:type="dxa"/>
          </w:tcPr>
          <w:p w14:paraId="4DD0F82B" w14:textId="77777777" w:rsidR="00E919FB" w:rsidRPr="00A027A3" w:rsidRDefault="00E919FB" w:rsidP="00A448D7">
            <w:r>
              <w:t xml:space="preserve">Cdk5 regulator. Ties </w:t>
            </w:r>
            <w:proofErr w:type="spellStart"/>
            <w:r>
              <w:t>m’tubule</w:t>
            </w:r>
            <w:proofErr w:type="spellEnd"/>
            <w:r>
              <w:t xml:space="preserve"> stability to cell cycle.</w:t>
            </w:r>
          </w:p>
        </w:tc>
      </w:tr>
      <w:tr w:rsidR="00E919FB" w:rsidRPr="00A027A3" w14:paraId="2FB4D37D" w14:textId="77777777" w:rsidTr="00A448D7">
        <w:tc>
          <w:tcPr>
            <w:tcW w:w="1863" w:type="dxa"/>
          </w:tcPr>
          <w:p w14:paraId="36C6AA89" w14:textId="77777777" w:rsidR="00E919FB" w:rsidRPr="00A027A3" w:rsidRDefault="00E919FB" w:rsidP="00A448D7">
            <w:r w:rsidRPr="00A027A3">
              <w:t>CLASPs</w:t>
            </w:r>
          </w:p>
        </w:tc>
        <w:tc>
          <w:tcPr>
            <w:tcW w:w="1202" w:type="dxa"/>
          </w:tcPr>
          <w:p w14:paraId="7E890D6D" w14:textId="77777777" w:rsidR="00E919FB" w:rsidRPr="00A027A3" w:rsidRDefault="00E919FB" w:rsidP="00A448D7">
            <w:pPr>
              <w:jc w:val="center"/>
            </w:pPr>
          </w:p>
        </w:tc>
        <w:tc>
          <w:tcPr>
            <w:tcW w:w="845" w:type="dxa"/>
          </w:tcPr>
          <w:p w14:paraId="6AD50F9F" w14:textId="77777777" w:rsidR="00E919FB" w:rsidRDefault="00E919FB" w:rsidP="00A448D7">
            <w:pPr>
              <w:jc w:val="center"/>
            </w:pPr>
            <w:r>
              <w:t>x</w:t>
            </w:r>
          </w:p>
        </w:tc>
        <w:tc>
          <w:tcPr>
            <w:tcW w:w="1305" w:type="dxa"/>
          </w:tcPr>
          <w:p w14:paraId="0AC53EE0" w14:textId="77777777" w:rsidR="00E919FB" w:rsidRPr="00A027A3" w:rsidRDefault="00E919FB" w:rsidP="00A448D7">
            <w:pPr>
              <w:jc w:val="center"/>
            </w:pPr>
          </w:p>
        </w:tc>
        <w:tc>
          <w:tcPr>
            <w:tcW w:w="4135" w:type="dxa"/>
          </w:tcPr>
          <w:p w14:paraId="4C09D172" w14:textId="77777777" w:rsidR="00E919FB" w:rsidRPr="00A027A3" w:rsidRDefault="00E919FB" w:rsidP="00A448D7">
            <w:r>
              <w:t>+-end protein. Stabilizer</w:t>
            </w:r>
          </w:p>
        </w:tc>
      </w:tr>
      <w:tr w:rsidR="00E919FB" w:rsidRPr="00A027A3" w14:paraId="40BA8886" w14:textId="77777777" w:rsidTr="00A448D7">
        <w:tc>
          <w:tcPr>
            <w:tcW w:w="1863" w:type="dxa"/>
          </w:tcPr>
          <w:p w14:paraId="47222A6B" w14:textId="77777777" w:rsidR="00E919FB" w:rsidRPr="00A027A3" w:rsidRDefault="00E919FB" w:rsidP="00A448D7">
            <w:r w:rsidRPr="00A027A3">
              <w:t>CLIPs</w:t>
            </w:r>
          </w:p>
        </w:tc>
        <w:tc>
          <w:tcPr>
            <w:tcW w:w="1202" w:type="dxa"/>
          </w:tcPr>
          <w:p w14:paraId="04C213B5" w14:textId="77777777" w:rsidR="00E919FB" w:rsidRPr="00A027A3" w:rsidRDefault="00E919FB" w:rsidP="00A448D7">
            <w:pPr>
              <w:jc w:val="center"/>
            </w:pPr>
          </w:p>
        </w:tc>
        <w:tc>
          <w:tcPr>
            <w:tcW w:w="845" w:type="dxa"/>
          </w:tcPr>
          <w:p w14:paraId="247AA926" w14:textId="77777777" w:rsidR="00E919FB" w:rsidRPr="00A027A3" w:rsidRDefault="00E919FB" w:rsidP="00A448D7">
            <w:pPr>
              <w:jc w:val="center"/>
            </w:pPr>
          </w:p>
        </w:tc>
        <w:tc>
          <w:tcPr>
            <w:tcW w:w="1305" w:type="dxa"/>
          </w:tcPr>
          <w:p w14:paraId="10B7D898" w14:textId="77777777" w:rsidR="00E919FB" w:rsidRPr="00A027A3" w:rsidRDefault="00E919FB" w:rsidP="00A448D7">
            <w:pPr>
              <w:jc w:val="center"/>
            </w:pPr>
          </w:p>
        </w:tc>
        <w:tc>
          <w:tcPr>
            <w:tcW w:w="4135" w:type="dxa"/>
          </w:tcPr>
          <w:p w14:paraId="77FD0520" w14:textId="77777777" w:rsidR="00E919FB" w:rsidRPr="00A027A3" w:rsidRDefault="00E919FB" w:rsidP="00A448D7">
            <w:r>
              <w:t xml:space="preserve">+ end </w:t>
            </w:r>
            <w:proofErr w:type="spellStart"/>
            <w:r>
              <w:t>protin</w:t>
            </w:r>
            <w:proofErr w:type="spellEnd"/>
            <w:r>
              <w:t>. Stabilizer</w:t>
            </w:r>
          </w:p>
        </w:tc>
      </w:tr>
      <w:tr w:rsidR="00E919FB" w:rsidRPr="00A027A3" w14:paraId="3CA52F2B" w14:textId="77777777" w:rsidTr="00A448D7">
        <w:tc>
          <w:tcPr>
            <w:tcW w:w="1863" w:type="dxa"/>
          </w:tcPr>
          <w:p w14:paraId="4F1445BC" w14:textId="77777777" w:rsidR="00E919FB" w:rsidRPr="00A027A3" w:rsidRDefault="00E919FB" w:rsidP="00A448D7">
            <w:r w:rsidRPr="00A027A3">
              <w:t>Dynein</w:t>
            </w:r>
          </w:p>
        </w:tc>
        <w:tc>
          <w:tcPr>
            <w:tcW w:w="1202" w:type="dxa"/>
          </w:tcPr>
          <w:p w14:paraId="57C41AF5" w14:textId="77777777" w:rsidR="00E919FB" w:rsidRPr="00A027A3" w:rsidRDefault="00E919FB" w:rsidP="00A448D7">
            <w:pPr>
              <w:jc w:val="center"/>
            </w:pPr>
            <w:r>
              <w:t>x</w:t>
            </w:r>
          </w:p>
        </w:tc>
        <w:tc>
          <w:tcPr>
            <w:tcW w:w="845" w:type="dxa"/>
          </w:tcPr>
          <w:p w14:paraId="194B04CB" w14:textId="77777777" w:rsidR="00E919FB" w:rsidRPr="00A027A3" w:rsidRDefault="00E919FB" w:rsidP="00A448D7">
            <w:pPr>
              <w:jc w:val="center"/>
            </w:pPr>
          </w:p>
        </w:tc>
        <w:tc>
          <w:tcPr>
            <w:tcW w:w="1305" w:type="dxa"/>
          </w:tcPr>
          <w:p w14:paraId="6E03A6C7" w14:textId="77777777" w:rsidR="00E919FB" w:rsidRPr="00A027A3" w:rsidRDefault="00E919FB" w:rsidP="00A448D7">
            <w:pPr>
              <w:jc w:val="center"/>
            </w:pPr>
          </w:p>
        </w:tc>
        <w:tc>
          <w:tcPr>
            <w:tcW w:w="4135" w:type="dxa"/>
          </w:tcPr>
          <w:p w14:paraId="1D2201A1" w14:textId="77777777" w:rsidR="00E919FB" w:rsidRPr="00A027A3" w:rsidRDefault="00E919FB" w:rsidP="00A448D7">
            <w:r>
              <w:t>Motor protein for travel to - end</w:t>
            </w:r>
          </w:p>
        </w:tc>
      </w:tr>
      <w:tr w:rsidR="00E919FB" w:rsidRPr="00A027A3" w14:paraId="0A1E7CAA" w14:textId="77777777" w:rsidTr="00A448D7">
        <w:tc>
          <w:tcPr>
            <w:tcW w:w="1863" w:type="dxa"/>
          </w:tcPr>
          <w:p w14:paraId="280F4882" w14:textId="77777777" w:rsidR="00E919FB" w:rsidRPr="00A027A3" w:rsidRDefault="00E919FB" w:rsidP="00A448D7">
            <w:r w:rsidRPr="00A027A3">
              <w:t>HDAC6</w:t>
            </w:r>
          </w:p>
        </w:tc>
        <w:tc>
          <w:tcPr>
            <w:tcW w:w="1202" w:type="dxa"/>
          </w:tcPr>
          <w:p w14:paraId="6D5D6C6E" w14:textId="77777777" w:rsidR="00E919FB" w:rsidRPr="00A027A3" w:rsidRDefault="00E919FB" w:rsidP="00A448D7">
            <w:pPr>
              <w:jc w:val="center"/>
            </w:pPr>
          </w:p>
        </w:tc>
        <w:tc>
          <w:tcPr>
            <w:tcW w:w="845" w:type="dxa"/>
          </w:tcPr>
          <w:p w14:paraId="3415A38F" w14:textId="77777777" w:rsidR="00E919FB" w:rsidRPr="00A027A3" w:rsidRDefault="00E919FB" w:rsidP="00A448D7">
            <w:pPr>
              <w:jc w:val="center"/>
            </w:pPr>
          </w:p>
        </w:tc>
        <w:tc>
          <w:tcPr>
            <w:tcW w:w="1305" w:type="dxa"/>
          </w:tcPr>
          <w:p w14:paraId="3D30787F" w14:textId="77777777" w:rsidR="00E919FB" w:rsidRPr="00A027A3" w:rsidRDefault="00E919FB" w:rsidP="00A448D7">
            <w:pPr>
              <w:jc w:val="center"/>
            </w:pPr>
          </w:p>
        </w:tc>
        <w:tc>
          <w:tcPr>
            <w:tcW w:w="4135" w:type="dxa"/>
          </w:tcPr>
          <w:p w14:paraId="078B67EC" w14:textId="77777777" w:rsidR="00E919FB" w:rsidRPr="00A027A3" w:rsidRDefault="00E919FB" w:rsidP="00A448D7">
            <w:r>
              <w:t>Cytoplasmic histone deacetylase</w:t>
            </w:r>
          </w:p>
        </w:tc>
      </w:tr>
      <w:tr w:rsidR="00E919FB" w:rsidRPr="00A027A3" w14:paraId="60438A72" w14:textId="77777777" w:rsidTr="00A448D7">
        <w:tc>
          <w:tcPr>
            <w:tcW w:w="1863" w:type="dxa"/>
          </w:tcPr>
          <w:p w14:paraId="4EA13483" w14:textId="77777777" w:rsidR="00E919FB" w:rsidRPr="00A027A3" w:rsidRDefault="00E919FB" w:rsidP="00A448D7">
            <w:r w:rsidRPr="00A027A3">
              <w:t>Katanin</w:t>
            </w:r>
          </w:p>
        </w:tc>
        <w:tc>
          <w:tcPr>
            <w:tcW w:w="1202" w:type="dxa"/>
          </w:tcPr>
          <w:p w14:paraId="19686C9E" w14:textId="77777777" w:rsidR="00E919FB" w:rsidRPr="00A027A3" w:rsidRDefault="00E919FB" w:rsidP="00A448D7">
            <w:pPr>
              <w:jc w:val="center"/>
            </w:pPr>
          </w:p>
        </w:tc>
        <w:tc>
          <w:tcPr>
            <w:tcW w:w="845" w:type="dxa"/>
          </w:tcPr>
          <w:p w14:paraId="561BB9DF" w14:textId="77777777" w:rsidR="00E919FB" w:rsidRDefault="00E919FB" w:rsidP="00A448D7">
            <w:pPr>
              <w:jc w:val="center"/>
            </w:pPr>
            <w:r>
              <w:t>x</w:t>
            </w:r>
          </w:p>
        </w:tc>
        <w:tc>
          <w:tcPr>
            <w:tcW w:w="1305" w:type="dxa"/>
          </w:tcPr>
          <w:p w14:paraId="00B67D00" w14:textId="77777777" w:rsidR="00E919FB" w:rsidRPr="00A027A3" w:rsidRDefault="00E919FB" w:rsidP="00A448D7">
            <w:pPr>
              <w:jc w:val="center"/>
            </w:pPr>
          </w:p>
        </w:tc>
        <w:tc>
          <w:tcPr>
            <w:tcW w:w="4135" w:type="dxa"/>
          </w:tcPr>
          <w:p w14:paraId="73E62C6F" w14:textId="77777777" w:rsidR="00E919FB" w:rsidRPr="00A027A3" w:rsidRDefault="00E919FB" w:rsidP="00A448D7">
            <w:r>
              <w:t>Severs microtubules</w:t>
            </w:r>
          </w:p>
        </w:tc>
      </w:tr>
      <w:tr w:rsidR="00E919FB" w:rsidRPr="00A027A3" w14:paraId="6F8F8C88" w14:textId="77777777" w:rsidTr="00A448D7">
        <w:tc>
          <w:tcPr>
            <w:tcW w:w="1863" w:type="dxa"/>
          </w:tcPr>
          <w:p w14:paraId="1A2320FE" w14:textId="77777777" w:rsidR="00E919FB" w:rsidRPr="00A027A3" w:rsidRDefault="00E919FB" w:rsidP="00A448D7">
            <w:r w:rsidRPr="00A027A3">
              <w:t>Kinesin</w:t>
            </w:r>
          </w:p>
        </w:tc>
        <w:tc>
          <w:tcPr>
            <w:tcW w:w="1202" w:type="dxa"/>
          </w:tcPr>
          <w:p w14:paraId="50B56120" w14:textId="77777777" w:rsidR="00E919FB" w:rsidRPr="00A027A3" w:rsidRDefault="00E919FB" w:rsidP="00A448D7">
            <w:pPr>
              <w:jc w:val="center"/>
            </w:pPr>
            <w:r>
              <w:t>x</w:t>
            </w:r>
          </w:p>
        </w:tc>
        <w:tc>
          <w:tcPr>
            <w:tcW w:w="845" w:type="dxa"/>
          </w:tcPr>
          <w:p w14:paraId="595BF2F2" w14:textId="77777777" w:rsidR="00E919FB" w:rsidRPr="00A027A3" w:rsidRDefault="00E919FB" w:rsidP="00A448D7">
            <w:pPr>
              <w:jc w:val="center"/>
            </w:pPr>
          </w:p>
        </w:tc>
        <w:tc>
          <w:tcPr>
            <w:tcW w:w="1305" w:type="dxa"/>
          </w:tcPr>
          <w:p w14:paraId="37842474" w14:textId="77777777" w:rsidR="00E919FB" w:rsidRPr="00A027A3" w:rsidRDefault="00E919FB" w:rsidP="00A448D7">
            <w:pPr>
              <w:jc w:val="center"/>
            </w:pPr>
          </w:p>
        </w:tc>
        <w:tc>
          <w:tcPr>
            <w:tcW w:w="4135" w:type="dxa"/>
          </w:tcPr>
          <w:p w14:paraId="63773740" w14:textId="77777777" w:rsidR="00E919FB" w:rsidRPr="00A027A3" w:rsidRDefault="00E919FB" w:rsidP="00A448D7">
            <w:r>
              <w:t>Motor protein for travel to + end</w:t>
            </w:r>
          </w:p>
        </w:tc>
      </w:tr>
      <w:tr w:rsidR="00E919FB" w:rsidRPr="00A027A3" w14:paraId="3AE6DAD6" w14:textId="77777777" w:rsidTr="00A448D7">
        <w:tc>
          <w:tcPr>
            <w:tcW w:w="1863" w:type="dxa"/>
          </w:tcPr>
          <w:p w14:paraId="710F2807" w14:textId="77777777" w:rsidR="00E919FB" w:rsidRPr="00A027A3" w:rsidRDefault="00E919FB" w:rsidP="00A448D7">
            <w:r w:rsidRPr="00A027A3">
              <w:t>MAP2</w:t>
            </w:r>
          </w:p>
        </w:tc>
        <w:tc>
          <w:tcPr>
            <w:tcW w:w="1202" w:type="dxa"/>
          </w:tcPr>
          <w:p w14:paraId="6D7F80A9" w14:textId="77777777" w:rsidR="00E919FB" w:rsidRPr="00A027A3" w:rsidRDefault="00E919FB" w:rsidP="00A448D7">
            <w:pPr>
              <w:jc w:val="center"/>
            </w:pPr>
          </w:p>
        </w:tc>
        <w:tc>
          <w:tcPr>
            <w:tcW w:w="845" w:type="dxa"/>
          </w:tcPr>
          <w:p w14:paraId="4F77D7CB" w14:textId="77777777" w:rsidR="00E919FB" w:rsidRDefault="00E919FB" w:rsidP="00A448D7">
            <w:pPr>
              <w:jc w:val="center"/>
            </w:pPr>
            <w:r>
              <w:t>x</w:t>
            </w:r>
          </w:p>
        </w:tc>
        <w:tc>
          <w:tcPr>
            <w:tcW w:w="1305" w:type="dxa"/>
          </w:tcPr>
          <w:p w14:paraId="439E5F16" w14:textId="77777777" w:rsidR="00E919FB" w:rsidRPr="00A027A3" w:rsidRDefault="00E919FB" w:rsidP="00A448D7">
            <w:pPr>
              <w:jc w:val="center"/>
            </w:pPr>
          </w:p>
        </w:tc>
        <w:tc>
          <w:tcPr>
            <w:tcW w:w="4135" w:type="dxa"/>
          </w:tcPr>
          <w:p w14:paraId="2DB2AEC1" w14:textId="77777777" w:rsidR="00E919FB" w:rsidRPr="00A027A3" w:rsidRDefault="00E919FB" w:rsidP="00A448D7">
            <w:r>
              <w:t>Lateral regulator of stability</w:t>
            </w:r>
          </w:p>
        </w:tc>
      </w:tr>
      <w:tr w:rsidR="00E919FB" w:rsidRPr="00A027A3" w14:paraId="4994F296" w14:textId="77777777" w:rsidTr="00A448D7">
        <w:tc>
          <w:tcPr>
            <w:tcW w:w="1863" w:type="dxa"/>
          </w:tcPr>
          <w:p w14:paraId="45660A79" w14:textId="77777777" w:rsidR="00E919FB" w:rsidRPr="00A027A3" w:rsidRDefault="00E919FB" w:rsidP="00A448D7">
            <w:r w:rsidRPr="00A027A3">
              <w:t>MAPT/Tau</w:t>
            </w:r>
          </w:p>
        </w:tc>
        <w:tc>
          <w:tcPr>
            <w:tcW w:w="1202" w:type="dxa"/>
          </w:tcPr>
          <w:p w14:paraId="76ACAFC7" w14:textId="77777777" w:rsidR="00E919FB" w:rsidRPr="00A027A3" w:rsidRDefault="00E919FB" w:rsidP="00A448D7">
            <w:pPr>
              <w:jc w:val="center"/>
            </w:pPr>
          </w:p>
        </w:tc>
        <w:tc>
          <w:tcPr>
            <w:tcW w:w="845" w:type="dxa"/>
          </w:tcPr>
          <w:p w14:paraId="59E04DBE" w14:textId="77777777" w:rsidR="00E919FB" w:rsidRDefault="00E919FB" w:rsidP="00A448D7">
            <w:pPr>
              <w:jc w:val="center"/>
            </w:pPr>
            <w:r>
              <w:t>x</w:t>
            </w:r>
          </w:p>
        </w:tc>
        <w:tc>
          <w:tcPr>
            <w:tcW w:w="1305" w:type="dxa"/>
          </w:tcPr>
          <w:p w14:paraId="0D1353F5" w14:textId="77777777" w:rsidR="00E919FB" w:rsidRPr="00A027A3" w:rsidRDefault="00E919FB" w:rsidP="00A448D7">
            <w:pPr>
              <w:jc w:val="center"/>
            </w:pPr>
          </w:p>
        </w:tc>
        <w:tc>
          <w:tcPr>
            <w:tcW w:w="4135" w:type="dxa"/>
          </w:tcPr>
          <w:p w14:paraId="3988A0FE" w14:textId="77777777" w:rsidR="00E919FB" w:rsidRPr="00A027A3" w:rsidRDefault="00E919FB" w:rsidP="00A448D7">
            <w:r>
              <w:t>Lateral regulator of stability</w:t>
            </w:r>
          </w:p>
        </w:tc>
      </w:tr>
      <w:tr w:rsidR="00E919FB" w:rsidRPr="00A027A3" w14:paraId="4AC89EAC" w14:textId="77777777" w:rsidTr="00A448D7">
        <w:tc>
          <w:tcPr>
            <w:tcW w:w="1863" w:type="dxa"/>
          </w:tcPr>
          <w:p w14:paraId="722B34D0" w14:textId="77777777" w:rsidR="00E919FB" w:rsidRPr="00A027A3" w:rsidRDefault="00E919FB" w:rsidP="00A448D7">
            <w:r w:rsidRPr="00A027A3">
              <w:t>Nedd1</w:t>
            </w:r>
          </w:p>
        </w:tc>
        <w:tc>
          <w:tcPr>
            <w:tcW w:w="1202" w:type="dxa"/>
          </w:tcPr>
          <w:p w14:paraId="7E9604F9" w14:textId="77777777" w:rsidR="00E919FB" w:rsidRPr="00A027A3" w:rsidRDefault="00E919FB" w:rsidP="00A448D7">
            <w:pPr>
              <w:jc w:val="center"/>
            </w:pPr>
          </w:p>
        </w:tc>
        <w:tc>
          <w:tcPr>
            <w:tcW w:w="845" w:type="dxa"/>
          </w:tcPr>
          <w:p w14:paraId="5C49B692" w14:textId="77777777" w:rsidR="00E919FB" w:rsidRDefault="00E919FB" w:rsidP="00A448D7">
            <w:pPr>
              <w:jc w:val="center"/>
            </w:pPr>
          </w:p>
        </w:tc>
        <w:tc>
          <w:tcPr>
            <w:tcW w:w="1305" w:type="dxa"/>
          </w:tcPr>
          <w:p w14:paraId="12EDF175" w14:textId="77777777" w:rsidR="00E919FB" w:rsidRPr="00A027A3" w:rsidRDefault="00E919FB" w:rsidP="00A448D7">
            <w:pPr>
              <w:jc w:val="center"/>
            </w:pPr>
            <w:r>
              <w:t>x</w:t>
            </w:r>
          </w:p>
        </w:tc>
        <w:tc>
          <w:tcPr>
            <w:tcW w:w="4135" w:type="dxa"/>
          </w:tcPr>
          <w:p w14:paraId="4D54D6FE" w14:textId="2C9BE16B" w:rsidR="00E919FB" w:rsidRPr="00A027A3" w:rsidRDefault="00E919FB" w:rsidP="00A448D7">
            <w:r>
              <w:t xml:space="preserve">Targets </w:t>
            </w:r>
            <w:r w:rsidRPr="00A027A3">
              <w:t>γ-tubulin</w:t>
            </w:r>
            <w:r>
              <w:t xml:space="preserve"> to organizer locations</w:t>
            </w:r>
          </w:p>
        </w:tc>
      </w:tr>
      <w:tr w:rsidR="00E919FB" w:rsidRPr="00A027A3" w14:paraId="60DD6F9D" w14:textId="77777777" w:rsidTr="00A448D7">
        <w:tc>
          <w:tcPr>
            <w:tcW w:w="1863" w:type="dxa"/>
          </w:tcPr>
          <w:p w14:paraId="0D7C0281" w14:textId="77777777" w:rsidR="00E919FB" w:rsidRPr="00A027A3" w:rsidRDefault="00E919FB" w:rsidP="00A448D7">
            <w:proofErr w:type="spellStart"/>
            <w:r w:rsidRPr="00A027A3">
              <w:t>Ninein</w:t>
            </w:r>
            <w:proofErr w:type="spellEnd"/>
          </w:p>
        </w:tc>
        <w:tc>
          <w:tcPr>
            <w:tcW w:w="1202" w:type="dxa"/>
          </w:tcPr>
          <w:p w14:paraId="6978D66B" w14:textId="77777777" w:rsidR="00E919FB" w:rsidRPr="00A027A3" w:rsidRDefault="00E919FB" w:rsidP="00A448D7">
            <w:pPr>
              <w:jc w:val="center"/>
            </w:pPr>
          </w:p>
        </w:tc>
        <w:tc>
          <w:tcPr>
            <w:tcW w:w="845" w:type="dxa"/>
          </w:tcPr>
          <w:p w14:paraId="5BC6B29E" w14:textId="77777777" w:rsidR="00E919FB" w:rsidRPr="00A027A3" w:rsidRDefault="00E919FB" w:rsidP="00A448D7">
            <w:pPr>
              <w:jc w:val="center"/>
            </w:pPr>
          </w:p>
        </w:tc>
        <w:tc>
          <w:tcPr>
            <w:tcW w:w="1305" w:type="dxa"/>
          </w:tcPr>
          <w:p w14:paraId="70BF38E1" w14:textId="77777777" w:rsidR="00E919FB" w:rsidRPr="00A027A3" w:rsidRDefault="00E919FB" w:rsidP="00A448D7">
            <w:pPr>
              <w:jc w:val="center"/>
            </w:pPr>
          </w:p>
        </w:tc>
        <w:tc>
          <w:tcPr>
            <w:tcW w:w="4135" w:type="dxa"/>
          </w:tcPr>
          <w:p w14:paraId="72F5F5A3" w14:textId="77777777" w:rsidR="00E919FB" w:rsidRPr="00A027A3" w:rsidRDefault="00E919FB" w:rsidP="00A448D7">
            <w:r>
              <w:t>- end anchor protein for epithelium</w:t>
            </w:r>
          </w:p>
        </w:tc>
      </w:tr>
      <w:tr w:rsidR="00E919FB" w:rsidRPr="00A027A3" w14:paraId="26730613" w14:textId="77777777" w:rsidTr="00A448D7">
        <w:tc>
          <w:tcPr>
            <w:tcW w:w="1863" w:type="dxa"/>
          </w:tcPr>
          <w:p w14:paraId="2A0FCE8D" w14:textId="77777777" w:rsidR="00E919FB" w:rsidRPr="00A027A3" w:rsidRDefault="00E919FB" w:rsidP="00A448D7">
            <w:r w:rsidRPr="00A027A3">
              <w:t>Sirtuin-2</w:t>
            </w:r>
          </w:p>
        </w:tc>
        <w:tc>
          <w:tcPr>
            <w:tcW w:w="1202" w:type="dxa"/>
          </w:tcPr>
          <w:p w14:paraId="3B73BC02" w14:textId="77777777" w:rsidR="00E919FB" w:rsidRPr="00A027A3" w:rsidRDefault="00E919FB" w:rsidP="00A448D7">
            <w:pPr>
              <w:jc w:val="center"/>
            </w:pPr>
          </w:p>
        </w:tc>
        <w:tc>
          <w:tcPr>
            <w:tcW w:w="845" w:type="dxa"/>
          </w:tcPr>
          <w:p w14:paraId="620068D3" w14:textId="77777777" w:rsidR="00E919FB" w:rsidRPr="00A027A3" w:rsidRDefault="00E919FB" w:rsidP="00A448D7">
            <w:pPr>
              <w:jc w:val="center"/>
            </w:pPr>
          </w:p>
        </w:tc>
        <w:tc>
          <w:tcPr>
            <w:tcW w:w="1305" w:type="dxa"/>
          </w:tcPr>
          <w:p w14:paraId="44C24729" w14:textId="77777777" w:rsidR="00E919FB" w:rsidRPr="00A027A3" w:rsidRDefault="00E919FB" w:rsidP="00A448D7">
            <w:pPr>
              <w:jc w:val="center"/>
            </w:pPr>
          </w:p>
        </w:tc>
        <w:tc>
          <w:tcPr>
            <w:tcW w:w="4135" w:type="dxa"/>
          </w:tcPr>
          <w:p w14:paraId="6C30C7EF" w14:textId="77777777" w:rsidR="00E919FB" w:rsidRPr="00A027A3" w:rsidRDefault="00E919FB" w:rsidP="00A448D7">
            <w:r>
              <w:t>NAD-dependent deacetylase</w:t>
            </w:r>
          </w:p>
        </w:tc>
      </w:tr>
      <w:tr w:rsidR="00E919FB" w:rsidRPr="00A027A3" w14:paraId="49860D90" w14:textId="77777777" w:rsidTr="00A448D7">
        <w:tc>
          <w:tcPr>
            <w:tcW w:w="1863" w:type="dxa"/>
          </w:tcPr>
          <w:p w14:paraId="25BCD042" w14:textId="77777777" w:rsidR="00E919FB" w:rsidRPr="00A027A3" w:rsidRDefault="00E919FB" w:rsidP="00A448D7">
            <w:proofErr w:type="spellStart"/>
            <w:r w:rsidRPr="00A027A3">
              <w:t>Spastin</w:t>
            </w:r>
            <w:proofErr w:type="spellEnd"/>
          </w:p>
        </w:tc>
        <w:tc>
          <w:tcPr>
            <w:tcW w:w="1202" w:type="dxa"/>
          </w:tcPr>
          <w:p w14:paraId="578E4725" w14:textId="77777777" w:rsidR="00E919FB" w:rsidRPr="00A027A3" w:rsidRDefault="00E919FB" w:rsidP="00A448D7">
            <w:pPr>
              <w:jc w:val="center"/>
            </w:pPr>
          </w:p>
        </w:tc>
        <w:tc>
          <w:tcPr>
            <w:tcW w:w="845" w:type="dxa"/>
          </w:tcPr>
          <w:p w14:paraId="084C481D" w14:textId="77777777" w:rsidR="00E919FB" w:rsidRDefault="00E919FB" w:rsidP="00A448D7">
            <w:pPr>
              <w:jc w:val="center"/>
            </w:pPr>
            <w:r>
              <w:t>x</w:t>
            </w:r>
          </w:p>
        </w:tc>
        <w:tc>
          <w:tcPr>
            <w:tcW w:w="1305" w:type="dxa"/>
          </w:tcPr>
          <w:p w14:paraId="717722B3" w14:textId="77777777" w:rsidR="00E919FB" w:rsidRPr="00A027A3" w:rsidRDefault="00E919FB" w:rsidP="00A448D7">
            <w:pPr>
              <w:jc w:val="center"/>
            </w:pPr>
          </w:p>
        </w:tc>
        <w:tc>
          <w:tcPr>
            <w:tcW w:w="4135" w:type="dxa"/>
          </w:tcPr>
          <w:p w14:paraId="027B26A4" w14:textId="77777777" w:rsidR="00E919FB" w:rsidRPr="00A027A3" w:rsidRDefault="00E919FB" w:rsidP="00A448D7">
            <w:r>
              <w:t>Severs microtubules</w:t>
            </w:r>
          </w:p>
        </w:tc>
      </w:tr>
      <w:tr w:rsidR="00E919FB" w:rsidRPr="00A027A3" w14:paraId="305A1757" w14:textId="77777777" w:rsidTr="00A448D7">
        <w:tc>
          <w:tcPr>
            <w:tcW w:w="1863" w:type="dxa"/>
          </w:tcPr>
          <w:p w14:paraId="36C318B2" w14:textId="77777777" w:rsidR="00E919FB" w:rsidRPr="00A027A3" w:rsidRDefault="00E919FB" w:rsidP="00A448D7">
            <w:r w:rsidRPr="00A027A3">
              <w:t>αTAT1</w:t>
            </w:r>
          </w:p>
        </w:tc>
        <w:tc>
          <w:tcPr>
            <w:tcW w:w="1202" w:type="dxa"/>
          </w:tcPr>
          <w:p w14:paraId="759724CD" w14:textId="77777777" w:rsidR="00E919FB" w:rsidRPr="00A027A3" w:rsidRDefault="00E919FB" w:rsidP="00A448D7">
            <w:pPr>
              <w:jc w:val="center"/>
            </w:pPr>
          </w:p>
        </w:tc>
        <w:tc>
          <w:tcPr>
            <w:tcW w:w="845" w:type="dxa"/>
          </w:tcPr>
          <w:p w14:paraId="426BB8E5" w14:textId="77777777" w:rsidR="00E919FB" w:rsidRDefault="00E919FB" w:rsidP="00A448D7">
            <w:pPr>
              <w:jc w:val="center"/>
            </w:pPr>
          </w:p>
        </w:tc>
        <w:tc>
          <w:tcPr>
            <w:tcW w:w="1305" w:type="dxa"/>
          </w:tcPr>
          <w:p w14:paraId="39A0FCBD" w14:textId="77777777" w:rsidR="00E919FB" w:rsidRPr="00A027A3" w:rsidRDefault="00E919FB" w:rsidP="00A448D7">
            <w:pPr>
              <w:jc w:val="center"/>
            </w:pPr>
            <w:r>
              <w:t>x</w:t>
            </w:r>
          </w:p>
        </w:tc>
        <w:tc>
          <w:tcPr>
            <w:tcW w:w="4135" w:type="dxa"/>
          </w:tcPr>
          <w:p w14:paraId="700CA670" w14:textId="77777777" w:rsidR="00E919FB" w:rsidRPr="00A027A3" w:rsidRDefault="00E919FB" w:rsidP="00A448D7">
            <w:r>
              <w:t>A primary tubulin lysine acetylase</w:t>
            </w:r>
          </w:p>
        </w:tc>
      </w:tr>
      <w:tr w:rsidR="00E919FB" w:rsidRPr="00A027A3" w14:paraId="44D5B23C" w14:textId="77777777" w:rsidTr="00A448D7">
        <w:tc>
          <w:tcPr>
            <w:tcW w:w="1863" w:type="dxa"/>
          </w:tcPr>
          <w:p w14:paraId="0B3E39CD" w14:textId="77777777" w:rsidR="00E919FB" w:rsidRPr="00A027A3" w:rsidRDefault="00E919FB" w:rsidP="00A448D7">
            <w:r w:rsidRPr="00A027A3">
              <w:t>α-tubulin (TUBA# genes)</w:t>
            </w:r>
          </w:p>
        </w:tc>
        <w:tc>
          <w:tcPr>
            <w:tcW w:w="1202" w:type="dxa"/>
          </w:tcPr>
          <w:p w14:paraId="6D3C351A" w14:textId="77777777" w:rsidR="00E919FB" w:rsidRPr="00A027A3" w:rsidRDefault="00E919FB" w:rsidP="00A448D7">
            <w:pPr>
              <w:jc w:val="center"/>
            </w:pPr>
            <w:r>
              <w:t>x</w:t>
            </w:r>
          </w:p>
        </w:tc>
        <w:tc>
          <w:tcPr>
            <w:tcW w:w="845" w:type="dxa"/>
          </w:tcPr>
          <w:p w14:paraId="39CE1929" w14:textId="77777777" w:rsidR="00E919FB" w:rsidRPr="00A027A3" w:rsidRDefault="00E919FB" w:rsidP="00A448D7">
            <w:pPr>
              <w:jc w:val="center"/>
            </w:pPr>
          </w:p>
        </w:tc>
        <w:tc>
          <w:tcPr>
            <w:tcW w:w="1305" w:type="dxa"/>
          </w:tcPr>
          <w:p w14:paraId="32A81755" w14:textId="77777777" w:rsidR="00E919FB" w:rsidRPr="00A027A3" w:rsidRDefault="00E919FB" w:rsidP="00A448D7">
            <w:pPr>
              <w:jc w:val="center"/>
            </w:pPr>
          </w:p>
        </w:tc>
        <w:tc>
          <w:tcPr>
            <w:tcW w:w="4135" w:type="dxa"/>
          </w:tcPr>
          <w:p w14:paraId="7593DEC2" w14:textId="77777777" w:rsidR="00E919FB" w:rsidRPr="00A027A3" w:rsidRDefault="00E919FB" w:rsidP="00A448D7">
            <w:r>
              <w:t>First of 2 proteins in heterodimer</w:t>
            </w:r>
          </w:p>
        </w:tc>
      </w:tr>
      <w:tr w:rsidR="00E919FB" w:rsidRPr="00A027A3" w14:paraId="149326DD" w14:textId="77777777" w:rsidTr="00A448D7">
        <w:tc>
          <w:tcPr>
            <w:tcW w:w="1863" w:type="dxa"/>
          </w:tcPr>
          <w:p w14:paraId="55238814" w14:textId="77777777" w:rsidR="00E919FB" w:rsidRPr="00A027A3" w:rsidRDefault="00E919FB" w:rsidP="00A448D7">
            <w:r w:rsidRPr="00A027A3">
              <w:t>β-tubulin (TUBB# genes)</w:t>
            </w:r>
          </w:p>
        </w:tc>
        <w:tc>
          <w:tcPr>
            <w:tcW w:w="1202" w:type="dxa"/>
          </w:tcPr>
          <w:p w14:paraId="4F2850C4" w14:textId="77777777" w:rsidR="00E919FB" w:rsidRPr="00A027A3" w:rsidRDefault="00E919FB" w:rsidP="00A448D7">
            <w:pPr>
              <w:jc w:val="center"/>
            </w:pPr>
            <w:r>
              <w:t>x</w:t>
            </w:r>
          </w:p>
        </w:tc>
        <w:tc>
          <w:tcPr>
            <w:tcW w:w="845" w:type="dxa"/>
          </w:tcPr>
          <w:p w14:paraId="58AF3F73" w14:textId="77777777" w:rsidR="00E919FB" w:rsidRPr="00A027A3" w:rsidRDefault="00E919FB" w:rsidP="00A448D7">
            <w:pPr>
              <w:jc w:val="center"/>
            </w:pPr>
          </w:p>
        </w:tc>
        <w:tc>
          <w:tcPr>
            <w:tcW w:w="1305" w:type="dxa"/>
          </w:tcPr>
          <w:p w14:paraId="56220D38" w14:textId="77777777" w:rsidR="00E919FB" w:rsidRPr="00A027A3" w:rsidRDefault="00E919FB" w:rsidP="00A448D7">
            <w:pPr>
              <w:jc w:val="center"/>
            </w:pPr>
          </w:p>
        </w:tc>
        <w:tc>
          <w:tcPr>
            <w:tcW w:w="4135" w:type="dxa"/>
          </w:tcPr>
          <w:p w14:paraId="73621381" w14:textId="77777777" w:rsidR="00E919FB" w:rsidRPr="00A027A3" w:rsidRDefault="00E919FB" w:rsidP="00A448D7">
            <w:r>
              <w:t>Second of 2 proteins in heterodimer</w:t>
            </w:r>
          </w:p>
        </w:tc>
      </w:tr>
      <w:tr w:rsidR="00E919FB" w:rsidRPr="00A027A3" w14:paraId="74C8346F" w14:textId="77777777" w:rsidTr="00A448D7">
        <w:tc>
          <w:tcPr>
            <w:tcW w:w="1863" w:type="dxa"/>
          </w:tcPr>
          <w:p w14:paraId="6C46AE72" w14:textId="77777777" w:rsidR="00E919FB" w:rsidRPr="00A027A3" w:rsidRDefault="00E919FB" w:rsidP="00A448D7">
            <w:r w:rsidRPr="00A027A3">
              <w:lastRenderedPageBreak/>
              <w:t>γ-tubulin</w:t>
            </w:r>
          </w:p>
        </w:tc>
        <w:tc>
          <w:tcPr>
            <w:tcW w:w="1202" w:type="dxa"/>
          </w:tcPr>
          <w:p w14:paraId="6E9F3429" w14:textId="77777777" w:rsidR="00E919FB" w:rsidRPr="00A027A3" w:rsidRDefault="00E919FB" w:rsidP="00A448D7">
            <w:pPr>
              <w:jc w:val="center"/>
            </w:pPr>
            <w:r>
              <w:t>x</w:t>
            </w:r>
          </w:p>
        </w:tc>
        <w:tc>
          <w:tcPr>
            <w:tcW w:w="845" w:type="dxa"/>
          </w:tcPr>
          <w:p w14:paraId="6CA106B2" w14:textId="77777777" w:rsidR="00E919FB" w:rsidRPr="00A027A3" w:rsidRDefault="00E919FB" w:rsidP="00A448D7">
            <w:pPr>
              <w:jc w:val="center"/>
            </w:pPr>
          </w:p>
        </w:tc>
        <w:tc>
          <w:tcPr>
            <w:tcW w:w="1305" w:type="dxa"/>
          </w:tcPr>
          <w:p w14:paraId="788AD9F7" w14:textId="77777777" w:rsidR="00E919FB" w:rsidRPr="00A027A3" w:rsidRDefault="00E919FB" w:rsidP="00A448D7">
            <w:pPr>
              <w:jc w:val="center"/>
            </w:pPr>
          </w:p>
        </w:tc>
        <w:tc>
          <w:tcPr>
            <w:tcW w:w="4135" w:type="dxa"/>
          </w:tcPr>
          <w:p w14:paraId="01D8C9F4" w14:textId="77777777" w:rsidR="00E919FB" w:rsidRPr="00A027A3" w:rsidRDefault="00E919FB" w:rsidP="00A448D7">
            <w:r>
              <w:t>Basal – end anchor in MTOCs. Regulates CLIP binding</w:t>
            </w:r>
          </w:p>
        </w:tc>
      </w:tr>
      <w:tr w:rsidR="00E919FB" w:rsidRPr="00A027A3" w14:paraId="7A847F31" w14:textId="77777777" w:rsidTr="00A448D7">
        <w:tc>
          <w:tcPr>
            <w:tcW w:w="1863" w:type="dxa"/>
          </w:tcPr>
          <w:p w14:paraId="3F907944" w14:textId="77777777" w:rsidR="00E919FB" w:rsidRPr="00A027A3" w:rsidRDefault="00E919FB" w:rsidP="00A448D7">
            <w:r w:rsidRPr="00A027A3">
              <w:t>Tubulin tyrosine ligase (TTL)</w:t>
            </w:r>
          </w:p>
        </w:tc>
        <w:tc>
          <w:tcPr>
            <w:tcW w:w="1202" w:type="dxa"/>
          </w:tcPr>
          <w:p w14:paraId="248908AF" w14:textId="77777777" w:rsidR="00E919FB" w:rsidRPr="00A027A3" w:rsidRDefault="00E919FB" w:rsidP="00A448D7">
            <w:pPr>
              <w:jc w:val="center"/>
            </w:pPr>
          </w:p>
        </w:tc>
        <w:tc>
          <w:tcPr>
            <w:tcW w:w="845" w:type="dxa"/>
          </w:tcPr>
          <w:p w14:paraId="381EF964" w14:textId="77777777" w:rsidR="00E919FB" w:rsidRDefault="00E919FB" w:rsidP="00A448D7">
            <w:pPr>
              <w:jc w:val="center"/>
            </w:pPr>
          </w:p>
        </w:tc>
        <w:tc>
          <w:tcPr>
            <w:tcW w:w="1305" w:type="dxa"/>
          </w:tcPr>
          <w:p w14:paraId="175246AD" w14:textId="77777777" w:rsidR="00E919FB" w:rsidRPr="00A027A3" w:rsidRDefault="00E919FB" w:rsidP="00A448D7">
            <w:pPr>
              <w:jc w:val="center"/>
            </w:pPr>
            <w:r>
              <w:t>x</w:t>
            </w:r>
          </w:p>
        </w:tc>
        <w:tc>
          <w:tcPr>
            <w:tcW w:w="4135" w:type="dxa"/>
          </w:tcPr>
          <w:p w14:paraId="4A6E0A0D" w14:textId="77777777" w:rsidR="00E919FB" w:rsidRPr="00A027A3" w:rsidRDefault="00E919FB" w:rsidP="00A448D7">
            <w:r>
              <w:t xml:space="preserve">Addition half of -Y/+Y cycle on tubulin. </w:t>
            </w:r>
          </w:p>
        </w:tc>
      </w:tr>
      <w:tr w:rsidR="00E919FB" w:rsidRPr="00A027A3" w14:paraId="29685678" w14:textId="77777777" w:rsidTr="00A448D7">
        <w:tc>
          <w:tcPr>
            <w:tcW w:w="1863" w:type="dxa"/>
          </w:tcPr>
          <w:p w14:paraId="48107F46" w14:textId="77777777" w:rsidR="00E919FB" w:rsidRPr="00A027A3" w:rsidRDefault="00E919FB" w:rsidP="00A448D7">
            <w:r w:rsidRPr="00A027A3">
              <w:t>γ-</w:t>
            </w:r>
            <w:proofErr w:type="spellStart"/>
            <w:r w:rsidRPr="00A027A3">
              <w:t>TuRCs</w:t>
            </w:r>
            <w:proofErr w:type="spellEnd"/>
          </w:p>
        </w:tc>
        <w:tc>
          <w:tcPr>
            <w:tcW w:w="1202" w:type="dxa"/>
          </w:tcPr>
          <w:p w14:paraId="3BEF7FAA" w14:textId="77777777" w:rsidR="00E919FB" w:rsidRPr="00A027A3" w:rsidRDefault="00E919FB" w:rsidP="00A448D7">
            <w:pPr>
              <w:jc w:val="center"/>
            </w:pPr>
          </w:p>
        </w:tc>
        <w:tc>
          <w:tcPr>
            <w:tcW w:w="845" w:type="dxa"/>
          </w:tcPr>
          <w:p w14:paraId="6E01716D" w14:textId="77777777" w:rsidR="00E919FB" w:rsidRDefault="00E919FB" w:rsidP="00A448D7">
            <w:pPr>
              <w:jc w:val="center"/>
            </w:pPr>
            <w:r>
              <w:t>x</w:t>
            </w:r>
          </w:p>
        </w:tc>
        <w:tc>
          <w:tcPr>
            <w:tcW w:w="1305" w:type="dxa"/>
          </w:tcPr>
          <w:p w14:paraId="4869462D" w14:textId="77777777" w:rsidR="00E919FB" w:rsidRPr="00A027A3" w:rsidRDefault="00E919FB" w:rsidP="00A448D7">
            <w:pPr>
              <w:jc w:val="center"/>
            </w:pPr>
          </w:p>
        </w:tc>
        <w:tc>
          <w:tcPr>
            <w:tcW w:w="4135" w:type="dxa"/>
          </w:tcPr>
          <w:p w14:paraId="09B615A0" w14:textId="77777777" w:rsidR="00E919FB" w:rsidRPr="00A027A3" w:rsidRDefault="00E919FB" w:rsidP="00A448D7">
            <w:r>
              <w:t xml:space="preserve">Gamma tubulin ring complex. </w:t>
            </w:r>
          </w:p>
        </w:tc>
      </w:tr>
      <w:tr w:rsidR="00E919FB" w:rsidRPr="00A027A3" w14:paraId="0064A582" w14:textId="77777777" w:rsidTr="00A448D7">
        <w:tc>
          <w:tcPr>
            <w:tcW w:w="1863" w:type="dxa"/>
          </w:tcPr>
          <w:p w14:paraId="22CA0E0A" w14:textId="77777777" w:rsidR="00E919FB" w:rsidRPr="00A027A3" w:rsidRDefault="00E919FB" w:rsidP="00A448D7"/>
        </w:tc>
        <w:tc>
          <w:tcPr>
            <w:tcW w:w="1202" w:type="dxa"/>
          </w:tcPr>
          <w:p w14:paraId="3C89644F" w14:textId="77777777" w:rsidR="00E919FB" w:rsidRPr="00A027A3" w:rsidRDefault="00E919FB" w:rsidP="00A448D7">
            <w:pPr>
              <w:jc w:val="center"/>
            </w:pPr>
          </w:p>
        </w:tc>
        <w:tc>
          <w:tcPr>
            <w:tcW w:w="845" w:type="dxa"/>
          </w:tcPr>
          <w:p w14:paraId="7DD9F9E5" w14:textId="77777777" w:rsidR="00E919FB" w:rsidRPr="00A027A3" w:rsidRDefault="00E919FB" w:rsidP="00A448D7">
            <w:pPr>
              <w:jc w:val="center"/>
            </w:pPr>
          </w:p>
        </w:tc>
        <w:tc>
          <w:tcPr>
            <w:tcW w:w="1305" w:type="dxa"/>
          </w:tcPr>
          <w:p w14:paraId="2E54C62C" w14:textId="77777777" w:rsidR="00E919FB" w:rsidRPr="00A027A3" w:rsidRDefault="00E919FB" w:rsidP="00A448D7">
            <w:pPr>
              <w:jc w:val="center"/>
            </w:pPr>
          </w:p>
        </w:tc>
        <w:tc>
          <w:tcPr>
            <w:tcW w:w="4135" w:type="dxa"/>
          </w:tcPr>
          <w:p w14:paraId="054342C1" w14:textId="77777777" w:rsidR="00E919FB" w:rsidRPr="00A027A3" w:rsidRDefault="00E919FB" w:rsidP="00A448D7"/>
        </w:tc>
      </w:tr>
    </w:tbl>
    <w:p w14:paraId="302E12F7" w14:textId="77777777" w:rsidR="00E919FB" w:rsidRDefault="00E919FB" w:rsidP="00E919FB"/>
    <w:p w14:paraId="3CE73A45" w14:textId="77777777" w:rsidR="00E919FB" w:rsidRPr="002F1EBE" w:rsidRDefault="00E919FB" w:rsidP="00F439A5">
      <w:pPr>
        <w:pStyle w:val="ListParagraph"/>
        <w:numPr>
          <w:ilvl w:val="1"/>
          <w:numId w:val="12"/>
        </w:numPr>
        <w:ind w:left="720"/>
        <w:rPr>
          <w:b/>
          <w:bCs/>
        </w:rPr>
      </w:pPr>
      <w:r w:rsidRPr="002F1EBE">
        <w:rPr>
          <w:b/>
          <w:bCs/>
        </w:rPr>
        <w:t>What types of post-translational modifications do neuronal tubulins undergo? How do these modifications affect tubulin function?</w:t>
      </w:r>
    </w:p>
    <w:p w14:paraId="3812E986" w14:textId="77777777" w:rsidR="00E919FB" w:rsidRDefault="00E919FB" w:rsidP="00E919FB">
      <w:pPr>
        <w:rPr>
          <w:color w:val="C00000"/>
        </w:rPr>
      </w:pPr>
    </w:p>
    <w:p w14:paraId="0DB34934" w14:textId="1545A7F9" w:rsidR="00E919FB" w:rsidRDefault="002A3653" w:rsidP="00E919FB">
      <w:pPr>
        <w:rPr>
          <w:color w:val="000000" w:themeColor="text1"/>
        </w:rPr>
      </w:pPr>
      <w:r>
        <w:rPr>
          <w:color w:val="000000" w:themeColor="text1"/>
        </w:rPr>
        <w:t>Tubulins can undergo a</w:t>
      </w:r>
      <w:r w:rsidR="00E919FB" w:rsidRPr="00E919FB">
        <w:rPr>
          <w:color w:val="000000" w:themeColor="text1"/>
        </w:rPr>
        <w:t>cetylation and de-acetylation</w:t>
      </w:r>
      <w:r>
        <w:rPr>
          <w:color w:val="000000" w:themeColor="text1"/>
        </w:rPr>
        <w:t>,</w:t>
      </w:r>
      <w:r w:rsidR="00E919FB" w:rsidRPr="00E919FB">
        <w:rPr>
          <w:color w:val="000000" w:themeColor="text1"/>
        </w:rPr>
        <w:t xml:space="preserve"> cyclic tyrosine removal and addition</w:t>
      </w:r>
      <w:r>
        <w:rPr>
          <w:color w:val="000000" w:themeColor="text1"/>
        </w:rPr>
        <w:t>, and</w:t>
      </w:r>
      <w:r w:rsidR="00E919FB" w:rsidRPr="00E919FB">
        <w:rPr>
          <w:color w:val="000000" w:themeColor="text1"/>
        </w:rPr>
        <w:t xml:space="preserve"> glutamylation.</w:t>
      </w:r>
      <w:r>
        <w:rPr>
          <w:color w:val="000000" w:themeColor="text1"/>
        </w:rPr>
        <w:t xml:space="preserve"> Some of these modifications change microtubule stability, either accelerating or blocking catastrophic depolymerization. There is a large amount of evidence to say that these modifications also act as a regulatory coding system, </w:t>
      </w:r>
      <w:proofErr w:type="gramStart"/>
      <w:r>
        <w:rPr>
          <w:color w:val="000000" w:themeColor="text1"/>
        </w:rPr>
        <w:t>similar to</w:t>
      </w:r>
      <w:proofErr w:type="gramEnd"/>
      <w:r>
        <w:rPr>
          <w:color w:val="000000" w:themeColor="text1"/>
        </w:rPr>
        <w:t xml:space="preserve"> how </w:t>
      </w:r>
      <w:r w:rsidR="00DF717F">
        <w:rPr>
          <w:color w:val="000000" w:themeColor="text1"/>
        </w:rPr>
        <w:t xml:space="preserve">epigenetic </w:t>
      </w:r>
      <w:r>
        <w:rPr>
          <w:color w:val="000000" w:themeColor="text1"/>
        </w:rPr>
        <w:t xml:space="preserve">modifications of histones </w:t>
      </w:r>
      <w:r w:rsidR="00DF717F">
        <w:rPr>
          <w:color w:val="000000" w:themeColor="text1"/>
        </w:rPr>
        <w:t>regulate DNA activity.</w:t>
      </w:r>
    </w:p>
    <w:p w14:paraId="1B25DFA8" w14:textId="1701F917" w:rsidR="003D56E4" w:rsidRDefault="003D56E4" w:rsidP="00E919FB">
      <w:pPr>
        <w:rPr>
          <w:color w:val="000000" w:themeColor="text1"/>
        </w:rPr>
      </w:pPr>
    </w:p>
    <w:p w14:paraId="32055AC1" w14:textId="463E5968" w:rsidR="00290EC1" w:rsidRDefault="00290EC1" w:rsidP="003D56E4">
      <w:r>
        <w:t>M</w:t>
      </w:r>
      <w:r w:rsidR="003D56E4">
        <w:t xml:space="preserve">any microtubule-related proteins have preferential affinities for microtubules (or domains of a microtubule) that are enriched or deficient in certain modified tubulins. For example, kinesin-1 prefers microtubules rich in </w:t>
      </w:r>
      <w:proofErr w:type="spellStart"/>
      <w:r w:rsidR="003D56E4">
        <w:t>detyrosinated</w:t>
      </w:r>
      <w:proofErr w:type="spellEnd"/>
      <w:r w:rsidR="003D56E4">
        <w:t xml:space="preserve"> and acetylated tubulins, while kinesins 5 and 13 prefer microtubules rich in tyrosinated </w:t>
      </w:r>
      <w:r>
        <w:t>tubulins</w:t>
      </w:r>
      <w:r w:rsidR="003D56E4">
        <w:t xml:space="preserve">. </w:t>
      </w:r>
      <w:r>
        <w:t>Other proteins sensitive to the tubulin code include microtubule-severing proteins and some + end polymerases.</w:t>
      </w:r>
    </w:p>
    <w:p w14:paraId="35BE0C6D" w14:textId="77777777" w:rsidR="003D56E4" w:rsidRDefault="003D56E4" w:rsidP="003D56E4"/>
    <w:p w14:paraId="56EF8A6D" w14:textId="53CCA195" w:rsidR="003D56E4" w:rsidRDefault="003D56E4" w:rsidP="003D56E4">
      <w:r>
        <w:t xml:space="preserve">The tubulin code is regulated by highly conserved and tightly regulated enzymes, </w:t>
      </w:r>
      <w:r w:rsidR="00290EC1">
        <w:t xml:space="preserve">which might only be found in selected areas of cells. </w:t>
      </w:r>
      <w:r>
        <w:t xml:space="preserve">For example, the enzymes may be differentially enriched or regulated in axons versus dendrites, enabling axonal microtubules to be richer in post-translationally modified tubulin subunits compared to dendritic microtubules. </w:t>
      </w:r>
    </w:p>
    <w:p w14:paraId="27FD122D" w14:textId="77777777" w:rsidR="00E919FB" w:rsidRDefault="00E919FB" w:rsidP="00E919FB"/>
    <w:p w14:paraId="320C0517" w14:textId="77777777" w:rsidR="00E919FB" w:rsidRPr="002F1EBE" w:rsidRDefault="00E919FB" w:rsidP="00F439A5">
      <w:pPr>
        <w:pStyle w:val="ListParagraph"/>
        <w:numPr>
          <w:ilvl w:val="1"/>
          <w:numId w:val="12"/>
        </w:numPr>
        <w:ind w:left="720"/>
        <w:rPr>
          <w:b/>
          <w:bCs/>
        </w:rPr>
      </w:pPr>
      <w:r w:rsidRPr="002F1EBE">
        <w:rPr>
          <w:b/>
          <w:bCs/>
        </w:rPr>
        <w:t>The basic model for microtubules is that the network radiates out from the centrosomes near the nucleus. This is not the only way they can be organized. How can the microtubule network be modified from the radial spokes model to serve differentiated cells? How does the microtubule change in differentiated neurons? Absorptive cells? Secretory cells? How does its arrangement reflect functions of each cell type?</w:t>
      </w:r>
    </w:p>
    <w:p w14:paraId="122C1BD9" w14:textId="489580B6" w:rsidR="00E919FB" w:rsidRDefault="00E919FB" w:rsidP="00E919FB"/>
    <w:p w14:paraId="4B9A8886" w14:textId="77777777" w:rsidR="009C6C2E" w:rsidRDefault="009C6C2E" w:rsidP="00E919FB">
      <w:r>
        <w:t>In differentiated neurons, the microtubules are largely arranged in bundles parallel to the primary axon. This provides a path for moving neurotransmitter vesicles and other organelles to and from the synapses. Absorptive cells often have microtubules with the “</w:t>
      </w:r>
      <w:proofErr w:type="gramStart"/>
      <w:r>
        <w:t>-“ end</w:t>
      </w:r>
      <w:proofErr w:type="gramEnd"/>
      <w:r>
        <w:t xml:space="preserve"> anchored to or near the plasma membrane to assist with endocytic vesicle transport. Secretory cells have an increased density of microtubules connecting the MTOC to the apical membrane region, again to support rapid transport prior to export.</w:t>
      </w:r>
    </w:p>
    <w:p w14:paraId="252753DF" w14:textId="4518E24C" w:rsidR="00E919FB" w:rsidRDefault="00E919FB" w:rsidP="00E919FB"/>
    <w:p w14:paraId="70C9536C" w14:textId="3D2D7685" w:rsidR="00E919FB" w:rsidRDefault="009C6C2E" w:rsidP="00E919FB">
      <w:r>
        <w:t xml:space="preserve">Collectively these differences show how microtubule arrangement is matched to the main direction of intracellular transport in differentiated cells. </w:t>
      </w:r>
    </w:p>
    <w:p w14:paraId="0340E2CE" w14:textId="77777777" w:rsidR="00E919FB" w:rsidRDefault="00E919FB" w:rsidP="00E919FB"/>
    <w:p w14:paraId="41351B2A" w14:textId="77777777" w:rsidR="00E919FB" w:rsidRPr="002F1EBE" w:rsidRDefault="00E919FB" w:rsidP="00F439A5">
      <w:pPr>
        <w:pStyle w:val="ListParagraph"/>
        <w:numPr>
          <w:ilvl w:val="1"/>
          <w:numId w:val="12"/>
        </w:numPr>
        <w:ind w:left="720"/>
        <w:rPr>
          <w:b/>
          <w:bCs/>
        </w:rPr>
      </w:pPr>
      <w:r w:rsidRPr="002F1EBE">
        <w:rPr>
          <w:b/>
          <w:bCs/>
        </w:rPr>
        <w:lastRenderedPageBreak/>
        <w:t xml:space="preserve">Why is finding a mechanism for nucleation in differentiated cells so important? What needs to happen </w:t>
      </w:r>
      <w:proofErr w:type="gramStart"/>
      <w:r w:rsidRPr="002F1EBE">
        <w:rPr>
          <w:b/>
          <w:bCs/>
        </w:rPr>
        <w:t>in order for</w:t>
      </w:r>
      <w:proofErr w:type="gramEnd"/>
      <w:r w:rsidRPr="002F1EBE">
        <w:rPr>
          <w:b/>
          <w:bCs/>
        </w:rPr>
        <w:t xml:space="preserve"> microtubules to anchor somewhere OTHER than the MTOC?</w:t>
      </w:r>
    </w:p>
    <w:p w14:paraId="2D5FF11A" w14:textId="4B5FBEBE" w:rsidR="00E919FB" w:rsidRDefault="00E919FB" w:rsidP="00E919FB"/>
    <w:p w14:paraId="0A68EEBB" w14:textId="1BCC0626" w:rsidR="00E919FB" w:rsidRPr="00EA5CA3" w:rsidRDefault="00E919FB" w:rsidP="00E919FB">
      <w:pPr>
        <w:rPr>
          <w:color w:val="000000" w:themeColor="text1"/>
        </w:rPr>
      </w:pPr>
      <w:r w:rsidRPr="00EA5CA3">
        <w:rPr>
          <w:color w:val="000000" w:themeColor="text1"/>
        </w:rPr>
        <w:t xml:space="preserve">Cells </w:t>
      </w:r>
      <w:r w:rsidR="002F1EBE">
        <w:rPr>
          <w:color w:val="000000" w:themeColor="text1"/>
        </w:rPr>
        <w:t>must have a way to create additional</w:t>
      </w:r>
      <w:r w:rsidRPr="00EA5CA3">
        <w:rPr>
          <w:color w:val="000000" w:themeColor="text1"/>
        </w:rPr>
        <w:t xml:space="preserve"> nucleation points</w:t>
      </w:r>
      <w:r w:rsidR="002F1EBE">
        <w:rPr>
          <w:color w:val="000000" w:themeColor="text1"/>
        </w:rPr>
        <w:t xml:space="preserve"> if they are to undergo complex trafficking</w:t>
      </w:r>
      <w:r w:rsidRPr="00EA5CA3">
        <w:rPr>
          <w:color w:val="000000" w:themeColor="text1"/>
        </w:rPr>
        <w:t>.</w:t>
      </w:r>
      <w:r w:rsidR="002F1EBE">
        <w:rPr>
          <w:color w:val="000000" w:themeColor="text1"/>
        </w:rPr>
        <w:t xml:space="preserve"> </w:t>
      </w:r>
      <w:proofErr w:type="gramStart"/>
      <w:r w:rsidR="002F1EBE">
        <w:rPr>
          <w:color w:val="000000" w:themeColor="text1"/>
        </w:rPr>
        <w:t>Otherwise</w:t>
      </w:r>
      <w:proofErr w:type="gramEnd"/>
      <w:r w:rsidR="002F1EBE">
        <w:rPr>
          <w:color w:val="000000" w:themeColor="text1"/>
        </w:rPr>
        <w:t xml:space="preserve"> cells </w:t>
      </w:r>
      <w:r w:rsidR="002F1EBE" w:rsidRPr="00EA5CA3">
        <w:rPr>
          <w:color w:val="000000" w:themeColor="text1"/>
        </w:rPr>
        <w:t xml:space="preserve">cannot change the </w:t>
      </w:r>
      <w:r w:rsidR="00AE6515">
        <w:rPr>
          <w:color w:val="000000" w:themeColor="text1"/>
        </w:rPr>
        <w:t xml:space="preserve">classical </w:t>
      </w:r>
      <w:r w:rsidR="002F1EBE" w:rsidRPr="00EA5CA3">
        <w:rPr>
          <w:color w:val="000000" w:themeColor="text1"/>
        </w:rPr>
        <w:t xml:space="preserve">radial organization </w:t>
      </w:r>
      <w:r w:rsidR="002F1EBE">
        <w:rPr>
          <w:color w:val="000000" w:themeColor="text1"/>
        </w:rPr>
        <w:t>seen in</w:t>
      </w:r>
      <w:r w:rsidR="002F1EBE" w:rsidRPr="00EA5CA3">
        <w:rPr>
          <w:color w:val="000000" w:themeColor="text1"/>
        </w:rPr>
        <w:t xml:space="preserve"> dividing </w:t>
      </w:r>
      <w:r w:rsidR="002F1EBE">
        <w:rPr>
          <w:color w:val="000000" w:themeColor="text1"/>
        </w:rPr>
        <w:t>cells, and vesicles could only go a few places inside of cells.</w:t>
      </w:r>
    </w:p>
    <w:p w14:paraId="3325624E" w14:textId="77777777" w:rsidR="00E919FB" w:rsidRDefault="00E919FB" w:rsidP="00E919FB"/>
    <w:p w14:paraId="02C09D9F" w14:textId="77777777" w:rsidR="00E919FB" w:rsidRDefault="00E919FB" w:rsidP="00E919FB"/>
    <w:p w14:paraId="54B139ED" w14:textId="77777777" w:rsidR="00E919FB" w:rsidRPr="002F1EBE" w:rsidRDefault="00E919FB" w:rsidP="00F439A5">
      <w:pPr>
        <w:pStyle w:val="ListParagraph"/>
        <w:numPr>
          <w:ilvl w:val="1"/>
          <w:numId w:val="12"/>
        </w:numPr>
        <w:ind w:left="720"/>
        <w:rPr>
          <w:b/>
          <w:bCs/>
        </w:rPr>
      </w:pPr>
      <w:r w:rsidRPr="002F1EBE">
        <w:rPr>
          <w:b/>
          <w:bCs/>
        </w:rPr>
        <w:t>In terms of regulation, what is the logic in having CDKs control where gamma-tubulin localizes in cells?</w:t>
      </w:r>
    </w:p>
    <w:p w14:paraId="4C771BB8" w14:textId="326B9ABB" w:rsidR="00B77009" w:rsidRDefault="00B77009" w:rsidP="000A1DB3"/>
    <w:p w14:paraId="5393CD4C" w14:textId="77777777" w:rsidR="00EA5CA3" w:rsidRPr="00EA5CA3" w:rsidRDefault="00EA5CA3" w:rsidP="00EA5CA3">
      <w:pPr>
        <w:rPr>
          <w:color w:val="000000" w:themeColor="text1"/>
        </w:rPr>
      </w:pPr>
      <w:r w:rsidRPr="00EA5CA3">
        <w:rPr>
          <w:color w:val="000000" w:themeColor="text1"/>
        </w:rPr>
        <w:t xml:space="preserve">Adding the </w:t>
      </w:r>
      <w:proofErr w:type="spellStart"/>
      <w:r w:rsidRPr="00EA5CA3">
        <w:rPr>
          <w:color w:val="000000" w:themeColor="text1"/>
        </w:rPr>
        <w:t>cdk</w:t>
      </w:r>
      <w:proofErr w:type="spellEnd"/>
      <w:r w:rsidRPr="00EA5CA3">
        <w:rPr>
          <w:color w:val="000000" w:themeColor="text1"/>
        </w:rPr>
        <w:t xml:space="preserve"> control ties microtubule stability and structure to cell cycle. Cells cannot form the differentiated organization patterns </w:t>
      </w:r>
      <w:proofErr w:type="gramStart"/>
      <w:r w:rsidRPr="00EA5CA3">
        <w:rPr>
          <w:color w:val="000000" w:themeColor="text1"/>
        </w:rPr>
        <w:t>as long as</w:t>
      </w:r>
      <w:proofErr w:type="gramEnd"/>
      <w:r w:rsidRPr="00EA5CA3">
        <w:rPr>
          <w:color w:val="000000" w:themeColor="text1"/>
        </w:rPr>
        <w:t xml:space="preserve"> a cell is getting pro-growth signals.</w:t>
      </w:r>
    </w:p>
    <w:p w14:paraId="651BB3BA" w14:textId="72CAD576" w:rsidR="00E919FB" w:rsidRDefault="00E919FB" w:rsidP="000A1DB3"/>
    <w:p w14:paraId="0890B993" w14:textId="77777777" w:rsidR="00321E3E" w:rsidRDefault="00321E3E" w:rsidP="00FC443C"/>
    <w:p w14:paraId="5BBF7D95" w14:textId="77777777" w:rsidR="00321E3E" w:rsidRPr="00DD0FDB" w:rsidRDefault="00321E3E" w:rsidP="00AE6515">
      <w:pPr>
        <w:pStyle w:val="Heading3"/>
      </w:pPr>
      <w:r>
        <w:t>Case Day</w:t>
      </w:r>
      <w:r w:rsidRPr="00DD0FDB">
        <w:t xml:space="preserve"> </w:t>
      </w:r>
      <w:r>
        <w:t>2</w:t>
      </w:r>
      <w:r w:rsidRPr="00DD0FDB">
        <w:t xml:space="preserve"> </w:t>
      </w:r>
      <w:r w:rsidRPr="00AB39E4">
        <w:t>Questions:</w:t>
      </w:r>
    </w:p>
    <w:p w14:paraId="5C41AAAC" w14:textId="77777777" w:rsidR="00321E3E" w:rsidRDefault="00321E3E" w:rsidP="00321E3E"/>
    <w:p w14:paraId="315669B6" w14:textId="26B9706B" w:rsidR="00FC443C" w:rsidRPr="00AE6515" w:rsidRDefault="00FC443C" w:rsidP="00AE6515">
      <w:pPr>
        <w:pStyle w:val="ListParagraph"/>
        <w:numPr>
          <w:ilvl w:val="1"/>
          <w:numId w:val="8"/>
        </w:numPr>
        <w:ind w:left="720"/>
        <w:rPr>
          <w:b/>
          <w:bCs/>
        </w:rPr>
      </w:pPr>
      <w:r w:rsidRPr="00AE6515">
        <w:rPr>
          <w:b/>
          <w:bCs/>
        </w:rPr>
        <w:t>What are the clinical diagnostic features</w:t>
      </w:r>
      <w:r w:rsidR="00AE6515" w:rsidRPr="00AE6515">
        <w:rPr>
          <w:b/>
          <w:bCs/>
        </w:rPr>
        <w:t xml:space="preserve"> if the disease you chose</w:t>
      </w:r>
      <w:r w:rsidRPr="00AE6515">
        <w:rPr>
          <w:b/>
          <w:bCs/>
        </w:rPr>
        <w:t xml:space="preserve">? What are the cellular diagnostic features? </w:t>
      </w:r>
    </w:p>
    <w:p w14:paraId="49F91C7D" w14:textId="764B290B" w:rsidR="00FC443C" w:rsidRPr="00AE6515" w:rsidRDefault="00FC443C" w:rsidP="00AE6515">
      <w:pPr>
        <w:pStyle w:val="ListParagraph"/>
        <w:numPr>
          <w:ilvl w:val="1"/>
          <w:numId w:val="8"/>
        </w:numPr>
        <w:ind w:left="720"/>
        <w:rPr>
          <w:b/>
          <w:bCs/>
        </w:rPr>
      </w:pPr>
      <w:r w:rsidRPr="00AE6515">
        <w:rPr>
          <w:b/>
          <w:bCs/>
        </w:rPr>
        <w:t>Based on the model you developed for Day 1, how does or could the cellular features explain the clinical features?</w:t>
      </w:r>
    </w:p>
    <w:p w14:paraId="0A51EA82" w14:textId="166B8DE5" w:rsidR="00FC443C" w:rsidRPr="00AE6515" w:rsidRDefault="00FC443C" w:rsidP="00AE6515">
      <w:pPr>
        <w:pStyle w:val="ListParagraph"/>
        <w:numPr>
          <w:ilvl w:val="1"/>
          <w:numId w:val="8"/>
        </w:numPr>
        <w:ind w:left="720"/>
        <w:rPr>
          <w:b/>
          <w:bCs/>
        </w:rPr>
      </w:pPr>
      <w:r w:rsidRPr="00AE6515">
        <w:rPr>
          <w:b/>
          <w:bCs/>
        </w:rPr>
        <w:t>Where is the main defective protein normally? Where is it located during the disease state?</w:t>
      </w:r>
    </w:p>
    <w:p w14:paraId="68012C93" w14:textId="1358E30A" w:rsidR="00FC443C" w:rsidRPr="00AE6515" w:rsidRDefault="00FC443C" w:rsidP="00B551C3">
      <w:pPr>
        <w:ind w:left="720" w:hanging="360"/>
        <w:rPr>
          <w:b/>
          <w:bCs/>
        </w:rPr>
      </w:pPr>
      <w:r w:rsidRPr="00AE6515">
        <w:rPr>
          <w:b/>
          <w:bCs/>
        </w:rPr>
        <w:t>4.</w:t>
      </w:r>
      <w:r w:rsidR="00B551C3">
        <w:rPr>
          <w:b/>
          <w:bCs/>
        </w:rPr>
        <w:tab/>
      </w:r>
      <w:r w:rsidRPr="00AE6515">
        <w:rPr>
          <w:b/>
          <w:bCs/>
        </w:rPr>
        <w:t>How is it possible for several different neurological diseases to arise from the same general defect (i.e., microtubule dysfunction)?</w:t>
      </w:r>
    </w:p>
    <w:p w14:paraId="101801F6" w14:textId="77777777" w:rsidR="00FC443C" w:rsidRPr="00AE6515" w:rsidRDefault="00FC443C" w:rsidP="00FC443C">
      <w:pPr>
        <w:rPr>
          <w:b/>
          <w:bCs/>
        </w:rPr>
      </w:pPr>
    </w:p>
    <w:p w14:paraId="040FE5D4" w14:textId="0D0547E1" w:rsidR="00FC443C" w:rsidRDefault="00B551C3" w:rsidP="00FC443C">
      <w:r>
        <w:t xml:space="preserve">These are the same questions that students must turn in </w:t>
      </w:r>
      <w:r w:rsidR="002C333B">
        <w:t>at the end of this case. Summary responses are below</w:t>
      </w:r>
      <w:r>
        <w:t xml:space="preserve">. </w:t>
      </w:r>
    </w:p>
    <w:p w14:paraId="563814EA" w14:textId="15025BF2" w:rsidR="00FC443C" w:rsidRDefault="00FC443C" w:rsidP="00FC443C"/>
    <w:p w14:paraId="168E0E7C" w14:textId="77777777" w:rsidR="00457A03" w:rsidRDefault="00457A03" w:rsidP="00FC443C"/>
    <w:p w14:paraId="40874BEB" w14:textId="6935914E" w:rsidR="00FC443C" w:rsidRPr="00BA03A9" w:rsidRDefault="00FC443C" w:rsidP="00AE6515">
      <w:pPr>
        <w:pStyle w:val="Heading5"/>
      </w:pPr>
      <w:r w:rsidRPr="00BA03A9">
        <w:t xml:space="preserve">What </w:t>
      </w:r>
      <w:r w:rsidR="00B551C3">
        <w:t>Students</w:t>
      </w:r>
      <w:r w:rsidRPr="00BA03A9">
        <w:t xml:space="preserve"> Should Turn In</w:t>
      </w:r>
    </w:p>
    <w:p w14:paraId="14E22659" w14:textId="42E5DE54" w:rsidR="00B551C3" w:rsidRPr="00B551C3" w:rsidRDefault="00FC443C" w:rsidP="00B551C3">
      <w:pPr>
        <w:pStyle w:val="ListParagraph"/>
        <w:numPr>
          <w:ilvl w:val="1"/>
          <w:numId w:val="7"/>
        </w:numPr>
        <w:ind w:left="720"/>
        <w:rPr>
          <w:b/>
          <w:bCs/>
        </w:rPr>
      </w:pPr>
      <w:r w:rsidRPr="00B551C3">
        <w:rPr>
          <w:b/>
          <w:bCs/>
        </w:rPr>
        <w:t>Your table summarizing the functions of the main microtubule proteins from Day 1, and whether each protein acts mainly as a structural component, or a regulatory component.</w:t>
      </w:r>
    </w:p>
    <w:p w14:paraId="078F06A0" w14:textId="7374D3DE" w:rsidR="00B551C3" w:rsidRDefault="00B551C3" w:rsidP="00B551C3"/>
    <w:p w14:paraId="63F0EAE0" w14:textId="6616CCA1" w:rsidR="00B551C3" w:rsidRDefault="002C333B" w:rsidP="00B551C3">
      <w:r>
        <w:t>Students’ tables should resemble the one</w:t>
      </w:r>
      <w:r w:rsidR="00B551C3">
        <w:t xml:space="preserve"> in the key for Day 1.</w:t>
      </w:r>
    </w:p>
    <w:p w14:paraId="671D8B45" w14:textId="77777777" w:rsidR="00B551C3" w:rsidRDefault="00B551C3" w:rsidP="00B551C3"/>
    <w:p w14:paraId="60F28DEC" w14:textId="77777777" w:rsidR="00B551C3" w:rsidRPr="00B551C3" w:rsidRDefault="00FC443C" w:rsidP="00B551C3">
      <w:pPr>
        <w:pStyle w:val="ListParagraph"/>
        <w:numPr>
          <w:ilvl w:val="1"/>
          <w:numId w:val="7"/>
        </w:numPr>
        <w:ind w:left="720"/>
        <w:rPr>
          <w:b/>
          <w:bCs/>
        </w:rPr>
      </w:pPr>
      <w:r w:rsidRPr="00B551C3">
        <w:rPr>
          <w:b/>
          <w:bCs/>
        </w:rPr>
        <w:t>A summary description of the disease that you selected.</w:t>
      </w:r>
      <w:r w:rsidR="00B551C3" w:rsidRPr="00B551C3">
        <w:rPr>
          <w:b/>
          <w:bCs/>
        </w:rPr>
        <w:t xml:space="preserve"> </w:t>
      </w:r>
      <w:r w:rsidRPr="00B551C3">
        <w:rPr>
          <w:b/>
          <w:bCs/>
        </w:rPr>
        <w:t>What are the clinical diagnostic features? What are the cellular diagnostic features? Based on the model you developed for Day 1, how does or could the cellular features explain the clinical features?</w:t>
      </w:r>
      <w:r w:rsidR="00B551C3" w:rsidRPr="00B551C3">
        <w:rPr>
          <w:b/>
          <w:bCs/>
        </w:rPr>
        <w:t xml:space="preserve"> </w:t>
      </w:r>
      <w:r w:rsidRPr="00B551C3">
        <w:rPr>
          <w:b/>
          <w:bCs/>
        </w:rPr>
        <w:t>Where is the main defective protein normally? Where is it located during the disease state?</w:t>
      </w:r>
    </w:p>
    <w:p w14:paraId="10B506D3" w14:textId="24DCD1DD" w:rsidR="002C333B" w:rsidRDefault="002C333B" w:rsidP="002C333B">
      <w:r>
        <w:lastRenderedPageBreak/>
        <w:t xml:space="preserve">The table below lists microtubule defects </w:t>
      </w:r>
      <w:r w:rsidR="00BF4F75">
        <w:t>linked to tubulin mutations</w:t>
      </w:r>
      <w:r>
        <w:t>.</w:t>
      </w:r>
    </w:p>
    <w:p w14:paraId="0BD39543" w14:textId="77777777" w:rsidR="002C333B" w:rsidRDefault="002C333B" w:rsidP="002C333B"/>
    <w:tbl>
      <w:tblPr>
        <w:tblStyle w:val="TableGrid"/>
        <w:tblW w:w="0" w:type="auto"/>
        <w:tblLook w:val="04A0" w:firstRow="1" w:lastRow="0" w:firstColumn="1" w:lastColumn="0" w:noHBand="0" w:noVBand="1"/>
      </w:tblPr>
      <w:tblGrid>
        <w:gridCol w:w="1068"/>
        <w:gridCol w:w="1082"/>
        <w:gridCol w:w="1494"/>
        <w:gridCol w:w="888"/>
        <w:gridCol w:w="3293"/>
        <w:gridCol w:w="1525"/>
      </w:tblGrid>
      <w:tr w:rsidR="002C333B" w:rsidRPr="00152DBE" w14:paraId="2630FBD6" w14:textId="77777777" w:rsidTr="00A448D7">
        <w:tc>
          <w:tcPr>
            <w:tcW w:w="1068" w:type="dxa"/>
          </w:tcPr>
          <w:p w14:paraId="4F11DF31" w14:textId="77777777" w:rsidR="002C333B" w:rsidRPr="00152DBE" w:rsidRDefault="002C333B" w:rsidP="00A448D7">
            <w:r>
              <w:t>Locus</w:t>
            </w:r>
          </w:p>
        </w:tc>
        <w:tc>
          <w:tcPr>
            <w:tcW w:w="1082" w:type="dxa"/>
          </w:tcPr>
          <w:p w14:paraId="7BAC28F3" w14:textId="77777777" w:rsidR="002C333B" w:rsidRPr="00152DBE" w:rsidRDefault="002C333B" w:rsidP="00A448D7">
            <w:r>
              <w:t>Change</w:t>
            </w:r>
          </w:p>
        </w:tc>
        <w:tc>
          <w:tcPr>
            <w:tcW w:w="1494" w:type="dxa"/>
          </w:tcPr>
          <w:p w14:paraId="16ABDD6D" w14:textId="77777777" w:rsidR="002C333B" w:rsidRPr="00152DBE" w:rsidRDefault="002C333B" w:rsidP="00A448D7">
            <w:r>
              <w:t>Location</w:t>
            </w:r>
          </w:p>
        </w:tc>
        <w:tc>
          <w:tcPr>
            <w:tcW w:w="888" w:type="dxa"/>
          </w:tcPr>
          <w:p w14:paraId="5A5A6ED8" w14:textId="77777777" w:rsidR="002C333B" w:rsidRPr="00152DBE" w:rsidRDefault="002C333B" w:rsidP="00A448D7">
            <w:r>
              <w:t>Model</w:t>
            </w:r>
          </w:p>
        </w:tc>
        <w:tc>
          <w:tcPr>
            <w:tcW w:w="3293" w:type="dxa"/>
          </w:tcPr>
          <w:p w14:paraId="5A5B42E9" w14:textId="77777777" w:rsidR="002C333B" w:rsidRPr="00152DBE" w:rsidRDefault="002C333B" w:rsidP="00A448D7">
            <w:r>
              <w:t>Effects</w:t>
            </w:r>
          </w:p>
        </w:tc>
        <w:tc>
          <w:tcPr>
            <w:tcW w:w="1525" w:type="dxa"/>
          </w:tcPr>
          <w:p w14:paraId="7A22DACE" w14:textId="77777777" w:rsidR="002C333B" w:rsidRPr="00152DBE" w:rsidRDefault="002C333B" w:rsidP="00A448D7">
            <w:r>
              <w:t>Source</w:t>
            </w:r>
          </w:p>
        </w:tc>
      </w:tr>
      <w:tr w:rsidR="002C333B" w:rsidRPr="00152DBE" w14:paraId="44E47FFD" w14:textId="77777777" w:rsidTr="00A448D7">
        <w:tc>
          <w:tcPr>
            <w:tcW w:w="1068" w:type="dxa"/>
          </w:tcPr>
          <w:p w14:paraId="403A02E7" w14:textId="77777777" w:rsidR="002C333B" w:rsidRPr="00152DBE" w:rsidRDefault="002C333B" w:rsidP="00A448D7">
            <w:r w:rsidRPr="00152DBE">
              <w:t>TUBB3</w:t>
            </w:r>
          </w:p>
        </w:tc>
        <w:tc>
          <w:tcPr>
            <w:tcW w:w="1082" w:type="dxa"/>
          </w:tcPr>
          <w:p w14:paraId="0C8E40AC" w14:textId="77777777" w:rsidR="002C333B" w:rsidRPr="00152DBE" w:rsidRDefault="002C333B" w:rsidP="00A448D7">
            <w:r w:rsidRPr="00152DBE">
              <w:t>R262H,</w:t>
            </w:r>
            <w:r>
              <w:t xml:space="preserve"> </w:t>
            </w:r>
            <w:r w:rsidRPr="00152DBE">
              <w:t>R262C</w:t>
            </w:r>
          </w:p>
        </w:tc>
        <w:tc>
          <w:tcPr>
            <w:tcW w:w="1494" w:type="dxa"/>
          </w:tcPr>
          <w:p w14:paraId="4853B76A" w14:textId="77777777" w:rsidR="002C333B" w:rsidRPr="00152DBE" w:rsidRDefault="002C333B" w:rsidP="00A448D7">
            <w:r w:rsidRPr="00152DBE">
              <w:t>Intermediate</w:t>
            </w:r>
          </w:p>
        </w:tc>
        <w:tc>
          <w:tcPr>
            <w:tcW w:w="888" w:type="dxa"/>
          </w:tcPr>
          <w:p w14:paraId="4EB0286F" w14:textId="77777777" w:rsidR="002C333B" w:rsidRPr="00152DBE" w:rsidRDefault="002C333B" w:rsidP="00A448D7">
            <w:r w:rsidRPr="00152DBE">
              <w:t>Mouse</w:t>
            </w:r>
          </w:p>
        </w:tc>
        <w:tc>
          <w:tcPr>
            <w:tcW w:w="3293" w:type="dxa"/>
          </w:tcPr>
          <w:p w14:paraId="570C1CBD" w14:textId="77777777" w:rsidR="002C333B" w:rsidRPr="00152DBE" w:rsidRDefault="002C333B" w:rsidP="00A448D7">
            <w:r w:rsidRPr="00152DBE">
              <w:t>Defects in axon guidance</w:t>
            </w:r>
          </w:p>
        </w:tc>
        <w:tc>
          <w:tcPr>
            <w:tcW w:w="1525" w:type="dxa"/>
          </w:tcPr>
          <w:p w14:paraId="06B76684" w14:textId="77777777" w:rsidR="002C333B" w:rsidRPr="00152DBE" w:rsidRDefault="002C333B" w:rsidP="00A448D7">
            <w:proofErr w:type="spellStart"/>
            <w:r w:rsidRPr="00152DBE">
              <w:t>Tischfield</w:t>
            </w:r>
            <w:proofErr w:type="spellEnd"/>
            <w:r w:rsidRPr="00152DBE">
              <w:t xml:space="preserve"> et al.,</w:t>
            </w:r>
            <w:r>
              <w:t xml:space="preserve"> </w:t>
            </w:r>
            <w:r w:rsidRPr="00152DBE">
              <w:t>2010</w:t>
            </w:r>
          </w:p>
        </w:tc>
      </w:tr>
      <w:tr w:rsidR="002C333B" w:rsidRPr="00152DBE" w14:paraId="6A61491E" w14:textId="77777777" w:rsidTr="00A448D7">
        <w:tc>
          <w:tcPr>
            <w:tcW w:w="1068" w:type="dxa"/>
          </w:tcPr>
          <w:p w14:paraId="0D0EE2EE" w14:textId="77777777" w:rsidR="002C333B" w:rsidRPr="00152DBE" w:rsidRDefault="002C333B" w:rsidP="00A448D7">
            <w:r w:rsidRPr="00152DBE">
              <w:t>TUBB2B</w:t>
            </w:r>
          </w:p>
        </w:tc>
        <w:tc>
          <w:tcPr>
            <w:tcW w:w="1082" w:type="dxa"/>
          </w:tcPr>
          <w:p w14:paraId="0F248C05" w14:textId="77777777" w:rsidR="002C333B" w:rsidRPr="00152DBE" w:rsidRDefault="002C333B" w:rsidP="00A448D7">
            <w:r w:rsidRPr="00152DBE">
              <w:t>E421K</w:t>
            </w:r>
          </w:p>
        </w:tc>
        <w:tc>
          <w:tcPr>
            <w:tcW w:w="1494" w:type="dxa"/>
          </w:tcPr>
          <w:p w14:paraId="081C6134" w14:textId="77777777" w:rsidR="002C333B" w:rsidRPr="00152DBE" w:rsidRDefault="002C333B" w:rsidP="00A448D7">
            <w:r w:rsidRPr="00152DBE">
              <w:t>C-terminal</w:t>
            </w:r>
          </w:p>
        </w:tc>
        <w:tc>
          <w:tcPr>
            <w:tcW w:w="888" w:type="dxa"/>
          </w:tcPr>
          <w:p w14:paraId="43C9C302" w14:textId="77777777" w:rsidR="002C333B" w:rsidRPr="00152DBE" w:rsidRDefault="002C333B" w:rsidP="00A448D7">
            <w:r w:rsidRPr="00152DBE">
              <w:t>Mouse</w:t>
            </w:r>
          </w:p>
        </w:tc>
        <w:tc>
          <w:tcPr>
            <w:tcW w:w="3293" w:type="dxa"/>
          </w:tcPr>
          <w:p w14:paraId="2E4B09A1" w14:textId="77777777" w:rsidR="002C333B" w:rsidRPr="00152DBE" w:rsidRDefault="002C333B" w:rsidP="00A448D7">
            <w:r w:rsidRPr="00152DBE">
              <w:t xml:space="preserve">Axonal </w:t>
            </w:r>
            <w:proofErr w:type="spellStart"/>
            <w:r w:rsidRPr="00152DBE">
              <w:t>dysinnervation</w:t>
            </w:r>
            <w:proofErr w:type="spellEnd"/>
          </w:p>
        </w:tc>
        <w:tc>
          <w:tcPr>
            <w:tcW w:w="1525" w:type="dxa"/>
          </w:tcPr>
          <w:p w14:paraId="0FBD4088" w14:textId="77777777" w:rsidR="002C333B" w:rsidRPr="00152DBE" w:rsidRDefault="002C333B" w:rsidP="00A448D7">
            <w:proofErr w:type="spellStart"/>
            <w:r w:rsidRPr="00152DBE">
              <w:t>Cederquist</w:t>
            </w:r>
            <w:proofErr w:type="spellEnd"/>
            <w:r w:rsidRPr="00152DBE">
              <w:t xml:space="preserve"> et al.,</w:t>
            </w:r>
            <w:r>
              <w:t xml:space="preserve"> </w:t>
            </w:r>
            <w:r w:rsidRPr="00152DBE">
              <w:t>2012</w:t>
            </w:r>
          </w:p>
        </w:tc>
      </w:tr>
      <w:tr w:rsidR="002C333B" w:rsidRPr="00152DBE" w14:paraId="140DA8CE" w14:textId="77777777" w:rsidTr="00A448D7">
        <w:tc>
          <w:tcPr>
            <w:tcW w:w="1068" w:type="dxa"/>
          </w:tcPr>
          <w:p w14:paraId="313EE814" w14:textId="77777777" w:rsidR="002C333B" w:rsidRPr="00152DBE" w:rsidRDefault="002C333B" w:rsidP="00A448D7">
            <w:r w:rsidRPr="00152DBE">
              <w:t>TUBB2B</w:t>
            </w:r>
          </w:p>
        </w:tc>
        <w:tc>
          <w:tcPr>
            <w:tcW w:w="1082" w:type="dxa"/>
          </w:tcPr>
          <w:p w14:paraId="555A1B7C" w14:textId="77777777" w:rsidR="002C333B" w:rsidRPr="00152DBE" w:rsidRDefault="002C333B" w:rsidP="00A448D7">
            <w:r w:rsidRPr="00152DBE">
              <w:t>S172P</w:t>
            </w:r>
          </w:p>
        </w:tc>
        <w:tc>
          <w:tcPr>
            <w:tcW w:w="1494" w:type="dxa"/>
          </w:tcPr>
          <w:p w14:paraId="7CDD442D" w14:textId="77777777" w:rsidR="002C333B" w:rsidRPr="00152DBE" w:rsidRDefault="002C333B" w:rsidP="00A448D7">
            <w:r w:rsidRPr="00152DBE">
              <w:t>N-terminal</w:t>
            </w:r>
          </w:p>
        </w:tc>
        <w:tc>
          <w:tcPr>
            <w:tcW w:w="888" w:type="dxa"/>
          </w:tcPr>
          <w:p w14:paraId="4F8D7446" w14:textId="77777777" w:rsidR="002C333B" w:rsidRPr="00152DBE" w:rsidRDefault="002C333B" w:rsidP="00A448D7">
            <w:r w:rsidRPr="00152DBE">
              <w:t>Rat</w:t>
            </w:r>
          </w:p>
        </w:tc>
        <w:tc>
          <w:tcPr>
            <w:tcW w:w="3293" w:type="dxa"/>
          </w:tcPr>
          <w:p w14:paraId="00B27A13" w14:textId="77777777" w:rsidR="002C333B" w:rsidRPr="00152DBE" w:rsidRDefault="002C333B" w:rsidP="00A448D7">
            <w:r w:rsidRPr="00152DBE">
              <w:t>Impaired microtubule assembly, defective</w:t>
            </w:r>
            <w:r>
              <w:t xml:space="preserve"> </w:t>
            </w:r>
            <w:r w:rsidRPr="00152DBE">
              <w:t>migration of cortical neurons</w:t>
            </w:r>
          </w:p>
        </w:tc>
        <w:tc>
          <w:tcPr>
            <w:tcW w:w="1525" w:type="dxa"/>
          </w:tcPr>
          <w:p w14:paraId="5A01D9CE" w14:textId="77777777" w:rsidR="002C333B" w:rsidRPr="00152DBE" w:rsidRDefault="002C333B" w:rsidP="00A448D7">
            <w:proofErr w:type="spellStart"/>
            <w:r w:rsidRPr="00152DBE">
              <w:t>Jaglin</w:t>
            </w:r>
            <w:proofErr w:type="spellEnd"/>
            <w:r w:rsidRPr="00152DBE">
              <w:t xml:space="preserve"> et al.,</w:t>
            </w:r>
            <w:r>
              <w:t xml:space="preserve"> </w:t>
            </w:r>
            <w:r w:rsidRPr="00152DBE">
              <w:t>2009</w:t>
            </w:r>
          </w:p>
        </w:tc>
      </w:tr>
      <w:tr w:rsidR="002C333B" w:rsidRPr="00152DBE" w14:paraId="6CD68D64" w14:textId="77777777" w:rsidTr="00A448D7">
        <w:tc>
          <w:tcPr>
            <w:tcW w:w="1068" w:type="dxa"/>
          </w:tcPr>
          <w:p w14:paraId="6B11942A" w14:textId="77777777" w:rsidR="002C333B" w:rsidRPr="00152DBE" w:rsidRDefault="002C333B" w:rsidP="00A448D7">
            <w:r w:rsidRPr="00152DBE">
              <w:t>TUBB2B</w:t>
            </w:r>
          </w:p>
        </w:tc>
        <w:tc>
          <w:tcPr>
            <w:tcW w:w="1082" w:type="dxa"/>
          </w:tcPr>
          <w:p w14:paraId="1C6E0B57" w14:textId="77777777" w:rsidR="002C333B" w:rsidRPr="00152DBE" w:rsidRDefault="002C333B" w:rsidP="00A448D7">
            <w:r w:rsidRPr="00152DBE">
              <w:t>F265L</w:t>
            </w:r>
          </w:p>
        </w:tc>
        <w:tc>
          <w:tcPr>
            <w:tcW w:w="1494" w:type="dxa"/>
          </w:tcPr>
          <w:p w14:paraId="44B5DAA7" w14:textId="77777777" w:rsidR="002C333B" w:rsidRPr="00152DBE" w:rsidRDefault="002C333B" w:rsidP="00A448D7">
            <w:r w:rsidRPr="00152DBE">
              <w:t>Intermediate</w:t>
            </w:r>
          </w:p>
        </w:tc>
        <w:tc>
          <w:tcPr>
            <w:tcW w:w="888" w:type="dxa"/>
          </w:tcPr>
          <w:p w14:paraId="0F920E8A" w14:textId="77777777" w:rsidR="002C333B" w:rsidRPr="00152DBE" w:rsidRDefault="002C333B" w:rsidP="00A448D7">
            <w:r w:rsidRPr="00152DBE">
              <w:t>Rat</w:t>
            </w:r>
          </w:p>
        </w:tc>
        <w:tc>
          <w:tcPr>
            <w:tcW w:w="3293" w:type="dxa"/>
          </w:tcPr>
          <w:p w14:paraId="71447DC0" w14:textId="77777777" w:rsidR="002C333B" w:rsidRPr="00152DBE" w:rsidRDefault="002C333B" w:rsidP="00A448D7">
            <w:r w:rsidRPr="00152DBE">
              <w:t>Impaired microtubule assembly, defective migration of cortical neurons</w:t>
            </w:r>
          </w:p>
        </w:tc>
        <w:tc>
          <w:tcPr>
            <w:tcW w:w="1525" w:type="dxa"/>
          </w:tcPr>
          <w:p w14:paraId="6B9922BD" w14:textId="77777777" w:rsidR="002C333B" w:rsidRPr="00152DBE" w:rsidRDefault="002C333B" w:rsidP="00A448D7">
            <w:proofErr w:type="spellStart"/>
            <w:r w:rsidRPr="00152DBE">
              <w:t>Jaglin</w:t>
            </w:r>
            <w:proofErr w:type="spellEnd"/>
            <w:r w:rsidRPr="00152DBE">
              <w:t xml:space="preserve"> et al.,</w:t>
            </w:r>
            <w:r>
              <w:t xml:space="preserve"> </w:t>
            </w:r>
            <w:r w:rsidRPr="00152DBE">
              <w:t>2009</w:t>
            </w:r>
          </w:p>
        </w:tc>
      </w:tr>
      <w:tr w:rsidR="002C333B" w:rsidRPr="00152DBE" w14:paraId="7EC8B542" w14:textId="77777777" w:rsidTr="00A448D7">
        <w:tc>
          <w:tcPr>
            <w:tcW w:w="1068" w:type="dxa"/>
          </w:tcPr>
          <w:p w14:paraId="7DFB2258" w14:textId="77777777" w:rsidR="002C333B" w:rsidRPr="00152DBE" w:rsidRDefault="002C333B" w:rsidP="00A448D7">
            <w:r w:rsidRPr="00152DBE">
              <w:t>TUBB2A</w:t>
            </w:r>
          </w:p>
        </w:tc>
        <w:tc>
          <w:tcPr>
            <w:tcW w:w="1082" w:type="dxa"/>
          </w:tcPr>
          <w:p w14:paraId="26619543" w14:textId="77777777" w:rsidR="002C333B" w:rsidRPr="00152DBE" w:rsidRDefault="002C333B" w:rsidP="00A448D7">
            <w:r w:rsidRPr="00152DBE">
              <w:t>N247K</w:t>
            </w:r>
          </w:p>
        </w:tc>
        <w:tc>
          <w:tcPr>
            <w:tcW w:w="1494" w:type="dxa"/>
          </w:tcPr>
          <w:p w14:paraId="08A7F898" w14:textId="77777777" w:rsidR="002C333B" w:rsidRPr="00152DBE" w:rsidRDefault="002C333B" w:rsidP="00A448D7">
            <w:r w:rsidRPr="00152DBE">
              <w:t>Intermediate</w:t>
            </w:r>
          </w:p>
        </w:tc>
        <w:tc>
          <w:tcPr>
            <w:tcW w:w="888" w:type="dxa"/>
          </w:tcPr>
          <w:p w14:paraId="2EF89D1C" w14:textId="77777777" w:rsidR="002C333B" w:rsidRPr="00152DBE" w:rsidRDefault="002C333B" w:rsidP="00A448D7"/>
        </w:tc>
        <w:tc>
          <w:tcPr>
            <w:tcW w:w="3293" w:type="dxa"/>
          </w:tcPr>
          <w:p w14:paraId="12B0165D" w14:textId="77777777" w:rsidR="002C333B" w:rsidRPr="00152DBE" w:rsidRDefault="002C333B" w:rsidP="00A448D7">
            <w:r w:rsidRPr="00152DBE">
              <w:t>Cortical dysplasia</w:t>
            </w:r>
          </w:p>
        </w:tc>
        <w:tc>
          <w:tcPr>
            <w:tcW w:w="1525" w:type="dxa"/>
          </w:tcPr>
          <w:p w14:paraId="0856A370" w14:textId="77777777" w:rsidR="002C333B" w:rsidRPr="00152DBE" w:rsidRDefault="002C333B" w:rsidP="00A448D7">
            <w:r w:rsidRPr="00152DBE">
              <w:t>Cushion et al.,</w:t>
            </w:r>
            <w:r>
              <w:t xml:space="preserve"> </w:t>
            </w:r>
            <w:r w:rsidRPr="00152DBE">
              <w:t>2014</w:t>
            </w:r>
          </w:p>
        </w:tc>
      </w:tr>
      <w:tr w:rsidR="002C333B" w:rsidRPr="00152DBE" w14:paraId="4BD51CE1" w14:textId="77777777" w:rsidTr="00A448D7">
        <w:tc>
          <w:tcPr>
            <w:tcW w:w="1068" w:type="dxa"/>
          </w:tcPr>
          <w:p w14:paraId="74DEA04E" w14:textId="77777777" w:rsidR="002C333B" w:rsidRPr="00152DBE" w:rsidRDefault="002C333B" w:rsidP="00A448D7">
            <w:r w:rsidRPr="00152DBE">
              <w:t>TUBB3</w:t>
            </w:r>
          </w:p>
        </w:tc>
        <w:tc>
          <w:tcPr>
            <w:tcW w:w="1082" w:type="dxa"/>
          </w:tcPr>
          <w:p w14:paraId="1BB8CFF1" w14:textId="77777777" w:rsidR="002C333B" w:rsidRPr="00152DBE" w:rsidRDefault="002C333B" w:rsidP="00A448D7">
            <w:r w:rsidRPr="00152DBE">
              <w:t>T178M,</w:t>
            </w:r>
            <w:r>
              <w:t xml:space="preserve"> </w:t>
            </w:r>
            <w:r w:rsidRPr="00152DBE">
              <w:t>E205K</w:t>
            </w:r>
          </w:p>
        </w:tc>
        <w:tc>
          <w:tcPr>
            <w:tcW w:w="1494" w:type="dxa"/>
          </w:tcPr>
          <w:p w14:paraId="1C0E10EB" w14:textId="77777777" w:rsidR="002C333B" w:rsidRPr="00152DBE" w:rsidRDefault="002C333B" w:rsidP="00A448D7">
            <w:r w:rsidRPr="00152DBE">
              <w:t>N-terminal</w:t>
            </w:r>
          </w:p>
        </w:tc>
        <w:tc>
          <w:tcPr>
            <w:tcW w:w="888" w:type="dxa"/>
          </w:tcPr>
          <w:p w14:paraId="62ABBBF8" w14:textId="77777777" w:rsidR="002C333B" w:rsidRPr="00152DBE" w:rsidRDefault="002C333B" w:rsidP="00A448D7"/>
        </w:tc>
        <w:tc>
          <w:tcPr>
            <w:tcW w:w="3293" w:type="dxa"/>
          </w:tcPr>
          <w:p w14:paraId="71570690" w14:textId="77777777" w:rsidR="002C333B" w:rsidRPr="00152DBE" w:rsidRDefault="002C333B" w:rsidP="00A448D7">
            <w:r w:rsidRPr="00152DBE">
              <w:t>Malformation of cortical development and neuronal migration defect</w:t>
            </w:r>
          </w:p>
        </w:tc>
        <w:tc>
          <w:tcPr>
            <w:tcW w:w="1525" w:type="dxa"/>
          </w:tcPr>
          <w:p w14:paraId="32A3AA9D" w14:textId="77777777" w:rsidR="002C333B" w:rsidRPr="00152DBE" w:rsidRDefault="002C333B" w:rsidP="00A448D7">
            <w:r w:rsidRPr="00152DBE">
              <w:t>Poirier et al.,</w:t>
            </w:r>
            <w:r>
              <w:t xml:space="preserve"> </w:t>
            </w:r>
            <w:r w:rsidRPr="00152DBE">
              <w:t>2010</w:t>
            </w:r>
          </w:p>
        </w:tc>
      </w:tr>
      <w:tr w:rsidR="002C333B" w:rsidRPr="00152DBE" w14:paraId="33491FEF" w14:textId="77777777" w:rsidTr="00A448D7">
        <w:tc>
          <w:tcPr>
            <w:tcW w:w="1068" w:type="dxa"/>
          </w:tcPr>
          <w:p w14:paraId="49C1C765" w14:textId="77777777" w:rsidR="002C333B" w:rsidRPr="00152DBE" w:rsidRDefault="002C333B" w:rsidP="00A448D7">
            <w:r w:rsidRPr="00152DBE">
              <w:t>TUBB3</w:t>
            </w:r>
          </w:p>
        </w:tc>
        <w:tc>
          <w:tcPr>
            <w:tcW w:w="1082" w:type="dxa"/>
          </w:tcPr>
          <w:p w14:paraId="2A0B377F" w14:textId="77777777" w:rsidR="002C333B" w:rsidRPr="00152DBE" w:rsidRDefault="002C333B" w:rsidP="00A448D7">
            <w:r w:rsidRPr="00152DBE">
              <w:t>A302V,</w:t>
            </w:r>
            <w:r>
              <w:t xml:space="preserve"> </w:t>
            </w:r>
            <w:r w:rsidRPr="00152DBE">
              <w:t>M323V</w:t>
            </w:r>
          </w:p>
        </w:tc>
        <w:tc>
          <w:tcPr>
            <w:tcW w:w="1494" w:type="dxa"/>
          </w:tcPr>
          <w:p w14:paraId="0B5CD9C2" w14:textId="77777777" w:rsidR="002C333B" w:rsidRPr="00152DBE" w:rsidRDefault="002C333B" w:rsidP="00A448D7">
            <w:r w:rsidRPr="00152DBE">
              <w:t>Intermediate</w:t>
            </w:r>
          </w:p>
        </w:tc>
        <w:tc>
          <w:tcPr>
            <w:tcW w:w="888" w:type="dxa"/>
          </w:tcPr>
          <w:p w14:paraId="041A9A0F" w14:textId="77777777" w:rsidR="002C333B" w:rsidRPr="00152DBE" w:rsidRDefault="002C333B" w:rsidP="00A448D7"/>
        </w:tc>
        <w:tc>
          <w:tcPr>
            <w:tcW w:w="3293" w:type="dxa"/>
          </w:tcPr>
          <w:p w14:paraId="0B94D5DE" w14:textId="77777777" w:rsidR="002C333B" w:rsidRPr="00152DBE" w:rsidRDefault="002C333B" w:rsidP="00A448D7">
            <w:r w:rsidRPr="00152DBE">
              <w:t xml:space="preserve">Malformation of cortical development and neuronal migration defect </w:t>
            </w:r>
          </w:p>
        </w:tc>
        <w:tc>
          <w:tcPr>
            <w:tcW w:w="1525" w:type="dxa"/>
          </w:tcPr>
          <w:p w14:paraId="67DD63C3" w14:textId="77777777" w:rsidR="002C333B" w:rsidRPr="00152DBE" w:rsidRDefault="002C333B" w:rsidP="00A448D7">
            <w:r w:rsidRPr="00152DBE">
              <w:t>Poirier et al.,</w:t>
            </w:r>
            <w:r>
              <w:t xml:space="preserve"> </w:t>
            </w:r>
            <w:r w:rsidRPr="00152DBE">
              <w:t>2010</w:t>
            </w:r>
          </w:p>
        </w:tc>
      </w:tr>
      <w:tr w:rsidR="002C333B" w:rsidRPr="00152DBE" w14:paraId="631D28B6" w14:textId="77777777" w:rsidTr="00A448D7">
        <w:tc>
          <w:tcPr>
            <w:tcW w:w="1068" w:type="dxa"/>
          </w:tcPr>
          <w:p w14:paraId="175AE37A" w14:textId="77777777" w:rsidR="002C333B" w:rsidRPr="00152DBE" w:rsidRDefault="002C333B" w:rsidP="00A448D7">
            <w:r w:rsidRPr="00152DBE">
              <w:t>TUBB4A</w:t>
            </w:r>
          </w:p>
        </w:tc>
        <w:tc>
          <w:tcPr>
            <w:tcW w:w="1082" w:type="dxa"/>
          </w:tcPr>
          <w:p w14:paraId="14D57605" w14:textId="77777777" w:rsidR="002C333B" w:rsidRPr="00152DBE" w:rsidRDefault="002C333B" w:rsidP="00A448D7">
            <w:r w:rsidRPr="00152DBE">
              <w:t>D249N</w:t>
            </w:r>
          </w:p>
        </w:tc>
        <w:tc>
          <w:tcPr>
            <w:tcW w:w="1494" w:type="dxa"/>
          </w:tcPr>
          <w:p w14:paraId="5C1D6838" w14:textId="77777777" w:rsidR="002C333B" w:rsidRPr="00152DBE" w:rsidRDefault="002C333B" w:rsidP="00A448D7">
            <w:r w:rsidRPr="00152DBE">
              <w:t>Intermediate</w:t>
            </w:r>
          </w:p>
        </w:tc>
        <w:tc>
          <w:tcPr>
            <w:tcW w:w="888" w:type="dxa"/>
          </w:tcPr>
          <w:p w14:paraId="6F341457" w14:textId="77777777" w:rsidR="002C333B" w:rsidRPr="00152DBE" w:rsidRDefault="002C333B" w:rsidP="00A448D7"/>
        </w:tc>
        <w:tc>
          <w:tcPr>
            <w:tcW w:w="3293" w:type="dxa"/>
          </w:tcPr>
          <w:p w14:paraId="3BFD524E" w14:textId="77777777" w:rsidR="002C333B" w:rsidRPr="00152DBE" w:rsidRDefault="002C333B" w:rsidP="00A448D7">
            <w:r w:rsidRPr="00152DBE">
              <w:t xml:space="preserve">Leukodystrophy </w:t>
            </w:r>
          </w:p>
        </w:tc>
        <w:tc>
          <w:tcPr>
            <w:tcW w:w="1525" w:type="dxa"/>
          </w:tcPr>
          <w:p w14:paraId="004B4831" w14:textId="77777777" w:rsidR="002C333B" w:rsidRPr="00152DBE" w:rsidRDefault="002C333B" w:rsidP="00A448D7">
            <w:r w:rsidRPr="00152DBE">
              <w:t>Simons et al.,</w:t>
            </w:r>
            <w:r>
              <w:t xml:space="preserve"> </w:t>
            </w:r>
            <w:r w:rsidRPr="00152DBE">
              <w:t>2013</w:t>
            </w:r>
          </w:p>
        </w:tc>
      </w:tr>
      <w:tr w:rsidR="002C333B" w:rsidRPr="00152DBE" w14:paraId="75B83B1B" w14:textId="77777777" w:rsidTr="00A448D7">
        <w:tc>
          <w:tcPr>
            <w:tcW w:w="1068" w:type="dxa"/>
          </w:tcPr>
          <w:p w14:paraId="70AFAEB3" w14:textId="77777777" w:rsidR="002C333B" w:rsidRPr="00152DBE" w:rsidRDefault="002C333B" w:rsidP="00A448D7">
            <w:r w:rsidRPr="00152DBE">
              <w:t>TUBB4A</w:t>
            </w:r>
          </w:p>
        </w:tc>
        <w:tc>
          <w:tcPr>
            <w:tcW w:w="1082" w:type="dxa"/>
          </w:tcPr>
          <w:p w14:paraId="1ECDF66D" w14:textId="77777777" w:rsidR="002C333B" w:rsidRPr="00152DBE" w:rsidRDefault="002C333B" w:rsidP="00A448D7">
            <w:r w:rsidRPr="00152DBE">
              <w:t>R2Q,</w:t>
            </w:r>
            <w:r>
              <w:t xml:space="preserve"> </w:t>
            </w:r>
            <w:r w:rsidRPr="00152DBE">
              <w:t>T178R</w:t>
            </w:r>
          </w:p>
        </w:tc>
        <w:tc>
          <w:tcPr>
            <w:tcW w:w="1494" w:type="dxa"/>
          </w:tcPr>
          <w:p w14:paraId="5E736E91" w14:textId="77777777" w:rsidR="002C333B" w:rsidRPr="00152DBE" w:rsidRDefault="002C333B" w:rsidP="00A448D7">
            <w:r w:rsidRPr="00152DBE">
              <w:t>N-terminal</w:t>
            </w:r>
          </w:p>
        </w:tc>
        <w:tc>
          <w:tcPr>
            <w:tcW w:w="888" w:type="dxa"/>
          </w:tcPr>
          <w:p w14:paraId="0D6588A5" w14:textId="77777777" w:rsidR="002C333B" w:rsidRPr="00152DBE" w:rsidRDefault="002C333B" w:rsidP="00A448D7"/>
        </w:tc>
        <w:tc>
          <w:tcPr>
            <w:tcW w:w="3293" w:type="dxa"/>
          </w:tcPr>
          <w:p w14:paraId="0B37DEDD" w14:textId="77777777" w:rsidR="002C333B" w:rsidRPr="00152DBE" w:rsidRDefault="002C333B" w:rsidP="00A448D7">
            <w:r w:rsidRPr="00152DBE">
              <w:t xml:space="preserve">Leukodystrophy </w:t>
            </w:r>
          </w:p>
        </w:tc>
        <w:tc>
          <w:tcPr>
            <w:tcW w:w="1525" w:type="dxa"/>
          </w:tcPr>
          <w:p w14:paraId="796D6B3F" w14:textId="77777777" w:rsidR="002C333B" w:rsidRPr="00152DBE" w:rsidRDefault="002C333B" w:rsidP="00A448D7">
            <w:proofErr w:type="spellStart"/>
            <w:r w:rsidRPr="00152DBE">
              <w:t>Miyatake</w:t>
            </w:r>
            <w:proofErr w:type="spellEnd"/>
            <w:r w:rsidRPr="00152DBE">
              <w:t xml:space="preserve"> et al.,</w:t>
            </w:r>
            <w:r>
              <w:t xml:space="preserve"> </w:t>
            </w:r>
            <w:r w:rsidRPr="00152DBE">
              <w:t>2014</w:t>
            </w:r>
          </w:p>
        </w:tc>
      </w:tr>
      <w:tr w:rsidR="002C333B" w:rsidRPr="00152DBE" w14:paraId="4E34594A" w14:textId="77777777" w:rsidTr="00A448D7">
        <w:tc>
          <w:tcPr>
            <w:tcW w:w="1068" w:type="dxa"/>
          </w:tcPr>
          <w:p w14:paraId="37C07850" w14:textId="77777777" w:rsidR="002C333B" w:rsidRPr="00152DBE" w:rsidRDefault="002C333B" w:rsidP="00A448D7">
            <w:r w:rsidRPr="00152DBE">
              <w:t>TUBB4A</w:t>
            </w:r>
          </w:p>
        </w:tc>
        <w:tc>
          <w:tcPr>
            <w:tcW w:w="1082" w:type="dxa"/>
          </w:tcPr>
          <w:p w14:paraId="6DD4787D" w14:textId="77777777" w:rsidR="002C333B" w:rsidRPr="00152DBE" w:rsidRDefault="002C333B" w:rsidP="00A448D7">
            <w:r w:rsidRPr="00152DBE">
              <w:t>R53Q</w:t>
            </w:r>
          </w:p>
        </w:tc>
        <w:tc>
          <w:tcPr>
            <w:tcW w:w="1494" w:type="dxa"/>
          </w:tcPr>
          <w:p w14:paraId="0B1F550A" w14:textId="77777777" w:rsidR="002C333B" w:rsidRPr="00152DBE" w:rsidRDefault="002C333B" w:rsidP="00A448D7">
            <w:r w:rsidRPr="00152DBE">
              <w:t>N-terminal</w:t>
            </w:r>
          </w:p>
        </w:tc>
        <w:tc>
          <w:tcPr>
            <w:tcW w:w="888" w:type="dxa"/>
          </w:tcPr>
          <w:p w14:paraId="4C0E1D66" w14:textId="77777777" w:rsidR="002C333B" w:rsidRPr="00152DBE" w:rsidRDefault="002C333B" w:rsidP="00A448D7"/>
        </w:tc>
        <w:tc>
          <w:tcPr>
            <w:tcW w:w="3293" w:type="dxa"/>
          </w:tcPr>
          <w:p w14:paraId="548AB7CE" w14:textId="77777777" w:rsidR="002C333B" w:rsidRPr="00152DBE" w:rsidRDefault="002C333B" w:rsidP="00A448D7">
            <w:proofErr w:type="spellStart"/>
            <w:r w:rsidRPr="00152DBE">
              <w:t>Hypomyelinating</w:t>
            </w:r>
            <w:proofErr w:type="spellEnd"/>
            <w:r w:rsidRPr="00152DBE">
              <w:t xml:space="preserve"> leuko</w:t>
            </w:r>
            <w:r>
              <w:t>-</w:t>
            </w:r>
            <w:r w:rsidRPr="00152DBE">
              <w:t>encephalopathies</w:t>
            </w:r>
          </w:p>
        </w:tc>
        <w:tc>
          <w:tcPr>
            <w:tcW w:w="1525" w:type="dxa"/>
          </w:tcPr>
          <w:p w14:paraId="68BA4D4C" w14:textId="77777777" w:rsidR="002C333B" w:rsidRPr="00152DBE" w:rsidRDefault="002C333B" w:rsidP="00A448D7">
            <w:proofErr w:type="spellStart"/>
            <w:r w:rsidRPr="00152DBE">
              <w:t>Miyatake</w:t>
            </w:r>
            <w:proofErr w:type="spellEnd"/>
            <w:r w:rsidRPr="00152DBE">
              <w:t xml:space="preserve"> et al.,</w:t>
            </w:r>
            <w:r>
              <w:t xml:space="preserve"> </w:t>
            </w:r>
            <w:r w:rsidRPr="00152DBE">
              <w:t>2014</w:t>
            </w:r>
          </w:p>
        </w:tc>
      </w:tr>
      <w:tr w:rsidR="002C333B" w:rsidRPr="00152DBE" w14:paraId="604B8B49" w14:textId="77777777" w:rsidTr="00A448D7">
        <w:tc>
          <w:tcPr>
            <w:tcW w:w="1068" w:type="dxa"/>
          </w:tcPr>
          <w:p w14:paraId="49524F50" w14:textId="77777777" w:rsidR="002C333B" w:rsidRPr="00152DBE" w:rsidRDefault="002C333B" w:rsidP="00A448D7">
            <w:r w:rsidRPr="00152DBE">
              <w:t>TUBA4A</w:t>
            </w:r>
          </w:p>
        </w:tc>
        <w:tc>
          <w:tcPr>
            <w:tcW w:w="1082" w:type="dxa"/>
          </w:tcPr>
          <w:p w14:paraId="75B98B52" w14:textId="77777777" w:rsidR="002C333B" w:rsidRPr="00152DBE" w:rsidRDefault="002C333B" w:rsidP="00A448D7">
            <w:r w:rsidRPr="00152DBE">
              <w:t>W407X</w:t>
            </w:r>
          </w:p>
        </w:tc>
        <w:tc>
          <w:tcPr>
            <w:tcW w:w="1494" w:type="dxa"/>
          </w:tcPr>
          <w:p w14:paraId="6A22D221" w14:textId="77777777" w:rsidR="002C333B" w:rsidRPr="00152DBE" w:rsidRDefault="002C333B" w:rsidP="00A448D7">
            <w:r w:rsidRPr="00152DBE">
              <w:t>C-terminal</w:t>
            </w:r>
          </w:p>
        </w:tc>
        <w:tc>
          <w:tcPr>
            <w:tcW w:w="888" w:type="dxa"/>
          </w:tcPr>
          <w:p w14:paraId="54E43A3E" w14:textId="77777777" w:rsidR="002C333B" w:rsidRPr="00152DBE" w:rsidRDefault="002C333B" w:rsidP="00A448D7"/>
        </w:tc>
        <w:tc>
          <w:tcPr>
            <w:tcW w:w="3293" w:type="dxa"/>
          </w:tcPr>
          <w:p w14:paraId="529B38D6" w14:textId="77777777" w:rsidR="002C333B" w:rsidRPr="00152DBE" w:rsidRDefault="002C333B" w:rsidP="00A448D7">
            <w:r w:rsidRPr="00152DBE">
              <w:t>ALS</w:t>
            </w:r>
          </w:p>
        </w:tc>
        <w:tc>
          <w:tcPr>
            <w:tcW w:w="1525" w:type="dxa"/>
          </w:tcPr>
          <w:p w14:paraId="27E03B31" w14:textId="77777777" w:rsidR="002C333B" w:rsidRPr="00152DBE" w:rsidRDefault="002C333B" w:rsidP="00A448D7">
            <w:r w:rsidRPr="00152DBE">
              <w:t>Smith et al.,</w:t>
            </w:r>
            <w:r>
              <w:t xml:space="preserve"> </w:t>
            </w:r>
            <w:r w:rsidRPr="00152DBE">
              <w:t>2014</w:t>
            </w:r>
          </w:p>
        </w:tc>
      </w:tr>
      <w:tr w:rsidR="002C333B" w:rsidRPr="00152DBE" w14:paraId="1C4373C7" w14:textId="77777777" w:rsidTr="00A448D7">
        <w:tc>
          <w:tcPr>
            <w:tcW w:w="1068" w:type="dxa"/>
          </w:tcPr>
          <w:p w14:paraId="4D2B4A1B" w14:textId="77777777" w:rsidR="002C333B" w:rsidRPr="00152DBE" w:rsidRDefault="002C333B" w:rsidP="00A448D7">
            <w:r w:rsidRPr="00152DBE">
              <w:t>TUBB4A</w:t>
            </w:r>
          </w:p>
        </w:tc>
        <w:tc>
          <w:tcPr>
            <w:tcW w:w="1082" w:type="dxa"/>
          </w:tcPr>
          <w:p w14:paraId="10C6DECE" w14:textId="77777777" w:rsidR="002C333B" w:rsidRPr="00152DBE" w:rsidRDefault="002C333B" w:rsidP="00A448D7">
            <w:r w:rsidRPr="00152DBE">
              <w:t>R2G,</w:t>
            </w:r>
            <w:r>
              <w:t xml:space="preserve"> </w:t>
            </w:r>
            <w:r w:rsidRPr="00152DBE">
              <w:t>R53G</w:t>
            </w:r>
          </w:p>
        </w:tc>
        <w:tc>
          <w:tcPr>
            <w:tcW w:w="1494" w:type="dxa"/>
          </w:tcPr>
          <w:p w14:paraId="385E3504" w14:textId="77777777" w:rsidR="002C333B" w:rsidRPr="00152DBE" w:rsidRDefault="002C333B" w:rsidP="00A448D7">
            <w:r w:rsidRPr="00152DBE">
              <w:t>N-terminal</w:t>
            </w:r>
          </w:p>
        </w:tc>
        <w:tc>
          <w:tcPr>
            <w:tcW w:w="888" w:type="dxa"/>
          </w:tcPr>
          <w:p w14:paraId="1124AC6E" w14:textId="77777777" w:rsidR="002C333B" w:rsidRPr="00152DBE" w:rsidRDefault="002C333B" w:rsidP="00A448D7"/>
        </w:tc>
        <w:tc>
          <w:tcPr>
            <w:tcW w:w="3293" w:type="dxa"/>
          </w:tcPr>
          <w:p w14:paraId="46F7A07F" w14:textId="77777777" w:rsidR="002C333B" w:rsidRPr="00152DBE" w:rsidRDefault="002C333B" w:rsidP="00A448D7">
            <w:r w:rsidRPr="00152DBE">
              <w:t>DYT4 dystonia dysphonia</w:t>
            </w:r>
          </w:p>
        </w:tc>
        <w:tc>
          <w:tcPr>
            <w:tcW w:w="1525" w:type="dxa"/>
          </w:tcPr>
          <w:p w14:paraId="24D50C3E" w14:textId="77777777" w:rsidR="002C333B" w:rsidRPr="00152DBE" w:rsidRDefault="002C333B" w:rsidP="00A448D7">
            <w:r w:rsidRPr="00152DBE">
              <w:t>Lohmann et al.,</w:t>
            </w:r>
            <w:r>
              <w:t xml:space="preserve"> </w:t>
            </w:r>
            <w:r w:rsidRPr="00152DBE">
              <w:t>2013</w:t>
            </w:r>
          </w:p>
        </w:tc>
      </w:tr>
    </w:tbl>
    <w:p w14:paraId="6BBADC87" w14:textId="7AA95613" w:rsidR="002C333B" w:rsidRDefault="002C333B" w:rsidP="002C333B"/>
    <w:p w14:paraId="496102A0" w14:textId="4486B909" w:rsidR="00013272" w:rsidRPr="00AE6515" w:rsidRDefault="00013272" w:rsidP="00013272">
      <w:r w:rsidRPr="00AE6515">
        <w:t xml:space="preserve">See the outlines </w:t>
      </w:r>
      <w:r>
        <w:t xml:space="preserve">below </w:t>
      </w:r>
      <w:r w:rsidRPr="00AE6515">
        <w:t>for the data students should be able to summarize.</w:t>
      </w:r>
    </w:p>
    <w:p w14:paraId="4D5823C4" w14:textId="78FFE9FB" w:rsidR="00013272" w:rsidRDefault="00013272" w:rsidP="002C333B"/>
    <w:p w14:paraId="43DCE306" w14:textId="77777777" w:rsidR="00013272" w:rsidRPr="00013272" w:rsidRDefault="00013272" w:rsidP="00013272">
      <w:pPr>
        <w:rPr>
          <w:b/>
          <w:bCs/>
        </w:rPr>
      </w:pPr>
      <w:r w:rsidRPr="00013272">
        <w:rPr>
          <w:b/>
          <w:bCs/>
        </w:rPr>
        <w:t>Alzheimer’s disease (AD)</w:t>
      </w:r>
    </w:p>
    <w:p w14:paraId="1708D026" w14:textId="77777777" w:rsidR="00013272" w:rsidRDefault="00013272" w:rsidP="00013272">
      <w:r>
        <w:t>In Alzheimer's disease, abnormal chemical changes cause tau to detach from microtubules and stick to other tau molecules, forming threads that eventually join to form tangles inside neurons. These tangles block the neuron's transport system, which harms the synaptic communication between neurons.</w:t>
      </w:r>
    </w:p>
    <w:p w14:paraId="453039F8" w14:textId="77777777" w:rsidR="00013272" w:rsidRDefault="00013272" w:rsidP="00013272"/>
    <w:p w14:paraId="0BFE3573" w14:textId="662CC063" w:rsidR="00013272" w:rsidRPr="00013272" w:rsidRDefault="00013272" w:rsidP="00013272">
      <w:pPr>
        <w:rPr>
          <w:b/>
          <w:bCs/>
        </w:rPr>
      </w:pPr>
      <w:r w:rsidRPr="00013272">
        <w:rPr>
          <w:b/>
          <w:bCs/>
        </w:rPr>
        <w:t>Amyotrophic Lateral Sclerosis (ALS)</w:t>
      </w:r>
    </w:p>
    <w:p w14:paraId="25D0F164" w14:textId="77777777" w:rsidR="00013272" w:rsidRDefault="00013272" w:rsidP="00013272"/>
    <w:p w14:paraId="55141B24" w14:textId="77777777" w:rsidR="00013272" w:rsidRDefault="00013272" w:rsidP="00013272"/>
    <w:p w14:paraId="32552F35" w14:textId="5BC95022" w:rsidR="00013272" w:rsidRPr="00013272" w:rsidRDefault="00013272" w:rsidP="00013272">
      <w:pPr>
        <w:rPr>
          <w:b/>
          <w:bCs/>
        </w:rPr>
      </w:pPr>
      <w:r w:rsidRPr="00013272">
        <w:rPr>
          <w:b/>
          <w:bCs/>
        </w:rPr>
        <w:lastRenderedPageBreak/>
        <w:t>Bipolar disorder</w:t>
      </w:r>
    </w:p>
    <w:p w14:paraId="714F2FEF" w14:textId="77777777" w:rsidR="00013272" w:rsidRDefault="00013272" w:rsidP="00013272"/>
    <w:p w14:paraId="3869B565" w14:textId="77777777" w:rsidR="00013272" w:rsidRDefault="00013272" w:rsidP="00013272"/>
    <w:p w14:paraId="5D45743C" w14:textId="05EEE23B" w:rsidR="00013272" w:rsidRPr="00013272" w:rsidRDefault="00013272" w:rsidP="00013272">
      <w:pPr>
        <w:rPr>
          <w:b/>
          <w:bCs/>
        </w:rPr>
      </w:pPr>
      <w:r w:rsidRPr="00013272">
        <w:rPr>
          <w:b/>
          <w:bCs/>
        </w:rPr>
        <w:t>Chronic traumatic encephalopathy (CTE)</w:t>
      </w:r>
    </w:p>
    <w:p w14:paraId="7AE10CC2" w14:textId="77777777" w:rsidR="00013272" w:rsidRDefault="00013272" w:rsidP="00013272"/>
    <w:p w14:paraId="4BC6C519" w14:textId="77777777" w:rsidR="00013272" w:rsidRDefault="00013272" w:rsidP="00013272"/>
    <w:p w14:paraId="4C88F737" w14:textId="26B368C3" w:rsidR="00013272" w:rsidRPr="00013272" w:rsidRDefault="00013272" w:rsidP="00013272">
      <w:pPr>
        <w:rPr>
          <w:b/>
          <w:bCs/>
        </w:rPr>
      </w:pPr>
      <w:proofErr w:type="spellStart"/>
      <w:r w:rsidRPr="00013272">
        <w:rPr>
          <w:b/>
          <w:bCs/>
        </w:rPr>
        <w:t>Corticobasal</w:t>
      </w:r>
      <w:proofErr w:type="spellEnd"/>
      <w:r w:rsidRPr="00013272">
        <w:rPr>
          <w:b/>
          <w:bCs/>
        </w:rPr>
        <w:t xml:space="preserve"> degeneration (CBD)</w:t>
      </w:r>
    </w:p>
    <w:p w14:paraId="230394FB" w14:textId="77777777" w:rsidR="00013272" w:rsidRDefault="00013272" w:rsidP="00013272"/>
    <w:p w14:paraId="07768E7C" w14:textId="77777777" w:rsidR="00013272" w:rsidRDefault="00013272" w:rsidP="00013272"/>
    <w:p w14:paraId="2CA0B655" w14:textId="5B77369A" w:rsidR="00013272" w:rsidRPr="00013272" w:rsidRDefault="00013272" w:rsidP="00013272">
      <w:pPr>
        <w:rPr>
          <w:b/>
          <w:bCs/>
        </w:rPr>
      </w:pPr>
      <w:r w:rsidRPr="00013272">
        <w:rPr>
          <w:b/>
          <w:bCs/>
        </w:rPr>
        <w:t>Frontotemporal dementia (FTD)</w:t>
      </w:r>
    </w:p>
    <w:p w14:paraId="5505A522" w14:textId="77777777" w:rsidR="00656135" w:rsidRPr="00656135" w:rsidRDefault="00656135" w:rsidP="00656135">
      <w:r w:rsidRPr="00656135">
        <w:t>Loss of nuclear-cytoplasmic transport due to tau accumulation in cell body, leading to track errors.</w:t>
      </w:r>
    </w:p>
    <w:p w14:paraId="0E989615" w14:textId="77777777" w:rsidR="00013272" w:rsidRDefault="00013272" w:rsidP="00013272"/>
    <w:p w14:paraId="717C4720" w14:textId="321945D4" w:rsidR="00013272" w:rsidRPr="00013272" w:rsidRDefault="00013272" w:rsidP="00013272">
      <w:pPr>
        <w:rPr>
          <w:b/>
          <w:bCs/>
        </w:rPr>
      </w:pPr>
      <w:r w:rsidRPr="00013272">
        <w:rPr>
          <w:b/>
          <w:bCs/>
        </w:rPr>
        <w:t>HDAC6 over-activity</w:t>
      </w:r>
    </w:p>
    <w:p w14:paraId="5252046F" w14:textId="77777777" w:rsidR="00013272" w:rsidRDefault="00013272" w:rsidP="00013272"/>
    <w:p w14:paraId="027B968F" w14:textId="77777777" w:rsidR="00013272" w:rsidRDefault="00013272" w:rsidP="00013272"/>
    <w:p w14:paraId="47C184C5" w14:textId="2F80FD21" w:rsidR="00013272" w:rsidRPr="00013272" w:rsidRDefault="00013272" w:rsidP="00013272">
      <w:pPr>
        <w:rPr>
          <w:b/>
          <w:bCs/>
        </w:rPr>
      </w:pPr>
      <w:r w:rsidRPr="00013272">
        <w:rPr>
          <w:b/>
          <w:bCs/>
        </w:rPr>
        <w:t>Hereditary Spastic Paraplegia (HSP)</w:t>
      </w:r>
    </w:p>
    <w:p w14:paraId="5D082590" w14:textId="4A480C1B" w:rsidR="00013272" w:rsidRDefault="00490CF5" w:rsidP="00013272">
      <w:r>
        <w:t xml:space="preserve">Genetic mutations in the microtubule-severing enzyme </w:t>
      </w:r>
      <w:proofErr w:type="spellStart"/>
      <w:r>
        <w:t>Spastin</w:t>
      </w:r>
      <w:proofErr w:type="spellEnd"/>
      <w:r>
        <w:t xml:space="preserve">, is </w:t>
      </w:r>
      <w:proofErr w:type="gramStart"/>
      <w:r>
        <w:t>most commonly associated</w:t>
      </w:r>
      <w:proofErr w:type="gramEnd"/>
      <w:r>
        <w:t xml:space="preserve"> with hereditary spastic paraplegia (HSP) (Hazan et al., 1999). </w:t>
      </w:r>
      <w:proofErr w:type="spellStart"/>
      <w:r>
        <w:t>Spastin</w:t>
      </w:r>
      <w:proofErr w:type="spellEnd"/>
      <w:r>
        <w:t xml:space="preserve"> loss of function results in local accumulation of </w:t>
      </w:r>
      <w:proofErr w:type="spellStart"/>
      <w:r>
        <w:t>detyrosinated</w:t>
      </w:r>
      <w:proofErr w:type="spellEnd"/>
      <w:r>
        <w:t xml:space="preserve"> microtubules (</w:t>
      </w:r>
      <w:proofErr w:type="spellStart"/>
      <w:r>
        <w:t>Tarrade</w:t>
      </w:r>
      <w:proofErr w:type="spellEnd"/>
      <w:r>
        <w:t xml:space="preserve"> et al.,2006) and reduced number of dynamic plus-ends marked by EB3 along the axon shaft (</w:t>
      </w:r>
      <w:proofErr w:type="spellStart"/>
      <w:r>
        <w:t>Fassier</w:t>
      </w:r>
      <w:proofErr w:type="spellEnd"/>
      <w:r>
        <w:t xml:space="preserve"> et al.,2013). These mutations also result in axonal swellings which can be rescued by treatment with microtubule-destabilizing drugs such as Nocodazole (</w:t>
      </w:r>
      <w:proofErr w:type="spellStart"/>
      <w:r>
        <w:t>Fassier</w:t>
      </w:r>
      <w:proofErr w:type="spellEnd"/>
      <w:r>
        <w:t xml:space="preserve"> et al.,2013). This hyper-stability of microtubules likely triggers the progressive degeneration of corticospinal tracts in the </w:t>
      </w:r>
      <w:proofErr w:type="spellStart"/>
      <w:r>
        <w:t>Spastin</w:t>
      </w:r>
      <w:proofErr w:type="spellEnd"/>
      <w:r>
        <w:t xml:space="preserve">-dependent HSP </w:t>
      </w:r>
      <w:proofErr w:type="gramStart"/>
      <w:r>
        <w:t>cases(</w:t>
      </w:r>
      <w:proofErr w:type="gramEnd"/>
      <w:r>
        <w:t>Hazan et al., 1999; Evans et al.,2005). Collectively these studies demonstrate that reduced dynamics of microtubules is also detrimental to neuronal health.</w:t>
      </w:r>
    </w:p>
    <w:p w14:paraId="417E34B6" w14:textId="77777777" w:rsidR="00013272" w:rsidRDefault="00013272" w:rsidP="00013272"/>
    <w:p w14:paraId="660F5401" w14:textId="1C95FFAC" w:rsidR="00013272" w:rsidRPr="00013272" w:rsidRDefault="00013272" w:rsidP="00013272">
      <w:pPr>
        <w:rPr>
          <w:b/>
          <w:bCs/>
        </w:rPr>
      </w:pPr>
      <w:r w:rsidRPr="00013272">
        <w:rPr>
          <w:b/>
          <w:bCs/>
        </w:rPr>
        <w:t>Ischemic stroke</w:t>
      </w:r>
    </w:p>
    <w:p w14:paraId="53F6075D" w14:textId="77777777" w:rsidR="00013272" w:rsidRDefault="00013272" w:rsidP="00013272"/>
    <w:p w14:paraId="34DB9D82" w14:textId="77777777" w:rsidR="00013272" w:rsidRDefault="00013272" w:rsidP="00013272"/>
    <w:p w14:paraId="75168D6A" w14:textId="20854CAF" w:rsidR="00013272" w:rsidRPr="00013272" w:rsidRDefault="00013272" w:rsidP="00013272">
      <w:pPr>
        <w:rPr>
          <w:b/>
          <w:bCs/>
        </w:rPr>
      </w:pPr>
      <w:r w:rsidRPr="00013272">
        <w:rPr>
          <w:b/>
          <w:bCs/>
        </w:rPr>
        <w:t>Lead encephalopathy</w:t>
      </w:r>
    </w:p>
    <w:p w14:paraId="052BAD3C" w14:textId="77777777" w:rsidR="00013272" w:rsidRDefault="00013272" w:rsidP="00013272"/>
    <w:p w14:paraId="0D59190D" w14:textId="77777777" w:rsidR="00013272" w:rsidRDefault="00013272" w:rsidP="00013272"/>
    <w:p w14:paraId="64F7ED4C" w14:textId="77A19835" w:rsidR="00013272" w:rsidRPr="00013272" w:rsidRDefault="00013272" w:rsidP="00013272">
      <w:pPr>
        <w:rPr>
          <w:b/>
          <w:bCs/>
        </w:rPr>
      </w:pPr>
      <w:r w:rsidRPr="00013272">
        <w:rPr>
          <w:b/>
          <w:bCs/>
        </w:rPr>
        <w:t>Parkinson’s disease (PD)</w:t>
      </w:r>
    </w:p>
    <w:p w14:paraId="057FE4B0" w14:textId="77777777" w:rsidR="00013272" w:rsidRDefault="00013272" w:rsidP="00013272"/>
    <w:p w14:paraId="1B54FC69" w14:textId="77777777" w:rsidR="00013272" w:rsidRDefault="00013272" w:rsidP="00013272"/>
    <w:p w14:paraId="4AF13552" w14:textId="1674D67B" w:rsidR="00013272" w:rsidRPr="00013272" w:rsidRDefault="00013272" w:rsidP="00013272">
      <w:pPr>
        <w:rPr>
          <w:b/>
          <w:bCs/>
        </w:rPr>
      </w:pPr>
      <w:r w:rsidRPr="00013272">
        <w:rPr>
          <w:b/>
          <w:bCs/>
        </w:rPr>
        <w:t>Primary age-related tauopathy (PART) dementia</w:t>
      </w:r>
    </w:p>
    <w:p w14:paraId="2F8A8C07" w14:textId="77777777" w:rsidR="00490CF5" w:rsidRDefault="00490CF5" w:rsidP="00490CF5">
      <w:r>
        <w:t>There are more than 80 Ser/</w:t>
      </w:r>
      <w:proofErr w:type="spellStart"/>
      <w:r>
        <w:t>Thr</w:t>
      </w:r>
      <w:proofErr w:type="spellEnd"/>
      <w:r>
        <w:t xml:space="preserve"> phosphorylation sites and 5 potential tyrosine phosphorylation sites in human tau. The biological activity of tau is regulated by the degree of its phosphorylation. Low phosphorylation level of tau in normal brain is required for its interaction with tubulin, </w:t>
      </w:r>
      <w:proofErr w:type="gramStart"/>
      <w:r>
        <w:t>in order to</w:t>
      </w:r>
      <w:proofErr w:type="gramEnd"/>
      <w:r>
        <w:t xml:space="preserve"> promote its assembly into microtubules and help stabilize their structure.</w:t>
      </w:r>
    </w:p>
    <w:p w14:paraId="712AAF33" w14:textId="77777777" w:rsidR="00490CF5" w:rsidRDefault="00490CF5" w:rsidP="00490CF5"/>
    <w:p w14:paraId="0D901C62" w14:textId="77777777" w:rsidR="00490CF5" w:rsidRDefault="00490CF5" w:rsidP="00490CF5">
      <w:r>
        <w:lastRenderedPageBreak/>
        <w:t xml:space="preserve">Some kinases and phosphatases have been implicated in hyperphosphorylation of tau. The main aberrantly hyperphosphorylated sites on tau include the phospho-sites Ser202/Thr205, Thr-231/Ser-235, Ser-262, Ser-396/404 and Ser422.11-14 Phosphorylation of Ser202/ Thr205, Thr-231/Ser-235 and Ser-262 significantly decreases the interaction of tau with microtubules. Phosphorylation of Ser-396/404 increases the propensity of tau to oligomerize and eventually form filamentous aggregates. </w:t>
      </w:r>
    </w:p>
    <w:p w14:paraId="6C9DA1F5" w14:textId="77777777" w:rsidR="00490CF5" w:rsidRDefault="00490CF5" w:rsidP="00490CF5"/>
    <w:p w14:paraId="765B2358" w14:textId="77777777" w:rsidR="00490CF5" w:rsidRDefault="00490CF5" w:rsidP="00490CF5">
      <w:r>
        <w:t xml:space="preserve">Cyclin dependent kinase 5 (CDK5) and glycogen synthase kinase 3β (GSK3β) have been identified as major candidates mediating tau phosphorylation at disease-associated sites. Ser-396/404 is a major target of GSK3β, while Ser202/Thr205, Thr-231/Ser-235 and Ser-262 are major targets for CDK5. CDK5 is an atypical cyclin-dependent </w:t>
      </w:r>
      <w:proofErr w:type="gramStart"/>
      <w:r>
        <w:t>kinase</w:t>
      </w:r>
      <w:proofErr w:type="gramEnd"/>
      <w:r>
        <w:t xml:space="preserve"> and its activity is dependent upon interaction with p35/p39. </w:t>
      </w:r>
    </w:p>
    <w:p w14:paraId="4B4CF948" w14:textId="77777777" w:rsidR="00013272" w:rsidRDefault="00013272" w:rsidP="00013272"/>
    <w:p w14:paraId="52389313" w14:textId="3722C0D8" w:rsidR="00013272" w:rsidRPr="00013272" w:rsidRDefault="00013272" w:rsidP="00013272">
      <w:pPr>
        <w:rPr>
          <w:b/>
          <w:bCs/>
        </w:rPr>
      </w:pPr>
      <w:r w:rsidRPr="00013272">
        <w:rPr>
          <w:b/>
          <w:bCs/>
        </w:rPr>
        <w:t>Prion diseases (</w:t>
      </w:r>
      <w:proofErr w:type="spellStart"/>
      <w:r w:rsidRPr="00013272">
        <w:rPr>
          <w:b/>
          <w:bCs/>
        </w:rPr>
        <w:t>Crutzfeldt</w:t>
      </w:r>
      <w:proofErr w:type="spellEnd"/>
      <w:r w:rsidRPr="00013272">
        <w:rPr>
          <w:b/>
          <w:bCs/>
        </w:rPr>
        <w:t>-Jakob disease, chronic wasting disease)</w:t>
      </w:r>
    </w:p>
    <w:p w14:paraId="1648BD67" w14:textId="77777777" w:rsidR="00656135" w:rsidRDefault="00656135" w:rsidP="00656135">
      <w:r>
        <w:t>There are more than 80 Ser/</w:t>
      </w:r>
      <w:proofErr w:type="spellStart"/>
      <w:r>
        <w:t>Thr</w:t>
      </w:r>
      <w:proofErr w:type="spellEnd"/>
      <w:r>
        <w:t xml:space="preserve"> phosphorylation sites and 5 potential tyrosine phosphorylation sites in human tau. The biological activity of tau is regulated by the degree of its phosphorylation. Low phosphorylation level of tau in normal brain is required for its interaction with tubulin, </w:t>
      </w:r>
      <w:proofErr w:type="gramStart"/>
      <w:r>
        <w:t>in order to</w:t>
      </w:r>
      <w:proofErr w:type="gramEnd"/>
      <w:r>
        <w:t xml:space="preserve"> promote its assembly into microtubules and help stabilize their structure.</w:t>
      </w:r>
    </w:p>
    <w:p w14:paraId="7F96D9D4" w14:textId="77777777" w:rsidR="00656135" w:rsidRDefault="00656135" w:rsidP="00656135"/>
    <w:p w14:paraId="592F89CF" w14:textId="77777777" w:rsidR="00656135" w:rsidRDefault="00656135" w:rsidP="00656135">
      <w:r>
        <w:t xml:space="preserve">Some kinases and phosphatases have been implicated in hyperphosphorylation of tau. The main aberrantly hyperphosphorylated sites on tau include the phospho-sites Ser202/Thr205, Thr-231/Ser-235, Ser-262, Ser-396/404 and Ser422.11-14 Phosphorylation of Ser202/ Thr205, Thr-231/Ser-235 and Ser-262 significantly decreases the interaction of tau with microtubules. Phosphorylation of Ser-396/404 increases the propensity of tau to oligomerize and eventually form filamentous aggregates. </w:t>
      </w:r>
    </w:p>
    <w:p w14:paraId="0FC6A457" w14:textId="77777777" w:rsidR="00656135" w:rsidRDefault="00656135" w:rsidP="00656135"/>
    <w:p w14:paraId="529B64C9" w14:textId="77777777" w:rsidR="00656135" w:rsidRDefault="00656135" w:rsidP="00656135">
      <w:r>
        <w:t xml:space="preserve">Cyclin dependent kinase 5 (CDK5) and glycogen synthase kinase 3β (GSK3β) have been identified as major candidates mediating tau phosphorylation at disease-associated sites. Ser-396/404 is a major target of GSK3β, while Ser202/Thr205, Thr-231/Ser-235 and Ser-262 are major targets for CDK5. CDK5 is an atypical cyclin-dependent </w:t>
      </w:r>
      <w:proofErr w:type="gramStart"/>
      <w:r>
        <w:t>kinase</w:t>
      </w:r>
      <w:proofErr w:type="gramEnd"/>
      <w:r>
        <w:t xml:space="preserve"> and its activity is dependent upon interaction with p35/p39. </w:t>
      </w:r>
    </w:p>
    <w:p w14:paraId="2E76624A" w14:textId="77777777" w:rsidR="00656135" w:rsidRDefault="00656135" w:rsidP="00656135"/>
    <w:p w14:paraId="0EA5809C" w14:textId="77777777" w:rsidR="00656135" w:rsidRDefault="00656135" w:rsidP="00656135">
      <w:r>
        <w:t>Expression of GSK3β in the brains of scrapie-infected animals is downregulated and its target p-tau (Ser396/Ser404) is depressed as well. In contrast, the activities of both CDK5 and GSK3β are demonstrated to be increased, which are involved to regulate tau hyperphosphorylation in Alzheimer disease.</w:t>
      </w:r>
    </w:p>
    <w:p w14:paraId="301A367B" w14:textId="3AEAA82A" w:rsidR="00013272" w:rsidRDefault="00013272" w:rsidP="00013272"/>
    <w:p w14:paraId="57422035" w14:textId="466BD850" w:rsidR="00656135" w:rsidRDefault="00656135" w:rsidP="00013272">
      <w:r>
        <w:t xml:space="preserve">The different pattern of two kinases between AD and prion disease may lead to different pathological effects of tau. In prion disease, the predominant phosphorylation of tau </w:t>
      </w:r>
      <w:proofErr w:type="gramStart"/>
      <w:r>
        <w:t>are</w:t>
      </w:r>
      <w:proofErr w:type="gramEnd"/>
      <w:r>
        <w:t xml:space="preserve"> those that decrease the ability of tau to bind microtubules by CDK5 rather than those increase the ability of tau to self-associate and aggregation by GSK3β. That might explain why it is hard to observe NFTs in most types of prion diseases, except in some GSS cases.</w:t>
      </w:r>
    </w:p>
    <w:p w14:paraId="019DBFFF" w14:textId="77777777" w:rsidR="00013272" w:rsidRDefault="00013272" w:rsidP="00013272"/>
    <w:p w14:paraId="31422C63" w14:textId="78A8DFC7" w:rsidR="00013272" w:rsidRPr="00013272" w:rsidRDefault="00013272" w:rsidP="00013272">
      <w:pPr>
        <w:rPr>
          <w:b/>
          <w:bCs/>
        </w:rPr>
      </w:pPr>
      <w:r w:rsidRPr="00013272">
        <w:rPr>
          <w:b/>
          <w:bCs/>
        </w:rPr>
        <w:lastRenderedPageBreak/>
        <w:t>Progressive Supranuclear Palsy (PSP)</w:t>
      </w:r>
    </w:p>
    <w:p w14:paraId="338EC20D" w14:textId="60779812" w:rsidR="00013272" w:rsidRDefault="00013272" w:rsidP="002C333B"/>
    <w:p w14:paraId="6711E438" w14:textId="77777777" w:rsidR="00013272" w:rsidRDefault="00013272" w:rsidP="002C333B"/>
    <w:p w14:paraId="32BF8B4D" w14:textId="794FC536" w:rsidR="005034AC" w:rsidRPr="005034AC" w:rsidRDefault="00013272" w:rsidP="005034AC">
      <w:pPr>
        <w:rPr>
          <w:b/>
          <w:bCs/>
        </w:rPr>
      </w:pPr>
      <w:r w:rsidRPr="00013272">
        <w:rPr>
          <w:b/>
          <w:bCs/>
        </w:rPr>
        <w:t>Schizophrenia</w:t>
      </w:r>
    </w:p>
    <w:p w14:paraId="7CC3154E" w14:textId="631188F2" w:rsidR="005034AC" w:rsidRDefault="005034AC" w:rsidP="005034AC">
      <w:r>
        <w:t>Tyrosination/</w:t>
      </w:r>
      <w:proofErr w:type="spellStart"/>
      <w:r>
        <w:t>detyrosination</w:t>
      </w:r>
      <w:proofErr w:type="spellEnd"/>
      <w:r>
        <w:t xml:space="preserve"> of a-tubulin occurs in cycles. </w:t>
      </w:r>
      <w:proofErr w:type="spellStart"/>
      <w:r>
        <w:t>Detyrosination</w:t>
      </w:r>
      <w:proofErr w:type="spellEnd"/>
      <w:r>
        <w:t xml:space="preserve"> confers stability whereas tyrosination increases microtubule dynamics. Catalyzed by tubulin tyrosine ligase (TTL), tyrosination is important in neurons during axonal growth and transport [</w:t>
      </w:r>
      <w:proofErr w:type="spellStart"/>
      <w:r>
        <w:t>Magiera</w:t>
      </w:r>
      <w:proofErr w:type="spellEnd"/>
      <w:r>
        <w:t xml:space="preserve"> and Janke, 2014]. </w:t>
      </w:r>
      <w:proofErr w:type="spellStart"/>
      <w:r>
        <w:t>Detyrosination</w:t>
      </w:r>
      <w:proofErr w:type="spellEnd"/>
      <w:r>
        <w:t xml:space="preserve"> refers to the removal of Tyr from the C-terminal of a-tubulin to expose a Glu residue. Glutamylation takes place when the side chains of glutamates are added to the carboxy terminal tails of a– and b-tubulin by enzymes belonging to the tubulin tyrosine ligase-like (TTLL) family. This occurs at high levels in the nervous system. Deglutamylation is catalyzed by cytosolic carboxypeptidase enzymes, which </w:t>
      </w:r>
      <w:proofErr w:type="gramStart"/>
      <w:r>
        <w:t>are capable of removing</w:t>
      </w:r>
      <w:proofErr w:type="gramEnd"/>
      <w:r>
        <w:t xml:space="preserve"> glutamate side chains. Polyglutamylation changes the surface charge of </w:t>
      </w:r>
      <w:proofErr w:type="gramStart"/>
      <w:r>
        <w:t>tubulin, and</w:t>
      </w:r>
      <w:proofErr w:type="gramEnd"/>
      <w:r>
        <w:t xml:space="preserve"> influences the binding of MAPs and motor proteins [Janke, 2014].</w:t>
      </w:r>
    </w:p>
    <w:p w14:paraId="697CE856" w14:textId="77777777" w:rsidR="00013272" w:rsidRDefault="00013272" w:rsidP="00013272"/>
    <w:p w14:paraId="280AE17F" w14:textId="77777777" w:rsidR="005034AC" w:rsidRDefault="005034AC" w:rsidP="005034AC">
      <w:r>
        <w:t xml:space="preserve">Impaired protein transport and disrupted binding of MAPs is proposed to contribute to the underlying pathology in schizophrenia [Ikegami et al., 2007]. The TTLL11 </w:t>
      </w:r>
      <w:proofErr w:type="spellStart"/>
      <w:r>
        <w:t>polyglutamylase</w:t>
      </w:r>
      <w:proofErr w:type="spellEnd"/>
      <w:r>
        <w:t xml:space="preserve"> is linked to schizophrenia where a combined disruption in TTLL11 (a balanced </w:t>
      </w:r>
      <w:proofErr w:type="gramStart"/>
      <w:r>
        <w:t>t(</w:t>
      </w:r>
      <w:proofErr w:type="gramEnd"/>
      <w:r>
        <w:t>9;17) (q33.2;q25.3) translocation, and a microduplication at 16p13.1) is associated with an additive predisposing effect [</w:t>
      </w:r>
      <w:proofErr w:type="spellStart"/>
      <w:r>
        <w:t>Fullston</w:t>
      </w:r>
      <w:proofErr w:type="spellEnd"/>
      <w:r>
        <w:t xml:space="preserve"> et al., 2011]. Interestingly, this same chromosomal aberration is also linked to bipolar disorder [Rajkumar et al., 2014].</w:t>
      </w:r>
    </w:p>
    <w:p w14:paraId="44798BDE" w14:textId="77777777" w:rsidR="005034AC" w:rsidRDefault="005034AC" w:rsidP="005034AC"/>
    <w:p w14:paraId="05F7AF79" w14:textId="77777777" w:rsidR="005034AC" w:rsidRDefault="005034AC" w:rsidP="005034AC">
      <w:proofErr w:type="spellStart"/>
      <w:r>
        <w:t>Polyglycylation</w:t>
      </w:r>
      <w:proofErr w:type="spellEnd"/>
      <w:r>
        <w:t xml:space="preserve"> of a- and b-tubulin is analogous to polyglutamylation except that of </w:t>
      </w:r>
      <w:proofErr w:type="spellStart"/>
      <w:r>
        <w:t>glycines</w:t>
      </w:r>
      <w:proofErr w:type="spellEnd"/>
      <w:r>
        <w:t xml:space="preserve"> are added instead of glutamates. This modification is limited to cilia and flagella. The responsible enzymes are again members of the TTLL family [Fukushima et al., 2009]. Tubulin </w:t>
      </w:r>
      <w:proofErr w:type="spellStart"/>
      <w:r>
        <w:t>glycylases</w:t>
      </w:r>
      <w:proofErr w:type="spellEnd"/>
      <w:r>
        <w:t xml:space="preserve"> and </w:t>
      </w:r>
      <w:proofErr w:type="spellStart"/>
      <w:r>
        <w:t>glutamylases</w:t>
      </w:r>
      <w:proofErr w:type="spellEnd"/>
      <w:r>
        <w:t xml:space="preserve"> are important for stabilization and motility of ependymal cilia, which line the ventricles of the brain [Grau et al., 2013], while interestingly, neuropsychiatric risk genes have been shown to converge on regions encoding proteins found in cilia [Marley and von Zastrow, 2012].</w:t>
      </w:r>
    </w:p>
    <w:p w14:paraId="6B585FB1" w14:textId="77777777" w:rsidR="00013272" w:rsidRDefault="00013272" w:rsidP="00013272"/>
    <w:p w14:paraId="79B43687" w14:textId="77EA1C9B" w:rsidR="00013272" w:rsidRPr="00013272" w:rsidRDefault="00013272" w:rsidP="00013272">
      <w:pPr>
        <w:rPr>
          <w:b/>
          <w:bCs/>
        </w:rPr>
      </w:pPr>
      <w:proofErr w:type="spellStart"/>
      <w:r w:rsidRPr="00013272">
        <w:rPr>
          <w:b/>
          <w:bCs/>
        </w:rPr>
        <w:t>Sirtuin</w:t>
      </w:r>
      <w:proofErr w:type="spellEnd"/>
      <w:r w:rsidRPr="00013272">
        <w:rPr>
          <w:b/>
          <w:bCs/>
        </w:rPr>
        <w:t xml:space="preserve"> 2 defect</w:t>
      </w:r>
    </w:p>
    <w:p w14:paraId="328BCF73" w14:textId="77777777" w:rsidR="005034AC" w:rsidRDefault="005034AC" w:rsidP="005034AC">
      <w:r>
        <w:t xml:space="preserve">Acetylation/deacetylation of a-tubulin K40 occurs within the microtubule lumen; catalyzed by acetyltransferases </w:t>
      </w:r>
      <w:proofErr w:type="spellStart"/>
      <w:r>
        <w:t>aTAT</w:t>
      </w:r>
      <w:proofErr w:type="spellEnd"/>
      <w:r>
        <w:t xml:space="preserve"> and Atat-2, whereas b-tubulin can be acetylated on K252 by the Sun acetyltransferase leading to a block of free tubulin assembly [</w:t>
      </w:r>
      <w:proofErr w:type="spellStart"/>
      <w:r>
        <w:t>Magiera</w:t>
      </w:r>
      <w:proofErr w:type="spellEnd"/>
      <w:r>
        <w:t xml:space="preserve"> and Janke, 2014]. Deacetylation, on the other hand, is executed by the histone deacetylase 6 (HDAC6) and nicotine adenine dinucleotide-dependent deacetylase sirtuin-2 (SIRT2) [Hubbert et al., 2002]. The anti-depressant action of HDAC inhibitors in a variety of rodent tests for depression has been recently reviewed [</w:t>
      </w:r>
      <w:proofErr w:type="spellStart"/>
      <w:r>
        <w:t>Fuchikami</w:t>
      </w:r>
      <w:proofErr w:type="spellEnd"/>
      <w:r>
        <w:t xml:space="preserve"> et al., 2015]. Although most HDACs act on histones in the nuclear compartment, HDAC6 is cytosolic and acts on tubulin.</w:t>
      </w:r>
    </w:p>
    <w:p w14:paraId="41B88FF6" w14:textId="77777777" w:rsidR="00013272" w:rsidRDefault="00013272" w:rsidP="00013272"/>
    <w:p w14:paraId="119CBFD9" w14:textId="74D8F193" w:rsidR="00013272" w:rsidRPr="00013272" w:rsidRDefault="00013272" w:rsidP="00013272">
      <w:pPr>
        <w:rPr>
          <w:b/>
          <w:bCs/>
        </w:rPr>
      </w:pPr>
      <w:r w:rsidRPr="00013272">
        <w:rPr>
          <w:b/>
          <w:bCs/>
        </w:rPr>
        <w:t>Tubulin tyrosine ligase deficiency</w:t>
      </w:r>
    </w:p>
    <w:p w14:paraId="10D32106" w14:textId="77777777" w:rsidR="00013272" w:rsidRDefault="00013272" w:rsidP="002C333B"/>
    <w:p w14:paraId="0EBDB3CB" w14:textId="77777777" w:rsidR="002C333B" w:rsidRPr="00AE6515" w:rsidRDefault="002C333B" w:rsidP="00B551C3">
      <w:pPr>
        <w:rPr>
          <w:b/>
          <w:bCs/>
        </w:rPr>
      </w:pPr>
    </w:p>
    <w:p w14:paraId="131FECA9" w14:textId="372A5A30" w:rsidR="00FC443C" w:rsidRPr="00B551C3" w:rsidRDefault="00FC443C" w:rsidP="00B551C3">
      <w:pPr>
        <w:pStyle w:val="ListParagraph"/>
        <w:numPr>
          <w:ilvl w:val="1"/>
          <w:numId w:val="7"/>
        </w:numPr>
        <w:ind w:left="720"/>
      </w:pPr>
      <w:r w:rsidRPr="00B551C3">
        <w:rPr>
          <w:b/>
          <w:bCs/>
        </w:rPr>
        <w:lastRenderedPageBreak/>
        <w:t>A short answer to this question: how is it possible for several difference neurological diseases to share similar causes?</w:t>
      </w:r>
    </w:p>
    <w:p w14:paraId="4AC6CC76" w14:textId="77777777" w:rsidR="00FC443C" w:rsidRDefault="00FC443C" w:rsidP="00FC443C"/>
    <w:p w14:paraId="6A377196" w14:textId="77777777" w:rsidR="00FC443C" w:rsidRDefault="00FC443C" w:rsidP="00FC443C">
      <w:r>
        <w:t>Disease patterns can be result of:</w:t>
      </w:r>
    </w:p>
    <w:p w14:paraId="5CDC77B1" w14:textId="77777777" w:rsidR="00FC443C" w:rsidRDefault="00FC443C" w:rsidP="00AE6515">
      <w:pPr>
        <w:pStyle w:val="ListParagraph"/>
        <w:numPr>
          <w:ilvl w:val="0"/>
          <w:numId w:val="14"/>
        </w:numPr>
      </w:pPr>
      <w:r>
        <w:t>Microtubule insufficiency overall</w:t>
      </w:r>
    </w:p>
    <w:p w14:paraId="10E897D9" w14:textId="77777777" w:rsidR="00FC443C" w:rsidRDefault="00FC443C" w:rsidP="00AE6515">
      <w:pPr>
        <w:pStyle w:val="ListParagraph"/>
        <w:numPr>
          <w:ilvl w:val="0"/>
          <w:numId w:val="14"/>
        </w:numPr>
      </w:pPr>
      <w:r>
        <w:t>Microtubule misalignment, mis-orientation (for example, + ends point wrong way)</w:t>
      </w:r>
    </w:p>
    <w:p w14:paraId="46160B71" w14:textId="77777777" w:rsidR="00FC443C" w:rsidRDefault="00FC443C" w:rsidP="00AE6515">
      <w:pPr>
        <w:pStyle w:val="ListParagraph"/>
        <w:numPr>
          <w:ilvl w:val="0"/>
          <w:numId w:val="14"/>
        </w:numPr>
      </w:pPr>
      <w:r>
        <w:t>Structural defects (</w:t>
      </w:r>
      <w:r w:rsidRPr="00B551C3">
        <w:rPr>
          <w:rFonts w:ascii="Symbol" w:hAnsi="Symbol"/>
        </w:rPr>
        <w:t>g</w:t>
      </w:r>
      <w:r>
        <w:t>-tubulin or anchor defects, CLASP errors, etc.)</w:t>
      </w:r>
    </w:p>
    <w:p w14:paraId="56C1BCF3" w14:textId="77777777" w:rsidR="00FC443C" w:rsidRDefault="00FC443C" w:rsidP="00AE6515">
      <w:pPr>
        <w:pStyle w:val="ListParagraph"/>
        <w:numPr>
          <w:ilvl w:val="0"/>
          <w:numId w:val="14"/>
        </w:numPr>
      </w:pPr>
      <w:r>
        <w:t>Errors in MAP1b, MAP2, Tau regulatory proteins</w:t>
      </w:r>
    </w:p>
    <w:p w14:paraId="617A9A61" w14:textId="216B117E" w:rsidR="00FC443C" w:rsidRDefault="00FC443C" w:rsidP="00FC443C"/>
    <w:p w14:paraId="238AC480" w14:textId="0BECA016" w:rsidR="00B551C3" w:rsidRDefault="002C333B" w:rsidP="00FC443C">
      <w:r>
        <w:t xml:space="preserve">The particular location within neurons, the subpopulation affected, and when in the cellular life </w:t>
      </w:r>
      <w:proofErr w:type="gramStart"/>
      <w:r>
        <w:t>cycle</w:t>
      </w:r>
      <w:proofErr w:type="gramEnd"/>
      <w:r>
        <w:t xml:space="preserve"> it fails can all change the disease phenotype or cells affected.</w:t>
      </w:r>
    </w:p>
    <w:p w14:paraId="4930B9D8" w14:textId="77777777" w:rsidR="00B551C3" w:rsidRDefault="00B551C3" w:rsidP="00FC443C"/>
    <w:p w14:paraId="34ED7723" w14:textId="15005581" w:rsidR="00D122C2" w:rsidRDefault="00D122C2" w:rsidP="000A1DB3"/>
    <w:sectPr w:rsidR="00D122C2" w:rsidSect="00ED6132">
      <w:headerReference w:type="even" r:id="rId12"/>
      <w:headerReference w:type="defaul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C028" w14:textId="77777777" w:rsidR="0005034B" w:rsidRDefault="0005034B" w:rsidP="000A1DB3">
      <w:r>
        <w:separator/>
      </w:r>
    </w:p>
  </w:endnote>
  <w:endnote w:type="continuationSeparator" w:id="0">
    <w:p w14:paraId="17805AEF" w14:textId="77777777" w:rsidR="0005034B" w:rsidRDefault="0005034B" w:rsidP="000A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A001" w14:textId="77777777" w:rsidR="0005034B" w:rsidRDefault="0005034B" w:rsidP="000A1DB3">
      <w:r>
        <w:separator/>
      </w:r>
    </w:p>
  </w:footnote>
  <w:footnote w:type="continuationSeparator" w:id="0">
    <w:p w14:paraId="790256CC" w14:textId="77777777" w:rsidR="0005034B" w:rsidRDefault="0005034B" w:rsidP="000A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14493"/>
      <w:docPartObj>
        <w:docPartGallery w:val="Page Numbers (Top of Page)"/>
        <w:docPartUnique/>
      </w:docPartObj>
    </w:sdtPr>
    <w:sdtEndPr>
      <w:rPr>
        <w:rStyle w:val="PageNumber"/>
      </w:rPr>
    </w:sdtEndPr>
    <w:sdtContent>
      <w:p w14:paraId="07171800" w14:textId="58026F2A" w:rsidR="00ED6132" w:rsidRDefault="00ED6132" w:rsidP="007F31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188EF8" w14:textId="79993F1C" w:rsidR="00E05B7F" w:rsidRDefault="00E05B7F" w:rsidP="00ED6132">
    <w:pPr>
      <w:pStyle w:val="Header"/>
      <w:ind w:right="360"/>
      <w:rPr>
        <w:rStyle w:val="PageNumber"/>
      </w:rPr>
    </w:pPr>
  </w:p>
  <w:p w14:paraId="46317B5D" w14:textId="77777777" w:rsidR="00E05B7F" w:rsidRDefault="00E05B7F" w:rsidP="000A1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762300"/>
      <w:docPartObj>
        <w:docPartGallery w:val="Page Numbers (Top of Page)"/>
        <w:docPartUnique/>
      </w:docPartObj>
    </w:sdtPr>
    <w:sdtEndPr>
      <w:rPr>
        <w:rStyle w:val="PageNumber"/>
      </w:rPr>
    </w:sdtEndPr>
    <w:sdtContent>
      <w:p w14:paraId="59BE84ED" w14:textId="226316A1" w:rsidR="00ED6132" w:rsidRDefault="00ED6132" w:rsidP="007F31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7C5229D" w14:textId="4B47B358" w:rsidR="00E05B7F" w:rsidRPr="00576F86" w:rsidRDefault="00B872FF" w:rsidP="00ED6132">
    <w:pPr>
      <w:pStyle w:val="Header"/>
      <w:ind w:right="360"/>
    </w:pPr>
    <w:r>
      <w:t>Case</w:t>
    </w:r>
    <w:r w:rsidR="00D12D7E">
      <w:t>-</w:t>
    </w:r>
    <w:r>
      <w:t xml:space="preserve">Microtubule Defects </w:t>
    </w:r>
    <w:proofErr w:type="gramStart"/>
    <w:r>
      <w:t>In</w:t>
    </w:r>
    <w:proofErr w:type="gramEnd"/>
    <w:r>
      <w:t xml:space="preserve"> Neurological Diseases</w:t>
    </w:r>
    <w:r w:rsidR="00F75EC1">
      <w:t xml:space="preserve">: </w:t>
    </w:r>
    <w:r w:rsidR="002622A4">
      <w:t xml:space="preserve">Updated </w:t>
    </w:r>
    <w:r w:rsidR="0032317A">
      <w:t>7/2023</w:t>
    </w:r>
    <w:r w:rsidR="00ED613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D2B"/>
    <w:multiLevelType w:val="hybridMultilevel"/>
    <w:tmpl w:val="682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B4905"/>
    <w:multiLevelType w:val="hybridMultilevel"/>
    <w:tmpl w:val="F81623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3E6D82"/>
    <w:multiLevelType w:val="hybridMultilevel"/>
    <w:tmpl w:val="D1B25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6B1353"/>
    <w:multiLevelType w:val="multilevel"/>
    <w:tmpl w:val="035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E2A47"/>
    <w:multiLevelType w:val="hybridMultilevel"/>
    <w:tmpl w:val="A438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F6DEF"/>
    <w:multiLevelType w:val="multilevel"/>
    <w:tmpl w:val="214A6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C2270"/>
    <w:multiLevelType w:val="hybridMultilevel"/>
    <w:tmpl w:val="9EB0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A4016"/>
    <w:multiLevelType w:val="multilevel"/>
    <w:tmpl w:val="9292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61C20"/>
    <w:multiLevelType w:val="multilevel"/>
    <w:tmpl w:val="FB54781A"/>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F5A9D"/>
    <w:multiLevelType w:val="multilevel"/>
    <w:tmpl w:val="EB0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B0F3C"/>
    <w:multiLevelType w:val="multilevel"/>
    <w:tmpl w:val="3A74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D24FA"/>
    <w:multiLevelType w:val="hybridMultilevel"/>
    <w:tmpl w:val="A438A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F4648B"/>
    <w:multiLevelType w:val="multilevel"/>
    <w:tmpl w:val="C1F20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B60D0"/>
    <w:multiLevelType w:val="multilevel"/>
    <w:tmpl w:val="6634327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45832E8"/>
    <w:multiLevelType w:val="multilevel"/>
    <w:tmpl w:val="214A6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31A00"/>
    <w:multiLevelType w:val="hybridMultilevel"/>
    <w:tmpl w:val="7292E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0"/>
  </w:num>
  <w:num w:numId="5">
    <w:abstractNumId w:val="7"/>
  </w:num>
  <w:num w:numId="6">
    <w:abstractNumId w:val="9"/>
  </w:num>
  <w:num w:numId="7">
    <w:abstractNumId w:val="12"/>
  </w:num>
  <w:num w:numId="8">
    <w:abstractNumId w:val="13"/>
  </w:num>
  <w:num w:numId="9">
    <w:abstractNumId w:val="4"/>
  </w:num>
  <w:num w:numId="10">
    <w:abstractNumId w:val="6"/>
  </w:num>
  <w:num w:numId="11">
    <w:abstractNumId w:val="0"/>
  </w:num>
  <w:num w:numId="12">
    <w:abstractNumId w:val="14"/>
  </w:num>
  <w:num w:numId="13">
    <w:abstractNumId w:val="15"/>
  </w:num>
  <w:num w:numId="14">
    <w:abstractNumId w:val="1"/>
  </w:num>
  <w:num w:numId="15">
    <w:abstractNumId w:val="11"/>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2361"/>
    <w:rsid w:val="00002948"/>
    <w:rsid w:val="00005911"/>
    <w:rsid w:val="00007F3C"/>
    <w:rsid w:val="00013272"/>
    <w:rsid w:val="00031A9A"/>
    <w:rsid w:val="00034171"/>
    <w:rsid w:val="0005034B"/>
    <w:rsid w:val="00054A55"/>
    <w:rsid w:val="00057C5D"/>
    <w:rsid w:val="00061379"/>
    <w:rsid w:val="00075242"/>
    <w:rsid w:val="00087343"/>
    <w:rsid w:val="00093E07"/>
    <w:rsid w:val="000A1DB3"/>
    <w:rsid w:val="000A2229"/>
    <w:rsid w:val="000A456F"/>
    <w:rsid w:val="000A4D85"/>
    <w:rsid w:val="000B7682"/>
    <w:rsid w:val="000D1E6A"/>
    <w:rsid w:val="000E3A18"/>
    <w:rsid w:val="000E744B"/>
    <w:rsid w:val="000F53D5"/>
    <w:rsid w:val="001077DB"/>
    <w:rsid w:val="00114676"/>
    <w:rsid w:val="00163071"/>
    <w:rsid w:val="00163920"/>
    <w:rsid w:val="0016594D"/>
    <w:rsid w:val="00173C66"/>
    <w:rsid w:val="00174EEE"/>
    <w:rsid w:val="00184932"/>
    <w:rsid w:val="00184CFD"/>
    <w:rsid w:val="0019651E"/>
    <w:rsid w:val="001A1594"/>
    <w:rsid w:val="001A271C"/>
    <w:rsid w:val="001A2BE9"/>
    <w:rsid w:val="001B0E72"/>
    <w:rsid w:val="001C48B1"/>
    <w:rsid w:val="001E68E9"/>
    <w:rsid w:val="001F16ED"/>
    <w:rsid w:val="001F6103"/>
    <w:rsid w:val="001F701F"/>
    <w:rsid w:val="00201A7E"/>
    <w:rsid w:val="002173D2"/>
    <w:rsid w:val="00225581"/>
    <w:rsid w:val="002255B0"/>
    <w:rsid w:val="00240C73"/>
    <w:rsid w:val="00241A70"/>
    <w:rsid w:val="00252199"/>
    <w:rsid w:val="00255258"/>
    <w:rsid w:val="0025672F"/>
    <w:rsid w:val="002622A4"/>
    <w:rsid w:val="0026478B"/>
    <w:rsid w:val="00267276"/>
    <w:rsid w:val="00274EF1"/>
    <w:rsid w:val="002752F5"/>
    <w:rsid w:val="002812DF"/>
    <w:rsid w:val="00285604"/>
    <w:rsid w:val="0029056C"/>
    <w:rsid w:val="00290EC1"/>
    <w:rsid w:val="00294BD4"/>
    <w:rsid w:val="002A3653"/>
    <w:rsid w:val="002A55AF"/>
    <w:rsid w:val="002B2034"/>
    <w:rsid w:val="002B2A02"/>
    <w:rsid w:val="002B4BE0"/>
    <w:rsid w:val="002C210A"/>
    <w:rsid w:val="002C333B"/>
    <w:rsid w:val="002D494C"/>
    <w:rsid w:val="002E0434"/>
    <w:rsid w:val="002E4FC8"/>
    <w:rsid w:val="002F1EBE"/>
    <w:rsid w:val="002F2084"/>
    <w:rsid w:val="002F2C5F"/>
    <w:rsid w:val="002F5CC8"/>
    <w:rsid w:val="003016DE"/>
    <w:rsid w:val="00321E3E"/>
    <w:rsid w:val="0032317A"/>
    <w:rsid w:val="00327E15"/>
    <w:rsid w:val="00336794"/>
    <w:rsid w:val="0034302A"/>
    <w:rsid w:val="00343E72"/>
    <w:rsid w:val="00344C0A"/>
    <w:rsid w:val="00356751"/>
    <w:rsid w:val="00361882"/>
    <w:rsid w:val="00361BC6"/>
    <w:rsid w:val="0036639A"/>
    <w:rsid w:val="00371C76"/>
    <w:rsid w:val="00374DEC"/>
    <w:rsid w:val="003774C6"/>
    <w:rsid w:val="00384E5E"/>
    <w:rsid w:val="00387406"/>
    <w:rsid w:val="003C12F6"/>
    <w:rsid w:val="003D21B0"/>
    <w:rsid w:val="003D241D"/>
    <w:rsid w:val="003D56E4"/>
    <w:rsid w:val="003E0B08"/>
    <w:rsid w:val="003F0EDA"/>
    <w:rsid w:val="003F3070"/>
    <w:rsid w:val="003F58C1"/>
    <w:rsid w:val="00401C10"/>
    <w:rsid w:val="004050D1"/>
    <w:rsid w:val="004116CC"/>
    <w:rsid w:val="0042474A"/>
    <w:rsid w:val="00424CCF"/>
    <w:rsid w:val="0043529C"/>
    <w:rsid w:val="004424EA"/>
    <w:rsid w:val="00442E56"/>
    <w:rsid w:val="00442ED0"/>
    <w:rsid w:val="00447929"/>
    <w:rsid w:val="00457A03"/>
    <w:rsid w:val="00470D8B"/>
    <w:rsid w:val="00471F7A"/>
    <w:rsid w:val="00472EAD"/>
    <w:rsid w:val="004731CF"/>
    <w:rsid w:val="004827E5"/>
    <w:rsid w:val="00490CF5"/>
    <w:rsid w:val="00491D0E"/>
    <w:rsid w:val="004958FA"/>
    <w:rsid w:val="004A0CCC"/>
    <w:rsid w:val="004B2A5D"/>
    <w:rsid w:val="004B2DE6"/>
    <w:rsid w:val="004B4F35"/>
    <w:rsid w:val="004B5306"/>
    <w:rsid w:val="004C0208"/>
    <w:rsid w:val="004D3EFF"/>
    <w:rsid w:val="004D7760"/>
    <w:rsid w:val="004E65C3"/>
    <w:rsid w:val="004E7EC6"/>
    <w:rsid w:val="004F3F11"/>
    <w:rsid w:val="004F602F"/>
    <w:rsid w:val="005020BA"/>
    <w:rsid w:val="005034AC"/>
    <w:rsid w:val="00510FE8"/>
    <w:rsid w:val="00521473"/>
    <w:rsid w:val="00523969"/>
    <w:rsid w:val="00531328"/>
    <w:rsid w:val="00533B2E"/>
    <w:rsid w:val="00546545"/>
    <w:rsid w:val="00553230"/>
    <w:rsid w:val="0056362F"/>
    <w:rsid w:val="00564950"/>
    <w:rsid w:val="00573E17"/>
    <w:rsid w:val="00576F86"/>
    <w:rsid w:val="00581746"/>
    <w:rsid w:val="00581932"/>
    <w:rsid w:val="00581C1E"/>
    <w:rsid w:val="005826C2"/>
    <w:rsid w:val="00584C0C"/>
    <w:rsid w:val="0059010E"/>
    <w:rsid w:val="00590213"/>
    <w:rsid w:val="005A5C3A"/>
    <w:rsid w:val="005B1700"/>
    <w:rsid w:val="005C19BA"/>
    <w:rsid w:val="005D2486"/>
    <w:rsid w:val="005D4483"/>
    <w:rsid w:val="005E64E3"/>
    <w:rsid w:val="005F3937"/>
    <w:rsid w:val="005F6962"/>
    <w:rsid w:val="00600B57"/>
    <w:rsid w:val="00603786"/>
    <w:rsid w:val="00614E9F"/>
    <w:rsid w:val="00633F17"/>
    <w:rsid w:val="00634ECE"/>
    <w:rsid w:val="00636C47"/>
    <w:rsid w:val="006406A9"/>
    <w:rsid w:val="0064736C"/>
    <w:rsid w:val="0065601B"/>
    <w:rsid w:val="00656135"/>
    <w:rsid w:val="00663956"/>
    <w:rsid w:val="00673D97"/>
    <w:rsid w:val="006740B8"/>
    <w:rsid w:val="006765EA"/>
    <w:rsid w:val="0068630B"/>
    <w:rsid w:val="00694D29"/>
    <w:rsid w:val="006957D0"/>
    <w:rsid w:val="006A5CEB"/>
    <w:rsid w:val="006B5F9E"/>
    <w:rsid w:val="006C586A"/>
    <w:rsid w:val="006C70B5"/>
    <w:rsid w:val="006C70E3"/>
    <w:rsid w:val="006F0440"/>
    <w:rsid w:val="006F505F"/>
    <w:rsid w:val="00701048"/>
    <w:rsid w:val="00702442"/>
    <w:rsid w:val="00712872"/>
    <w:rsid w:val="00716978"/>
    <w:rsid w:val="00724BC7"/>
    <w:rsid w:val="00724D74"/>
    <w:rsid w:val="0072607B"/>
    <w:rsid w:val="007313F6"/>
    <w:rsid w:val="00733B29"/>
    <w:rsid w:val="0074290B"/>
    <w:rsid w:val="00746283"/>
    <w:rsid w:val="00750C04"/>
    <w:rsid w:val="00751AD0"/>
    <w:rsid w:val="00755AC4"/>
    <w:rsid w:val="007647A1"/>
    <w:rsid w:val="00764CE0"/>
    <w:rsid w:val="007701F6"/>
    <w:rsid w:val="00783010"/>
    <w:rsid w:val="00786FFA"/>
    <w:rsid w:val="00790C3D"/>
    <w:rsid w:val="007918DD"/>
    <w:rsid w:val="0079200E"/>
    <w:rsid w:val="0079244C"/>
    <w:rsid w:val="0079269F"/>
    <w:rsid w:val="007A2E8F"/>
    <w:rsid w:val="007A71CF"/>
    <w:rsid w:val="007B230F"/>
    <w:rsid w:val="007C0D9E"/>
    <w:rsid w:val="007C6482"/>
    <w:rsid w:val="007D01E1"/>
    <w:rsid w:val="007E0B38"/>
    <w:rsid w:val="007E7D63"/>
    <w:rsid w:val="00814AB3"/>
    <w:rsid w:val="00814F6E"/>
    <w:rsid w:val="00815694"/>
    <w:rsid w:val="00816AD8"/>
    <w:rsid w:val="00826070"/>
    <w:rsid w:val="00864060"/>
    <w:rsid w:val="00873A38"/>
    <w:rsid w:val="00873F80"/>
    <w:rsid w:val="00874826"/>
    <w:rsid w:val="008755D9"/>
    <w:rsid w:val="0087685C"/>
    <w:rsid w:val="00877A71"/>
    <w:rsid w:val="008811D1"/>
    <w:rsid w:val="00882331"/>
    <w:rsid w:val="0088777D"/>
    <w:rsid w:val="008D21A4"/>
    <w:rsid w:val="008D22CD"/>
    <w:rsid w:val="008D7C78"/>
    <w:rsid w:val="008E0B10"/>
    <w:rsid w:val="008E3E9B"/>
    <w:rsid w:val="008E7265"/>
    <w:rsid w:val="008F6EF6"/>
    <w:rsid w:val="00900065"/>
    <w:rsid w:val="0090525C"/>
    <w:rsid w:val="00910EF8"/>
    <w:rsid w:val="009303A2"/>
    <w:rsid w:val="0093139B"/>
    <w:rsid w:val="0093146E"/>
    <w:rsid w:val="00931CB2"/>
    <w:rsid w:val="00933E46"/>
    <w:rsid w:val="00934920"/>
    <w:rsid w:val="00942568"/>
    <w:rsid w:val="00956CB4"/>
    <w:rsid w:val="00972753"/>
    <w:rsid w:val="009845F3"/>
    <w:rsid w:val="0098563C"/>
    <w:rsid w:val="00986633"/>
    <w:rsid w:val="0099454A"/>
    <w:rsid w:val="00995350"/>
    <w:rsid w:val="00996836"/>
    <w:rsid w:val="009A34FD"/>
    <w:rsid w:val="009A4B97"/>
    <w:rsid w:val="009C6C2E"/>
    <w:rsid w:val="009D48B1"/>
    <w:rsid w:val="009D7838"/>
    <w:rsid w:val="009D7A9B"/>
    <w:rsid w:val="009E0BDF"/>
    <w:rsid w:val="009F35E8"/>
    <w:rsid w:val="009F3882"/>
    <w:rsid w:val="009F4326"/>
    <w:rsid w:val="009F6AB1"/>
    <w:rsid w:val="00A053D4"/>
    <w:rsid w:val="00A05E47"/>
    <w:rsid w:val="00A142E8"/>
    <w:rsid w:val="00A14FBD"/>
    <w:rsid w:val="00A26729"/>
    <w:rsid w:val="00A27011"/>
    <w:rsid w:val="00A271C1"/>
    <w:rsid w:val="00A31333"/>
    <w:rsid w:val="00A46690"/>
    <w:rsid w:val="00A7018A"/>
    <w:rsid w:val="00A73315"/>
    <w:rsid w:val="00A7706F"/>
    <w:rsid w:val="00A8132F"/>
    <w:rsid w:val="00A939FF"/>
    <w:rsid w:val="00A96971"/>
    <w:rsid w:val="00AA0768"/>
    <w:rsid w:val="00AA7E8A"/>
    <w:rsid w:val="00AB0FE8"/>
    <w:rsid w:val="00AB39E4"/>
    <w:rsid w:val="00AB435E"/>
    <w:rsid w:val="00AB7E71"/>
    <w:rsid w:val="00AC33B7"/>
    <w:rsid w:val="00AD0445"/>
    <w:rsid w:val="00AD3E72"/>
    <w:rsid w:val="00AD6CF0"/>
    <w:rsid w:val="00AE02EB"/>
    <w:rsid w:val="00AE2EA5"/>
    <w:rsid w:val="00AE51A8"/>
    <w:rsid w:val="00AE5699"/>
    <w:rsid w:val="00AE6515"/>
    <w:rsid w:val="00AF44D6"/>
    <w:rsid w:val="00AF49A3"/>
    <w:rsid w:val="00AF71CA"/>
    <w:rsid w:val="00B039B4"/>
    <w:rsid w:val="00B07540"/>
    <w:rsid w:val="00B15CA4"/>
    <w:rsid w:val="00B3112B"/>
    <w:rsid w:val="00B50C85"/>
    <w:rsid w:val="00B551C3"/>
    <w:rsid w:val="00B57E44"/>
    <w:rsid w:val="00B604A5"/>
    <w:rsid w:val="00B62F75"/>
    <w:rsid w:val="00B6499A"/>
    <w:rsid w:val="00B70257"/>
    <w:rsid w:val="00B72433"/>
    <w:rsid w:val="00B75245"/>
    <w:rsid w:val="00B7602B"/>
    <w:rsid w:val="00B76058"/>
    <w:rsid w:val="00B77009"/>
    <w:rsid w:val="00B8056E"/>
    <w:rsid w:val="00B83508"/>
    <w:rsid w:val="00B872FF"/>
    <w:rsid w:val="00B87C46"/>
    <w:rsid w:val="00B95C3D"/>
    <w:rsid w:val="00B95D10"/>
    <w:rsid w:val="00BA0E66"/>
    <w:rsid w:val="00BA121C"/>
    <w:rsid w:val="00BA5D7B"/>
    <w:rsid w:val="00BA7FC2"/>
    <w:rsid w:val="00BB168A"/>
    <w:rsid w:val="00BB63D2"/>
    <w:rsid w:val="00BD3CB5"/>
    <w:rsid w:val="00BD74D3"/>
    <w:rsid w:val="00BE1055"/>
    <w:rsid w:val="00BF0BBB"/>
    <w:rsid w:val="00BF4F75"/>
    <w:rsid w:val="00C0059E"/>
    <w:rsid w:val="00C01036"/>
    <w:rsid w:val="00C05A91"/>
    <w:rsid w:val="00C1719B"/>
    <w:rsid w:val="00C22AFA"/>
    <w:rsid w:val="00C37224"/>
    <w:rsid w:val="00C4104C"/>
    <w:rsid w:val="00C4337C"/>
    <w:rsid w:val="00C46CC6"/>
    <w:rsid w:val="00C63B76"/>
    <w:rsid w:val="00C646AD"/>
    <w:rsid w:val="00C73F49"/>
    <w:rsid w:val="00C80BD0"/>
    <w:rsid w:val="00C82276"/>
    <w:rsid w:val="00C848B8"/>
    <w:rsid w:val="00C95464"/>
    <w:rsid w:val="00C95CAB"/>
    <w:rsid w:val="00C96A6B"/>
    <w:rsid w:val="00C977F6"/>
    <w:rsid w:val="00CA49DF"/>
    <w:rsid w:val="00CB1180"/>
    <w:rsid w:val="00CB7D2A"/>
    <w:rsid w:val="00CC0B65"/>
    <w:rsid w:val="00CC1B9C"/>
    <w:rsid w:val="00CD42F2"/>
    <w:rsid w:val="00CE1CAF"/>
    <w:rsid w:val="00CE357C"/>
    <w:rsid w:val="00CF2FE1"/>
    <w:rsid w:val="00CF711E"/>
    <w:rsid w:val="00D122C2"/>
    <w:rsid w:val="00D12D7E"/>
    <w:rsid w:val="00D2043F"/>
    <w:rsid w:val="00D268F2"/>
    <w:rsid w:val="00D45D6F"/>
    <w:rsid w:val="00D55B0A"/>
    <w:rsid w:val="00D55D8F"/>
    <w:rsid w:val="00D67828"/>
    <w:rsid w:val="00D75915"/>
    <w:rsid w:val="00D84AE9"/>
    <w:rsid w:val="00D912C0"/>
    <w:rsid w:val="00DA7355"/>
    <w:rsid w:val="00DB3B66"/>
    <w:rsid w:val="00DD0FDB"/>
    <w:rsid w:val="00DD34F0"/>
    <w:rsid w:val="00DD351F"/>
    <w:rsid w:val="00DE5151"/>
    <w:rsid w:val="00DE7999"/>
    <w:rsid w:val="00DF717F"/>
    <w:rsid w:val="00E024CA"/>
    <w:rsid w:val="00E05B7F"/>
    <w:rsid w:val="00E17A3F"/>
    <w:rsid w:val="00E43588"/>
    <w:rsid w:val="00E47CB2"/>
    <w:rsid w:val="00E5377F"/>
    <w:rsid w:val="00E5641E"/>
    <w:rsid w:val="00E77EB7"/>
    <w:rsid w:val="00E805F5"/>
    <w:rsid w:val="00E81BED"/>
    <w:rsid w:val="00E875A0"/>
    <w:rsid w:val="00E919FB"/>
    <w:rsid w:val="00E928F2"/>
    <w:rsid w:val="00EA4D43"/>
    <w:rsid w:val="00EA5CA3"/>
    <w:rsid w:val="00EA61FB"/>
    <w:rsid w:val="00EB0FB4"/>
    <w:rsid w:val="00EB2592"/>
    <w:rsid w:val="00EB3822"/>
    <w:rsid w:val="00EB41B9"/>
    <w:rsid w:val="00EB6FB1"/>
    <w:rsid w:val="00EB756D"/>
    <w:rsid w:val="00EC0D84"/>
    <w:rsid w:val="00ED04AC"/>
    <w:rsid w:val="00ED5C50"/>
    <w:rsid w:val="00ED6132"/>
    <w:rsid w:val="00EE46E8"/>
    <w:rsid w:val="00EF33BA"/>
    <w:rsid w:val="00EF3ECF"/>
    <w:rsid w:val="00EF6703"/>
    <w:rsid w:val="00F01630"/>
    <w:rsid w:val="00F01EE1"/>
    <w:rsid w:val="00F0301B"/>
    <w:rsid w:val="00F03B48"/>
    <w:rsid w:val="00F0544B"/>
    <w:rsid w:val="00F13CA4"/>
    <w:rsid w:val="00F17B59"/>
    <w:rsid w:val="00F22759"/>
    <w:rsid w:val="00F26063"/>
    <w:rsid w:val="00F40CCE"/>
    <w:rsid w:val="00F42BB5"/>
    <w:rsid w:val="00F439A5"/>
    <w:rsid w:val="00F50350"/>
    <w:rsid w:val="00F53F7A"/>
    <w:rsid w:val="00F6301F"/>
    <w:rsid w:val="00F662C1"/>
    <w:rsid w:val="00F66DE8"/>
    <w:rsid w:val="00F74DEC"/>
    <w:rsid w:val="00F75EC1"/>
    <w:rsid w:val="00F95752"/>
    <w:rsid w:val="00FA1F2D"/>
    <w:rsid w:val="00FB1A3D"/>
    <w:rsid w:val="00FB1E48"/>
    <w:rsid w:val="00FB5701"/>
    <w:rsid w:val="00FC1CC4"/>
    <w:rsid w:val="00FC443C"/>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1DB3"/>
    <w:rPr>
      <w:rFonts w:eastAsia="Times New Roman" w:cstheme="minorHAnsi"/>
    </w:rPr>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paragraph" w:styleId="Heading7">
    <w:name w:val="heading 7"/>
    <w:basedOn w:val="Normal"/>
    <w:next w:val="Normal"/>
    <w:link w:val="Heading7Char"/>
    <w:uiPriority w:val="9"/>
    <w:unhideWhenUsed/>
    <w:qFormat/>
    <w:rsid w:val="00F6301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 w:type="character" w:styleId="UnresolvedMention">
    <w:name w:val="Unresolved Mention"/>
    <w:basedOn w:val="DefaultParagraphFont"/>
    <w:uiPriority w:val="99"/>
    <w:rsid w:val="00E17A3F"/>
    <w:rPr>
      <w:color w:val="605E5C"/>
      <w:shd w:val="clear" w:color="auto" w:fill="E1DFDD"/>
    </w:rPr>
  </w:style>
  <w:style w:type="character" w:customStyle="1" w:styleId="Heading7Char">
    <w:name w:val="Heading 7 Char"/>
    <w:basedOn w:val="DefaultParagraphFont"/>
    <w:link w:val="Heading7"/>
    <w:uiPriority w:val="9"/>
    <w:rsid w:val="00F6301F"/>
    <w:rPr>
      <w:rFonts w:asciiTheme="majorHAnsi" w:eastAsiaTheme="majorEastAsia" w:hAnsiTheme="majorHAnsi" w:cstheme="majorBidi"/>
      <w:i/>
      <w:iCs/>
      <w:color w:val="1F4D78" w:themeColor="accent1" w:themeShade="7F"/>
    </w:rPr>
  </w:style>
  <w:style w:type="character" w:customStyle="1" w:styleId="lb-caption">
    <w:name w:val="lb-caption"/>
    <w:basedOn w:val="DefaultParagraphFont"/>
    <w:rsid w:val="00F6301F"/>
  </w:style>
  <w:style w:type="paragraph" w:styleId="Revision">
    <w:name w:val="Revision"/>
    <w:hidden/>
    <w:uiPriority w:val="99"/>
    <w:semiHidden/>
    <w:rsid w:val="00C8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921988280">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keforest.instructure.com/courses/44928/files/2865981?wrap=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keforest.instructure.com/courses/44928/files/2865980/download?download_frd=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akeforest.instructure.com/courses/44928/files/2865980?wrap=1" TargetMode="External"/><Relationship Id="rId4" Type="http://schemas.openxmlformats.org/officeDocument/2006/relationships/settings" Target="settings.xml"/><Relationship Id="rId9" Type="http://schemas.openxmlformats.org/officeDocument/2006/relationships/hyperlink" Target="https://wakeforest.instructure.com/courses/44928/files/2865981/download?download_frd=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157</TotalTime>
  <Pages>13</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8</cp:revision>
  <cp:lastPrinted>2018-08-31T12:22:00Z</cp:lastPrinted>
  <dcterms:created xsi:type="dcterms:W3CDTF">2023-07-10T02:00:00Z</dcterms:created>
  <dcterms:modified xsi:type="dcterms:W3CDTF">2023-07-11T20:25:00Z</dcterms:modified>
</cp:coreProperties>
</file>