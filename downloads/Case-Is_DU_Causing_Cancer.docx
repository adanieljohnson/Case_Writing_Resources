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F7F2" w14:textId="5F133ECE" w:rsidR="00B87C46" w:rsidRPr="0032317A" w:rsidRDefault="00267276" w:rsidP="00470D8B">
      <w:pPr>
        <w:pStyle w:val="L1Header"/>
        <w:rPr>
          <w:rFonts w:asciiTheme="minorHAnsi" w:hAnsiTheme="minorHAnsi" w:cstheme="minorHAnsi"/>
        </w:rPr>
      </w:pPr>
      <w:r w:rsidRPr="0032317A">
        <w:rPr>
          <w:rFonts w:asciiTheme="minorHAnsi" w:hAnsiTheme="minorHAnsi" w:cstheme="minorHAnsi"/>
        </w:rPr>
        <w:t xml:space="preserve">Case: </w:t>
      </w:r>
      <w:r w:rsidR="00D12D7E">
        <w:rPr>
          <w:rFonts w:asciiTheme="minorHAnsi" w:hAnsiTheme="minorHAnsi" w:cstheme="minorHAnsi"/>
        </w:rPr>
        <w:t>Is Depleted Uranium Ammunition Causing Cancer</w:t>
      </w:r>
      <w:r w:rsidR="00D12D7E" w:rsidRPr="00D12D7E">
        <w:rPr>
          <w:rFonts w:asciiTheme="minorHAnsi" w:hAnsiTheme="minorHAnsi" w:cstheme="minorHAnsi"/>
          <w:u w:val="none"/>
        </w:rPr>
        <w:t>?</w:t>
      </w:r>
    </w:p>
    <w:p w14:paraId="15F774C1" w14:textId="77777777" w:rsidR="00D12D7E" w:rsidRDefault="00D12D7E" w:rsidP="00D12D7E">
      <w:pPr>
        <w:rPr>
          <w:rFonts w:cstheme="minorHAnsi"/>
        </w:rPr>
      </w:pPr>
    </w:p>
    <w:p w14:paraId="40D61A53" w14:textId="2611A3C4" w:rsidR="00D12D7E" w:rsidRDefault="00D12D7E" w:rsidP="00D12D7E">
      <w:pPr>
        <w:rPr>
          <w:rFonts w:cstheme="minorHAnsi"/>
        </w:rPr>
      </w:pPr>
      <w:r w:rsidRPr="00E17A3F">
        <w:rPr>
          <w:rFonts w:cstheme="minorHAnsi"/>
        </w:rPr>
        <w:t xml:space="preserve">The question we will explore in </w:t>
      </w:r>
      <w:r>
        <w:rPr>
          <w:rFonts w:cstheme="minorHAnsi"/>
        </w:rPr>
        <w:t>this case</w:t>
      </w:r>
      <w:r w:rsidRPr="00E17A3F">
        <w:rPr>
          <w:rFonts w:cstheme="minorHAnsi"/>
        </w:rPr>
        <w:t xml:space="preserve"> is whether </w:t>
      </w:r>
      <w:r>
        <w:rPr>
          <w:rFonts w:cstheme="minorHAnsi"/>
        </w:rPr>
        <w:t xml:space="preserve">exposure to </w:t>
      </w:r>
      <w:r w:rsidRPr="00E17A3F">
        <w:rPr>
          <w:rFonts w:cstheme="minorHAnsi"/>
        </w:rPr>
        <w:t xml:space="preserve">depleted uranium </w:t>
      </w:r>
      <w:r>
        <w:rPr>
          <w:rFonts w:cstheme="minorHAnsi"/>
        </w:rPr>
        <w:t xml:space="preserve">(DU) </w:t>
      </w:r>
      <w:r w:rsidRPr="00E17A3F">
        <w:rPr>
          <w:rFonts w:cstheme="minorHAnsi"/>
        </w:rPr>
        <w:t>contamination contributes to greater cancer risk</w:t>
      </w:r>
      <w:r>
        <w:rPr>
          <w:rFonts w:cstheme="minorHAnsi"/>
        </w:rPr>
        <w:t xml:space="preserve"> in current and </w:t>
      </w:r>
      <w:r w:rsidRPr="00E17A3F">
        <w:rPr>
          <w:rFonts w:cstheme="minorHAnsi"/>
        </w:rPr>
        <w:t>former war zones.</w:t>
      </w:r>
      <w:r>
        <w:rPr>
          <w:rFonts w:cstheme="minorHAnsi"/>
        </w:rPr>
        <w:t xml:space="preserve"> </w:t>
      </w:r>
    </w:p>
    <w:p w14:paraId="0DC46182" w14:textId="77777777" w:rsidR="00D12D7E" w:rsidRDefault="00D12D7E" w:rsidP="00D12D7E">
      <w:pPr>
        <w:rPr>
          <w:rFonts w:cstheme="minorHAnsi"/>
        </w:rPr>
      </w:pPr>
    </w:p>
    <w:p w14:paraId="1FD9507C" w14:textId="41DD80C2" w:rsidR="0032317A" w:rsidRPr="0032317A" w:rsidRDefault="0032317A" w:rsidP="0032317A">
      <w:pPr>
        <w:pStyle w:val="L2Header"/>
        <w:rPr>
          <w:rFonts w:asciiTheme="minorHAnsi" w:hAnsiTheme="minorHAnsi" w:cstheme="minorHAnsi"/>
        </w:rPr>
      </w:pPr>
      <w:r w:rsidRPr="0032317A">
        <w:rPr>
          <w:rFonts w:asciiTheme="minorHAnsi" w:hAnsiTheme="minorHAnsi" w:cstheme="minorHAnsi"/>
        </w:rPr>
        <w:t>Background:</w:t>
      </w:r>
    </w:p>
    <w:p w14:paraId="6F429AAA" w14:textId="77777777" w:rsidR="00D12D7E" w:rsidRPr="00D12D7E" w:rsidRDefault="00D12D7E" w:rsidP="00D12D7E">
      <w:pPr>
        <w:rPr>
          <w:rFonts w:cstheme="minorHAnsi"/>
        </w:rPr>
      </w:pPr>
      <w:r w:rsidRPr="00D12D7E">
        <w:rPr>
          <w:rFonts w:cstheme="minorHAnsi"/>
        </w:rPr>
        <w:t>Depleted uranium (DU) is a waste product of the enrichment process that isolates fissile uranium for power plants and nuclear warheads. Naturally occurring uranium contains about 0.72% &lt;sup&gt;235&lt;/sup&gt;U while DU has about 0.3%. The rest of DU is composed of non-radioactive &lt;sup&gt;238&lt;/sup&gt;U. DU is about 60% as radioactive as natural uranium metal.</w:t>
      </w:r>
    </w:p>
    <w:p w14:paraId="69346CB5" w14:textId="77777777" w:rsidR="00D12D7E" w:rsidRPr="00D12D7E" w:rsidRDefault="00D12D7E" w:rsidP="00D12D7E">
      <w:pPr>
        <w:rPr>
          <w:rFonts w:cstheme="minorHAnsi"/>
        </w:rPr>
      </w:pPr>
    </w:p>
    <w:p w14:paraId="1B3B4CD3" w14:textId="77777777" w:rsidR="00D12D7E" w:rsidRPr="00D12D7E" w:rsidRDefault="00D12D7E" w:rsidP="00D12D7E">
      <w:pPr>
        <w:rPr>
          <w:rFonts w:cstheme="minorHAnsi"/>
        </w:rPr>
      </w:pPr>
      <w:r w:rsidRPr="00D12D7E">
        <w:rPr>
          <w:rFonts w:cstheme="minorHAnsi"/>
        </w:rPr>
        <w:t xml:space="preserve">DU is 68.4% denser than </w:t>
      </w:r>
      <w:proofErr w:type="gramStart"/>
      <w:r w:rsidRPr="00D12D7E">
        <w:rPr>
          <w:rFonts w:cstheme="minorHAnsi"/>
        </w:rPr>
        <w:t>lead, and</w:t>
      </w:r>
      <w:proofErr w:type="gramEnd"/>
      <w:r w:rsidRPr="00D12D7E">
        <w:rPr>
          <w:rFonts w:cstheme="minorHAnsi"/>
        </w:rPr>
        <w:t xml:space="preserve"> is used for radiation shielding in medical equipment and to contain and transport other radioactive materials. Military uses include armor plating and armor-piercing projectiles.</w:t>
      </w:r>
    </w:p>
    <w:p w14:paraId="4CFEF1CD" w14:textId="77777777" w:rsidR="00D12D7E" w:rsidRPr="00D12D7E" w:rsidRDefault="00D12D7E" w:rsidP="00D12D7E">
      <w:pPr>
        <w:rPr>
          <w:rFonts w:cstheme="minorHAnsi"/>
        </w:rPr>
      </w:pPr>
    </w:p>
    <w:p w14:paraId="6B8F1352" w14:textId="77777777" w:rsidR="00D12D7E" w:rsidRPr="00D12D7E" w:rsidRDefault="00D12D7E" w:rsidP="00D12D7E">
      <w:pPr>
        <w:rPr>
          <w:rFonts w:cstheme="minorHAnsi"/>
        </w:rPr>
      </w:pPr>
      <w:r w:rsidRPr="00D12D7E">
        <w:rPr>
          <w:rFonts w:cstheme="minorHAnsi"/>
        </w:rPr>
        <w:t>Use of DU ammunition is commonplace today. It is reasonable to assume that DU ammunition is being used in any military action against metal-armored targets. An estimated 315-350 tons of DU were used in the 1991 Gulf War. US and NATO allies used DU in the Bosnia war, the 2003 invasion of Iraq, and 2015 airstrikes on ISIS in Syria. Other countries with nuclear enrichment capabilities repurpose their DU waste in similar ways.</w:t>
      </w:r>
    </w:p>
    <w:p w14:paraId="6AE5266D" w14:textId="77777777" w:rsidR="00D12D7E" w:rsidRPr="00D12D7E" w:rsidRDefault="00D12D7E" w:rsidP="00D12D7E">
      <w:pPr>
        <w:rPr>
          <w:rFonts w:cstheme="minorHAnsi"/>
        </w:rPr>
      </w:pPr>
    </w:p>
    <w:p w14:paraId="74000454" w14:textId="77777777" w:rsidR="00D12D7E" w:rsidRPr="00D12D7E" w:rsidRDefault="00D12D7E" w:rsidP="00D12D7E">
      <w:pPr>
        <w:rPr>
          <w:rFonts w:cstheme="minorHAnsi"/>
        </w:rPr>
      </w:pPr>
      <w:r w:rsidRPr="00D12D7E">
        <w:rPr>
          <w:rFonts w:cstheme="minorHAnsi"/>
        </w:rPr>
        <w:t>Like lead and many other metals, uranium metal is toxic. It affects the kidney, brain, liver, heart, and numerous other systems. The biological half-life for uranium (the average time it takes for a human body to eliminate half the amount in the body) is about 15 days.</w:t>
      </w:r>
    </w:p>
    <w:p w14:paraId="3FB2F789" w14:textId="77777777" w:rsidR="00D12D7E" w:rsidRPr="00D12D7E" w:rsidRDefault="00D12D7E" w:rsidP="00D12D7E">
      <w:pPr>
        <w:rPr>
          <w:rFonts w:cstheme="minorHAnsi"/>
        </w:rPr>
      </w:pPr>
    </w:p>
    <w:p w14:paraId="535D2710" w14:textId="34D6C95A" w:rsidR="00D12D7E" w:rsidRDefault="00D12D7E" w:rsidP="00E17A3F">
      <w:pPr>
        <w:rPr>
          <w:rFonts w:cstheme="minorHAnsi"/>
        </w:rPr>
      </w:pPr>
      <w:r w:rsidRPr="00D12D7E">
        <w:rPr>
          <w:rFonts w:cstheme="minorHAnsi"/>
        </w:rPr>
        <w:t>Military use of DU in ammunition and armor plating is controversial because of concerns about potential long-term health effects of the metal itself, AND because DU is weakly radioactive. DU rounds disintegrate and burn when they strike a target, literally melting their way through armor. This can contaminate wide areas around impact sites, leading to possible inhalation by human beings.</w:t>
      </w:r>
    </w:p>
    <w:p w14:paraId="63F370FA" w14:textId="77777777" w:rsidR="00D12D7E" w:rsidRDefault="00D12D7E" w:rsidP="00D12D7E">
      <w:pPr>
        <w:rPr>
          <w:rFonts w:cstheme="minorHAnsi"/>
        </w:rPr>
      </w:pPr>
    </w:p>
    <w:p w14:paraId="0D420635" w14:textId="11316D83" w:rsidR="00D12D7E" w:rsidRPr="0032317A" w:rsidRDefault="00D12D7E" w:rsidP="00D12D7E">
      <w:pPr>
        <w:pStyle w:val="L2Header"/>
        <w:rPr>
          <w:rFonts w:asciiTheme="minorHAnsi" w:hAnsiTheme="minorHAnsi" w:cstheme="minorHAnsi"/>
        </w:rPr>
      </w:pPr>
      <w:r>
        <w:rPr>
          <w:rFonts w:asciiTheme="minorHAnsi" w:hAnsiTheme="minorHAnsi" w:cstheme="minorHAnsi"/>
        </w:rPr>
        <w:t xml:space="preserve">Goals </w:t>
      </w:r>
      <w:r>
        <w:rPr>
          <w:rFonts w:asciiTheme="minorHAnsi" w:hAnsiTheme="minorHAnsi" w:cstheme="minorHAnsi"/>
        </w:rPr>
        <w:t>For This</w:t>
      </w:r>
      <w:r>
        <w:rPr>
          <w:rFonts w:asciiTheme="minorHAnsi" w:hAnsiTheme="minorHAnsi" w:cstheme="minorHAnsi"/>
        </w:rPr>
        <w:t xml:space="preserve"> Case</w:t>
      </w:r>
      <w:r w:rsidRPr="0032317A">
        <w:rPr>
          <w:rFonts w:asciiTheme="minorHAnsi" w:hAnsiTheme="minorHAnsi" w:cstheme="minorHAnsi"/>
        </w:rPr>
        <w:t>:</w:t>
      </w:r>
    </w:p>
    <w:p w14:paraId="2EF75F0F" w14:textId="77777777" w:rsidR="00D12D7E" w:rsidRPr="00D12D7E" w:rsidRDefault="00D12D7E" w:rsidP="00D12D7E">
      <w:pPr>
        <w:rPr>
          <w:rFonts w:cstheme="minorHAnsi"/>
        </w:rPr>
      </w:pPr>
      <w:r w:rsidRPr="00D12D7E">
        <w:rPr>
          <w:rFonts w:cstheme="minorHAnsi"/>
        </w:rPr>
        <w:t>Since the 1990s, there have been suspicions that DU contamination in current and past war zones causes:</w:t>
      </w:r>
    </w:p>
    <w:p w14:paraId="6306825C" w14:textId="77777777" w:rsidR="00D12D7E" w:rsidRPr="00D12D7E" w:rsidRDefault="00D12D7E" w:rsidP="00D12D7E">
      <w:pPr>
        <w:pStyle w:val="ListParagraph"/>
        <w:numPr>
          <w:ilvl w:val="0"/>
          <w:numId w:val="35"/>
        </w:numPr>
        <w:rPr>
          <w:rFonts w:cstheme="minorHAnsi"/>
        </w:rPr>
      </w:pPr>
      <w:r w:rsidRPr="00D12D7E">
        <w:rPr>
          <w:rFonts w:cstheme="minorHAnsi"/>
        </w:rPr>
        <w:t xml:space="preserve">an increase in general mortality rate, </w:t>
      </w:r>
    </w:p>
    <w:p w14:paraId="0BC4014E" w14:textId="77777777" w:rsidR="00D12D7E" w:rsidRPr="00D12D7E" w:rsidRDefault="00D12D7E" w:rsidP="00D12D7E">
      <w:pPr>
        <w:pStyle w:val="ListParagraph"/>
        <w:numPr>
          <w:ilvl w:val="0"/>
          <w:numId w:val="35"/>
        </w:numPr>
        <w:rPr>
          <w:rFonts w:cstheme="minorHAnsi"/>
        </w:rPr>
      </w:pPr>
      <w:r w:rsidRPr="00D12D7E">
        <w:rPr>
          <w:rFonts w:cstheme="minorHAnsi"/>
        </w:rPr>
        <w:t>higher rates of birth and developmental defects, and</w:t>
      </w:r>
    </w:p>
    <w:p w14:paraId="7972C6CE" w14:textId="77777777" w:rsidR="00D12D7E" w:rsidRPr="00D12D7E" w:rsidRDefault="00D12D7E" w:rsidP="00D12D7E">
      <w:pPr>
        <w:pStyle w:val="ListParagraph"/>
        <w:numPr>
          <w:ilvl w:val="0"/>
          <w:numId w:val="35"/>
        </w:numPr>
        <w:rPr>
          <w:rFonts w:cstheme="minorHAnsi"/>
        </w:rPr>
      </w:pPr>
      <w:r w:rsidRPr="00D12D7E">
        <w:rPr>
          <w:rFonts w:cstheme="minorHAnsi"/>
        </w:rPr>
        <w:t>increased rates of solid cancers and leukemias.</w:t>
      </w:r>
    </w:p>
    <w:p w14:paraId="4341B2E3" w14:textId="77777777" w:rsidR="00D12D7E" w:rsidRPr="00D12D7E" w:rsidRDefault="00D12D7E" w:rsidP="00D12D7E">
      <w:pPr>
        <w:rPr>
          <w:rFonts w:cstheme="minorHAnsi"/>
        </w:rPr>
      </w:pPr>
    </w:p>
    <w:p w14:paraId="4A789797" w14:textId="77777777" w:rsidR="00D12D7E" w:rsidRDefault="00D12D7E" w:rsidP="00D12D7E">
      <w:pPr>
        <w:rPr>
          <w:rFonts w:cstheme="minorHAnsi"/>
        </w:rPr>
      </w:pPr>
      <w:r>
        <w:rPr>
          <w:rFonts w:cstheme="minorHAnsi"/>
        </w:rPr>
        <w:t>Today</w:t>
      </w:r>
      <w:r w:rsidRPr="00D12D7E">
        <w:rPr>
          <w:rFonts w:cstheme="minorHAnsi"/>
        </w:rPr>
        <w:t xml:space="preserve"> you will be evaluating the claims in the lay press against the scientific evidence.</w:t>
      </w:r>
    </w:p>
    <w:p w14:paraId="65600489" w14:textId="77777777" w:rsidR="00D12D7E" w:rsidRPr="0032317A" w:rsidRDefault="00D12D7E" w:rsidP="00D12D7E">
      <w:pPr>
        <w:rPr>
          <w:rFonts w:cstheme="minorHAnsi"/>
        </w:rPr>
      </w:pPr>
    </w:p>
    <w:p w14:paraId="2F9AF42E" w14:textId="374063AC" w:rsidR="00D12D7E" w:rsidRDefault="00D12D7E" w:rsidP="00D12D7E">
      <w:pPr>
        <w:pStyle w:val="L2Header"/>
        <w:rPr>
          <w:rFonts w:asciiTheme="minorHAnsi" w:hAnsiTheme="minorHAnsi" w:cstheme="minorHAnsi"/>
        </w:rPr>
      </w:pPr>
      <w:r>
        <w:rPr>
          <w:rFonts w:asciiTheme="minorHAnsi" w:hAnsiTheme="minorHAnsi" w:cstheme="minorHAnsi"/>
        </w:rPr>
        <w:lastRenderedPageBreak/>
        <w:t>Day 1</w:t>
      </w:r>
      <w:r w:rsidRPr="0032317A">
        <w:rPr>
          <w:rFonts w:asciiTheme="minorHAnsi" w:hAnsiTheme="minorHAnsi" w:cstheme="minorHAnsi"/>
        </w:rPr>
        <w:t>:</w:t>
      </w:r>
    </w:p>
    <w:p w14:paraId="6E11ADAB" w14:textId="777B4B61" w:rsidR="00D12D7E" w:rsidRDefault="00D12D7E" w:rsidP="00D12D7E">
      <w:pPr>
        <w:rPr>
          <w:rFonts w:cstheme="minorHAnsi"/>
        </w:rPr>
      </w:pPr>
    </w:p>
    <w:p w14:paraId="53AD3F4D" w14:textId="44E69CEE" w:rsidR="00D12D7E" w:rsidRPr="00E17A3F" w:rsidRDefault="00D12D7E" w:rsidP="00D12D7E">
      <w:pPr>
        <w:rPr>
          <w:rFonts w:cstheme="minorHAnsi"/>
          <w:b/>
          <w:i/>
          <w:u w:val="single"/>
        </w:rPr>
      </w:pPr>
      <w:r>
        <w:rPr>
          <w:rFonts w:cstheme="minorHAnsi"/>
          <w:b/>
          <w:i/>
          <w:u w:val="single"/>
        </w:rPr>
        <w:t xml:space="preserve">A. </w:t>
      </w:r>
      <w:r w:rsidRPr="00E17A3F">
        <w:rPr>
          <w:rFonts w:cstheme="minorHAnsi"/>
          <w:b/>
          <w:i/>
          <w:u w:val="single"/>
        </w:rPr>
        <w:t>Initial Reading: News and Opinion</w:t>
      </w:r>
    </w:p>
    <w:p w14:paraId="5007BB67" w14:textId="77777777" w:rsidR="00D12D7E" w:rsidRDefault="00D12D7E" w:rsidP="00D12D7E">
      <w:pPr>
        <w:rPr>
          <w:rFonts w:cstheme="minorHAnsi"/>
        </w:rPr>
      </w:pPr>
    </w:p>
    <w:p w14:paraId="2C77546B" w14:textId="77777777" w:rsidR="00D12D7E" w:rsidRPr="00D12D7E" w:rsidRDefault="00D12D7E" w:rsidP="00D12D7E">
      <w:pPr>
        <w:pStyle w:val="ListParagraph"/>
        <w:numPr>
          <w:ilvl w:val="0"/>
          <w:numId w:val="36"/>
        </w:numPr>
        <w:rPr>
          <w:rFonts w:cstheme="minorHAnsi"/>
        </w:rPr>
      </w:pPr>
      <w:r w:rsidRPr="00D12D7E">
        <w:rPr>
          <w:rFonts w:cstheme="minorHAnsi"/>
        </w:rPr>
        <w:t xml:space="preserve">Each member of your team should select one of the three linked lay press articles. </w:t>
      </w:r>
    </w:p>
    <w:p w14:paraId="6AB0DF44" w14:textId="330D1716" w:rsidR="00D12D7E" w:rsidRPr="00D12D7E" w:rsidRDefault="00D12D7E" w:rsidP="00D12D7E">
      <w:pPr>
        <w:pStyle w:val="ListParagraph"/>
        <w:numPr>
          <w:ilvl w:val="0"/>
          <w:numId w:val="36"/>
        </w:numPr>
        <w:rPr>
          <w:rFonts w:cstheme="minorHAnsi"/>
        </w:rPr>
      </w:pPr>
      <w:r w:rsidRPr="00D12D7E">
        <w:rPr>
          <w:rFonts w:cstheme="minorHAnsi"/>
        </w:rPr>
        <w:t xml:space="preserve">Read the </w:t>
      </w:r>
      <w:proofErr w:type="gramStart"/>
      <w:r w:rsidRPr="00D12D7E">
        <w:rPr>
          <w:rFonts w:cstheme="minorHAnsi"/>
        </w:rPr>
        <w:t>article, and</w:t>
      </w:r>
      <w:proofErr w:type="gramEnd"/>
      <w:r w:rsidRPr="00D12D7E">
        <w:rPr>
          <w:rFonts w:cstheme="minorHAnsi"/>
        </w:rPr>
        <w:t xml:space="preserve"> make a list of the health claims being blamed on DU contamination. </w:t>
      </w:r>
    </w:p>
    <w:p w14:paraId="2B9B989B" w14:textId="77777777" w:rsidR="00D12D7E" w:rsidRPr="00D12D7E" w:rsidRDefault="00D12D7E" w:rsidP="00D12D7E">
      <w:pPr>
        <w:pStyle w:val="ListParagraph"/>
        <w:numPr>
          <w:ilvl w:val="0"/>
          <w:numId w:val="36"/>
        </w:numPr>
        <w:rPr>
          <w:rFonts w:cstheme="minorHAnsi"/>
        </w:rPr>
      </w:pPr>
      <w:r w:rsidRPr="00D12D7E">
        <w:rPr>
          <w:rFonts w:cstheme="minorHAnsi"/>
        </w:rPr>
        <w:t>As a group, compile a single list of claims, and identify the ones specifically associated with cancer. Do not rely on the authors to tell you which are associated with cancer; use what you have learned about the cancer development process to make that decision.</w:t>
      </w:r>
    </w:p>
    <w:p w14:paraId="113864EC" w14:textId="3B846BA8" w:rsidR="00D12D7E" w:rsidRDefault="00D12D7E" w:rsidP="00D12D7E">
      <w:pPr>
        <w:rPr>
          <w:rFonts w:cstheme="minorHAnsi"/>
        </w:rPr>
      </w:pPr>
    </w:p>
    <w:p w14:paraId="6C85E5DC" w14:textId="77777777" w:rsidR="00D12D7E" w:rsidRPr="00E17A3F" w:rsidRDefault="00D12D7E" w:rsidP="00D12D7E">
      <w:pPr>
        <w:rPr>
          <w:rFonts w:cstheme="minorHAnsi"/>
          <w:i/>
        </w:rPr>
      </w:pPr>
      <w:r w:rsidRPr="00E17A3F">
        <w:rPr>
          <w:rFonts w:cstheme="minorHAnsi"/>
          <w:i/>
        </w:rPr>
        <w:t>Iraqi Cancers, Birth Defects Blamed on U.S. Depleted Uranium</w:t>
      </w:r>
    </w:p>
    <w:p w14:paraId="67D02B25" w14:textId="77777777" w:rsidR="00D12D7E" w:rsidRPr="00E17A3F" w:rsidRDefault="00D12D7E" w:rsidP="00D12D7E">
      <w:pPr>
        <w:rPr>
          <w:rFonts w:cstheme="minorHAnsi"/>
        </w:rPr>
      </w:pPr>
      <w:r w:rsidRPr="00E17A3F">
        <w:rPr>
          <w:rFonts w:cstheme="minorHAnsi"/>
        </w:rPr>
        <w:t>11/12/2002 by Larry Johnson, Foreign Desk Editor for Seattle Post-Intelligencer.</w:t>
      </w:r>
    </w:p>
    <w:p w14:paraId="38141EF5" w14:textId="77777777" w:rsidR="00D12D7E" w:rsidRPr="00E17A3F" w:rsidRDefault="00D12D7E" w:rsidP="00D12D7E">
      <w:pPr>
        <w:rPr>
          <w:rFonts w:cstheme="minorHAnsi"/>
        </w:rPr>
      </w:pPr>
      <w:hyperlink r:id="rId8" w:history="1">
        <w:r w:rsidRPr="00E17A3F">
          <w:rPr>
            <w:rStyle w:val="Hyperlink"/>
            <w:rFonts w:cstheme="minorHAnsi"/>
          </w:rPr>
          <w:t>http://www.seattlepi.com/national/95178_du12.shtml</w:t>
        </w:r>
      </w:hyperlink>
    </w:p>
    <w:p w14:paraId="76F461C9" w14:textId="77777777" w:rsidR="00D12D7E" w:rsidRPr="00E17A3F" w:rsidRDefault="00D12D7E" w:rsidP="00D12D7E">
      <w:pPr>
        <w:rPr>
          <w:rFonts w:cstheme="minorHAnsi"/>
        </w:rPr>
      </w:pPr>
    </w:p>
    <w:p w14:paraId="1858527C" w14:textId="77777777" w:rsidR="00D12D7E" w:rsidRPr="00E17A3F" w:rsidRDefault="00D12D7E" w:rsidP="00D12D7E">
      <w:pPr>
        <w:rPr>
          <w:rFonts w:cstheme="minorHAnsi"/>
          <w:bCs/>
          <w:i/>
        </w:rPr>
      </w:pPr>
      <w:r w:rsidRPr="00E17A3F">
        <w:rPr>
          <w:rFonts w:cstheme="minorHAnsi"/>
          <w:bCs/>
          <w:i/>
        </w:rPr>
        <w:t>Depleted Uranium Blamed for Cancer Clusters Among Iraq War Vets</w:t>
      </w:r>
      <w:r w:rsidRPr="00E17A3F">
        <w:rPr>
          <w:rFonts w:ascii="MS Gothic" w:eastAsia="MS Gothic" w:hAnsi="MS Gothic" w:cs="MS Gothic" w:hint="eastAsia"/>
          <w:bCs/>
          <w:i/>
        </w:rPr>
        <w:t> </w:t>
      </w:r>
    </w:p>
    <w:p w14:paraId="0F611945" w14:textId="77777777" w:rsidR="00D12D7E" w:rsidRPr="00E17A3F" w:rsidRDefault="00D12D7E" w:rsidP="00D12D7E">
      <w:pPr>
        <w:rPr>
          <w:rFonts w:cstheme="minorHAnsi"/>
        </w:rPr>
      </w:pPr>
      <w:r w:rsidRPr="00E17A3F">
        <w:rPr>
          <w:rFonts w:cstheme="minorHAnsi"/>
          <w:bCs/>
        </w:rPr>
        <w:t xml:space="preserve">8/15/2004 by Christopher </w:t>
      </w:r>
      <w:proofErr w:type="spellStart"/>
      <w:r w:rsidRPr="00E17A3F">
        <w:rPr>
          <w:rFonts w:cstheme="minorHAnsi"/>
          <w:bCs/>
        </w:rPr>
        <w:t>Bollyn</w:t>
      </w:r>
      <w:proofErr w:type="spellEnd"/>
      <w:r w:rsidRPr="00E17A3F">
        <w:rPr>
          <w:rFonts w:cstheme="minorHAnsi"/>
          <w:bCs/>
        </w:rPr>
        <w:t xml:space="preserve">, for the </w:t>
      </w:r>
      <w:r w:rsidRPr="00E17A3F">
        <w:rPr>
          <w:rFonts w:cstheme="minorHAnsi"/>
        </w:rPr>
        <w:t>Nuclear Age Peace Foundation</w:t>
      </w:r>
    </w:p>
    <w:p w14:paraId="1B1324B7" w14:textId="77777777" w:rsidR="00D12D7E" w:rsidRPr="00E17A3F" w:rsidRDefault="00D12D7E" w:rsidP="00D12D7E">
      <w:pPr>
        <w:rPr>
          <w:rFonts w:cstheme="minorHAnsi"/>
        </w:rPr>
      </w:pPr>
      <w:hyperlink r:id="rId9" w:history="1">
        <w:r w:rsidRPr="00E17A3F">
          <w:rPr>
            <w:rStyle w:val="Hyperlink"/>
            <w:rFonts w:cstheme="minorHAnsi"/>
          </w:rPr>
          <w:t>http://www.wagingpeace.org/articles/2004/08/15_bollyn_depleted-uranium-blamed-cancer.htm</w:t>
        </w:r>
      </w:hyperlink>
    </w:p>
    <w:p w14:paraId="4874403F" w14:textId="77777777" w:rsidR="00D12D7E" w:rsidRPr="00E17A3F" w:rsidRDefault="00D12D7E" w:rsidP="00D12D7E">
      <w:pPr>
        <w:rPr>
          <w:rFonts w:cstheme="minorHAnsi"/>
        </w:rPr>
      </w:pPr>
    </w:p>
    <w:p w14:paraId="2ED17A78" w14:textId="77777777" w:rsidR="00D12D7E" w:rsidRPr="00E17A3F" w:rsidRDefault="00D12D7E" w:rsidP="00D12D7E">
      <w:pPr>
        <w:rPr>
          <w:rFonts w:cstheme="minorHAnsi"/>
          <w:i/>
        </w:rPr>
      </w:pPr>
      <w:r w:rsidRPr="00E17A3F">
        <w:rPr>
          <w:rFonts w:cstheme="minorHAnsi"/>
          <w:i/>
        </w:rPr>
        <w:t xml:space="preserve">Study Suggests Cancer Risk </w:t>
      </w:r>
      <w:proofErr w:type="gramStart"/>
      <w:r w:rsidRPr="00E17A3F">
        <w:rPr>
          <w:rFonts w:cstheme="minorHAnsi"/>
          <w:i/>
        </w:rPr>
        <w:t>From</w:t>
      </w:r>
      <w:proofErr w:type="gramEnd"/>
      <w:r w:rsidRPr="00E17A3F">
        <w:rPr>
          <w:rFonts w:cstheme="minorHAnsi"/>
          <w:i/>
        </w:rPr>
        <w:t xml:space="preserve"> Depleted Uranium</w:t>
      </w:r>
    </w:p>
    <w:p w14:paraId="35540F4F" w14:textId="77777777" w:rsidR="00D12D7E" w:rsidRPr="00E17A3F" w:rsidRDefault="00D12D7E" w:rsidP="00D12D7E">
      <w:pPr>
        <w:rPr>
          <w:rFonts w:cstheme="minorHAnsi"/>
        </w:rPr>
      </w:pPr>
      <w:r w:rsidRPr="00E17A3F">
        <w:rPr>
          <w:rFonts w:cstheme="minorHAnsi"/>
        </w:rPr>
        <w:t xml:space="preserve">5/8/2007 by James </w:t>
      </w:r>
      <w:proofErr w:type="spellStart"/>
      <w:r w:rsidRPr="00E17A3F">
        <w:rPr>
          <w:rFonts w:cstheme="minorHAnsi"/>
        </w:rPr>
        <w:t>Randerson</w:t>
      </w:r>
      <w:proofErr w:type="spellEnd"/>
      <w:r w:rsidRPr="00E17A3F">
        <w:rPr>
          <w:rFonts w:cstheme="minorHAnsi"/>
        </w:rPr>
        <w:t xml:space="preserve"> for UK Guardian.</w:t>
      </w:r>
    </w:p>
    <w:p w14:paraId="74DC08A3" w14:textId="77777777" w:rsidR="00D12D7E" w:rsidRPr="00E17A3F" w:rsidRDefault="00D12D7E" w:rsidP="00D12D7E">
      <w:pPr>
        <w:rPr>
          <w:rFonts w:cstheme="minorHAnsi"/>
        </w:rPr>
      </w:pPr>
      <w:hyperlink r:id="rId10" w:history="1">
        <w:r w:rsidRPr="00E17A3F">
          <w:rPr>
            <w:rStyle w:val="Hyperlink"/>
            <w:rFonts w:cstheme="minorHAnsi"/>
          </w:rPr>
          <w:t>http://www.guardian.co.uk/science/2007/may/08/cancer.medicineandhealth</w:t>
        </w:r>
      </w:hyperlink>
    </w:p>
    <w:p w14:paraId="3844453C" w14:textId="77777777" w:rsidR="00D12D7E" w:rsidRPr="00E17A3F" w:rsidRDefault="00D12D7E" w:rsidP="00D12D7E">
      <w:pPr>
        <w:rPr>
          <w:rFonts w:cstheme="minorHAnsi"/>
        </w:rPr>
      </w:pPr>
    </w:p>
    <w:p w14:paraId="2E20D78E" w14:textId="77777777" w:rsidR="00D12D7E" w:rsidRPr="00E17A3F" w:rsidRDefault="00D12D7E" w:rsidP="00D12D7E">
      <w:pPr>
        <w:rPr>
          <w:rFonts w:cstheme="minorHAnsi"/>
        </w:rPr>
      </w:pPr>
    </w:p>
    <w:p w14:paraId="0C420CF3" w14:textId="2C2D5B41" w:rsidR="00D12D7E" w:rsidRPr="00E17A3F" w:rsidRDefault="00D12D7E" w:rsidP="00D12D7E">
      <w:pPr>
        <w:rPr>
          <w:rFonts w:cstheme="minorHAnsi"/>
          <w:b/>
          <w:i/>
          <w:u w:val="single"/>
        </w:rPr>
      </w:pPr>
      <w:r>
        <w:rPr>
          <w:rFonts w:cstheme="minorHAnsi"/>
          <w:b/>
          <w:i/>
          <w:u w:val="single"/>
        </w:rPr>
        <w:t>B. What Is the Evidence</w:t>
      </w:r>
      <w:r w:rsidRPr="00D12D7E">
        <w:rPr>
          <w:rFonts w:cstheme="minorHAnsi"/>
          <w:b/>
          <w:i/>
        </w:rPr>
        <w:t>?</w:t>
      </w:r>
    </w:p>
    <w:p w14:paraId="4C6D0016" w14:textId="282F085A" w:rsidR="00D12D7E" w:rsidRPr="00D12D7E" w:rsidRDefault="00D12D7E" w:rsidP="00D12D7E">
      <w:pPr>
        <w:pStyle w:val="ListParagraph"/>
        <w:numPr>
          <w:ilvl w:val="0"/>
          <w:numId w:val="37"/>
        </w:numPr>
        <w:rPr>
          <w:rFonts w:cstheme="minorHAnsi"/>
        </w:rPr>
      </w:pPr>
      <w:r>
        <w:rPr>
          <w:rFonts w:cstheme="minorHAnsi"/>
        </w:rPr>
        <w:t>Next e</w:t>
      </w:r>
      <w:r w:rsidRPr="00D12D7E">
        <w:rPr>
          <w:rFonts w:cstheme="minorHAnsi"/>
        </w:rPr>
        <w:t xml:space="preserve">ach member of your team should select </w:t>
      </w:r>
      <w:r>
        <w:rPr>
          <w:rFonts w:cstheme="minorHAnsi"/>
        </w:rPr>
        <w:t xml:space="preserve">one research article and one white paper to read from the two sets below. </w:t>
      </w:r>
    </w:p>
    <w:p w14:paraId="0CA93738" w14:textId="73B2C98C" w:rsidR="00D12D7E" w:rsidRPr="00D12D7E" w:rsidRDefault="00D12D7E" w:rsidP="00D12D7E">
      <w:pPr>
        <w:pStyle w:val="ListParagraph"/>
        <w:numPr>
          <w:ilvl w:val="0"/>
          <w:numId w:val="37"/>
        </w:numPr>
        <w:rPr>
          <w:rFonts w:cstheme="minorHAnsi"/>
        </w:rPr>
      </w:pPr>
      <w:r>
        <w:rPr>
          <w:rFonts w:cstheme="minorHAnsi"/>
        </w:rPr>
        <w:t>Start r</w:t>
      </w:r>
      <w:r w:rsidRPr="00D12D7E">
        <w:rPr>
          <w:rFonts w:cstheme="minorHAnsi"/>
        </w:rPr>
        <w:t>ead</w:t>
      </w:r>
      <w:r>
        <w:rPr>
          <w:rFonts w:cstheme="minorHAnsi"/>
        </w:rPr>
        <w:t>ing the two additional resources. Look specifically for information relating to the cancer-related claims you identified in Part A. If you have questions about terminology or interpretation, ask your teammates or me for help.</w:t>
      </w:r>
      <w:r w:rsidRPr="00D12D7E">
        <w:rPr>
          <w:rFonts w:cstheme="minorHAnsi"/>
        </w:rPr>
        <w:t xml:space="preserve"> </w:t>
      </w:r>
    </w:p>
    <w:p w14:paraId="52B8100C" w14:textId="05F6BD8F" w:rsidR="00D12D7E" w:rsidRDefault="00D12D7E" w:rsidP="00D12D7E">
      <w:pPr>
        <w:pStyle w:val="ListParagraph"/>
        <w:numPr>
          <w:ilvl w:val="0"/>
          <w:numId w:val="37"/>
        </w:numPr>
        <w:rPr>
          <w:rFonts w:cstheme="minorHAnsi"/>
        </w:rPr>
      </w:pPr>
      <w:r>
        <w:rPr>
          <w:rFonts w:cstheme="minorHAnsi"/>
        </w:rPr>
        <w:t>If you need more time to read the two resources, you can complete them as homework</w:t>
      </w:r>
      <w:r w:rsidRPr="00D12D7E">
        <w:rPr>
          <w:rFonts w:cstheme="minorHAnsi"/>
        </w:rPr>
        <w:t>.</w:t>
      </w:r>
    </w:p>
    <w:p w14:paraId="65D2BD03" w14:textId="3565F219" w:rsidR="00D12D7E" w:rsidRPr="00D12D7E" w:rsidRDefault="00D12D7E" w:rsidP="00D12D7E">
      <w:pPr>
        <w:pStyle w:val="ListParagraph"/>
        <w:numPr>
          <w:ilvl w:val="0"/>
          <w:numId w:val="37"/>
        </w:numPr>
        <w:rPr>
          <w:rFonts w:cstheme="minorHAnsi"/>
        </w:rPr>
      </w:pPr>
      <w:r>
        <w:rPr>
          <w:rFonts w:cstheme="minorHAnsi"/>
        </w:rPr>
        <w:t xml:space="preserve">Write a short summary (1-3 sentences is enough) of each piece of information you find related to your team’s list from Part A. </w:t>
      </w:r>
    </w:p>
    <w:p w14:paraId="39DEF83E" w14:textId="77777777" w:rsidR="00D12D7E" w:rsidRDefault="00D12D7E" w:rsidP="00D12D7E">
      <w:pPr>
        <w:rPr>
          <w:rFonts w:cstheme="minorHAnsi"/>
        </w:rPr>
      </w:pPr>
    </w:p>
    <w:p w14:paraId="12CF97E0" w14:textId="77777777" w:rsidR="00D12D7E" w:rsidRPr="00E17A3F" w:rsidRDefault="00D12D7E" w:rsidP="00D12D7E">
      <w:pPr>
        <w:rPr>
          <w:rFonts w:cstheme="minorHAnsi"/>
          <w:b/>
          <w:i/>
        </w:rPr>
      </w:pPr>
      <w:r w:rsidRPr="00E17A3F">
        <w:rPr>
          <w:rFonts w:cstheme="minorHAnsi"/>
          <w:b/>
          <w:i/>
        </w:rPr>
        <w:t>Research Articles</w:t>
      </w:r>
    </w:p>
    <w:p w14:paraId="4102294B" w14:textId="77777777" w:rsidR="00D12D7E" w:rsidRPr="00E17A3F" w:rsidRDefault="00D12D7E" w:rsidP="00D12D7E">
      <w:pPr>
        <w:rPr>
          <w:rFonts w:cstheme="minorHAnsi"/>
        </w:rPr>
      </w:pPr>
      <w:r w:rsidRPr="00E17A3F">
        <w:rPr>
          <w:rFonts w:cstheme="minorHAnsi"/>
        </w:rPr>
        <w:t xml:space="preserve">Macfarlane, 2003. Incidence of cancer among UK Gulf war veterans: a cohort study. </w:t>
      </w:r>
      <w:r w:rsidRPr="00E17A3F">
        <w:rPr>
          <w:rFonts w:cstheme="minorHAnsi"/>
          <w:i/>
        </w:rPr>
        <w:t>British Medical Journal,</w:t>
      </w:r>
      <w:r w:rsidRPr="00E17A3F">
        <w:rPr>
          <w:rFonts w:cstheme="minorHAnsi"/>
        </w:rPr>
        <w:t xml:space="preserve"> 327:1373. </w:t>
      </w:r>
      <w:proofErr w:type="spellStart"/>
      <w:r w:rsidRPr="00E17A3F">
        <w:rPr>
          <w:rFonts w:cstheme="minorHAnsi"/>
        </w:rPr>
        <w:t>doi</w:t>
      </w:r>
      <w:proofErr w:type="spellEnd"/>
      <w:r w:rsidRPr="00E17A3F">
        <w:rPr>
          <w:rFonts w:cstheme="minorHAnsi"/>
        </w:rPr>
        <w:t xml:space="preserve">: 10.1136/bmj.327.7428.1373 </w:t>
      </w:r>
    </w:p>
    <w:p w14:paraId="0AF6EF93" w14:textId="77777777" w:rsidR="00D12D7E" w:rsidRPr="00E17A3F" w:rsidRDefault="00D12D7E" w:rsidP="00D12D7E">
      <w:pPr>
        <w:rPr>
          <w:rFonts w:cstheme="minorHAnsi"/>
        </w:rPr>
      </w:pPr>
      <w:hyperlink r:id="rId11" w:history="1">
        <w:r w:rsidRPr="00E17A3F">
          <w:rPr>
            <w:rStyle w:val="Hyperlink"/>
            <w:rFonts w:cstheme="minorHAnsi"/>
          </w:rPr>
          <w:t>http://www.bmj.com/content/333/7575/971.3.long</w:t>
        </w:r>
      </w:hyperlink>
      <w:r w:rsidRPr="00E17A3F">
        <w:rPr>
          <w:rFonts w:cstheme="minorHAnsi"/>
        </w:rPr>
        <w:t xml:space="preserve"> (Journal PDF)</w:t>
      </w:r>
    </w:p>
    <w:p w14:paraId="3E519F43" w14:textId="77777777" w:rsidR="00D12D7E" w:rsidRPr="00E17A3F" w:rsidRDefault="00D12D7E" w:rsidP="00D12D7E">
      <w:pPr>
        <w:rPr>
          <w:rFonts w:cstheme="minorHAnsi"/>
        </w:rPr>
      </w:pPr>
      <w:hyperlink r:id="rId12" w:history="1">
        <w:r w:rsidRPr="00E17A3F">
          <w:rPr>
            <w:rStyle w:val="Hyperlink"/>
            <w:rFonts w:cstheme="minorHAnsi"/>
          </w:rPr>
          <w:t>http://www.ncbi.nlm.nih.gov/pubmed/14670879</w:t>
        </w:r>
      </w:hyperlink>
      <w:r w:rsidRPr="00E17A3F">
        <w:rPr>
          <w:rFonts w:cstheme="minorHAnsi"/>
        </w:rPr>
        <w:t xml:space="preserve"> (Link in PubMed)</w:t>
      </w:r>
    </w:p>
    <w:p w14:paraId="5C57A468" w14:textId="77777777" w:rsidR="00D12D7E" w:rsidRPr="00E17A3F" w:rsidRDefault="00D12D7E" w:rsidP="00D12D7E">
      <w:pPr>
        <w:rPr>
          <w:rFonts w:cstheme="minorHAnsi"/>
        </w:rPr>
      </w:pPr>
    </w:p>
    <w:p w14:paraId="513646FD" w14:textId="77777777" w:rsidR="00D12D7E" w:rsidRDefault="00D12D7E">
      <w:pPr>
        <w:rPr>
          <w:rFonts w:cstheme="minorHAnsi"/>
        </w:rPr>
      </w:pPr>
      <w:r>
        <w:rPr>
          <w:rFonts w:cstheme="minorHAnsi"/>
        </w:rPr>
        <w:br w:type="page"/>
      </w:r>
    </w:p>
    <w:p w14:paraId="294B062B" w14:textId="39E6401C" w:rsidR="00D12D7E" w:rsidRPr="00E17A3F" w:rsidRDefault="00D12D7E" w:rsidP="00D12D7E">
      <w:pPr>
        <w:rPr>
          <w:rFonts w:cstheme="minorHAnsi"/>
        </w:rPr>
      </w:pPr>
      <w:r w:rsidRPr="00E17A3F">
        <w:rPr>
          <w:rFonts w:cstheme="minorHAnsi"/>
        </w:rPr>
        <w:lastRenderedPageBreak/>
        <w:t xml:space="preserve">Editorial in 2006 British Medical Journal regarding cancer in Persian Gulf. </w:t>
      </w:r>
    </w:p>
    <w:p w14:paraId="3E387809" w14:textId="77777777" w:rsidR="00D12D7E" w:rsidRPr="00E17A3F" w:rsidRDefault="00D12D7E" w:rsidP="00D12D7E">
      <w:pPr>
        <w:rPr>
          <w:rFonts w:cstheme="minorHAnsi"/>
        </w:rPr>
      </w:pPr>
      <w:r w:rsidRPr="00E17A3F">
        <w:rPr>
          <w:rFonts w:cstheme="minorHAnsi"/>
          <w:i/>
        </w:rPr>
        <w:t>BMJ</w:t>
      </w:r>
      <w:r w:rsidRPr="00E17A3F">
        <w:rPr>
          <w:rFonts w:cstheme="minorHAnsi"/>
          <w:i/>
          <w:iCs/>
        </w:rPr>
        <w:t xml:space="preserve"> </w:t>
      </w:r>
      <w:r w:rsidRPr="00E17A3F">
        <w:rPr>
          <w:rFonts w:cstheme="minorHAnsi"/>
        </w:rPr>
        <w:t xml:space="preserve">2006; 333:820. </w:t>
      </w:r>
      <w:proofErr w:type="spellStart"/>
      <w:r w:rsidRPr="00E17A3F">
        <w:rPr>
          <w:rFonts w:cstheme="minorHAnsi"/>
        </w:rPr>
        <w:t>doi</w:t>
      </w:r>
      <w:proofErr w:type="spellEnd"/>
      <w:r w:rsidRPr="00E17A3F">
        <w:rPr>
          <w:rFonts w:cstheme="minorHAnsi"/>
        </w:rPr>
        <w:t>: 10.1136/bmj.39003.517731.BE (Published 19 October 2006)</w:t>
      </w:r>
    </w:p>
    <w:p w14:paraId="1761D800" w14:textId="77777777" w:rsidR="00D12D7E" w:rsidRPr="00E17A3F" w:rsidRDefault="00D12D7E" w:rsidP="00D12D7E">
      <w:pPr>
        <w:rPr>
          <w:rFonts w:cstheme="minorHAnsi"/>
        </w:rPr>
      </w:pPr>
      <w:hyperlink r:id="rId13" w:history="1">
        <w:r w:rsidRPr="00E17A3F">
          <w:rPr>
            <w:rStyle w:val="Hyperlink"/>
            <w:rFonts w:cstheme="minorHAnsi"/>
          </w:rPr>
          <w:t>http://www.bmj.com/content/333/7573/820.full.pdf</w:t>
        </w:r>
      </w:hyperlink>
    </w:p>
    <w:p w14:paraId="1FA82C9A" w14:textId="77777777" w:rsidR="00D12D7E" w:rsidRPr="00E17A3F" w:rsidRDefault="00D12D7E" w:rsidP="00D12D7E">
      <w:pPr>
        <w:rPr>
          <w:rFonts w:cstheme="minorHAnsi"/>
        </w:rPr>
      </w:pPr>
      <w:hyperlink r:id="rId14" w:history="1">
        <w:r w:rsidRPr="00E17A3F">
          <w:rPr>
            <w:rStyle w:val="Hyperlink"/>
            <w:rFonts w:cstheme="minorHAnsi"/>
          </w:rPr>
          <w:t>http://www.bmj.com/content/333/7573/820.full?ijkey=93fec622ade6cb7d7fa1e5d079f952343acdff26&amp;keytype2=tf_ipsecsha</w:t>
        </w:r>
      </w:hyperlink>
    </w:p>
    <w:p w14:paraId="11C3D70E" w14:textId="77777777" w:rsidR="00D12D7E" w:rsidRPr="00E17A3F" w:rsidRDefault="00D12D7E" w:rsidP="00D12D7E">
      <w:pPr>
        <w:rPr>
          <w:rFonts w:cstheme="minorHAnsi"/>
        </w:rPr>
      </w:pPr>
    </w:p>
    <w:p w14:paraId="211DF606" w14:textId="77777777" w:rsidR="00D12D7E" w:rsidRPr="00E17A3F" w:rsidRDefault="00D12D7E" w:rsidP="00D12D7E">
      <w:pPr>
        <w:rPr>
          <w:rFonts w:cstheme="minorHAnsi"/>
        </w:rPr>
      </w:pPr>
      <w:r w:rsidRPr="00E17A3F">
        <w:rPr>
          <w:rFonts w:cstheme="minorHAnsi"/>
        </w:rPr>
        <w:t xml:space="preserve">A letter to BMJ in response to the above editorial. </w:t>
      </w:r>
    </w:p>
    <w:p w14:paraId="15741807" w14:textId="77777777" w:rsidR="00D12D7E" w:rsidRPr="00E17A3F" w:rsidRDefault="00D12D7E" w:rsidP="00D12D7E">
      <w:pPr>
        <w:rPr>
          <w:rFonts w:cstheme="minorHAnsi"/>
        </w:rPr>
      </w:pPr>
      <w:hyperlink r:id="rId15" w:history="1">
        <w:r w:rsidRPr="00E17A3F">
          <w:rPr>
            <w:rStyle w:val="Hyperlink"/>
            <w:rFonts w:cstheme="minorHAnsi"/>
          </w:rPr>
          <w:t>http://www.bmj.com/content/333/7575/971.3.long</w:t>
        </w:r>
      </w:hyperlink>
    </w:p>
    <w:p w14:paraId="21CA81D6" w14:textId="77777777" w:rsidR="00D12D7E" w:rsidRPr="00E17A3F" w:rsidRDefault="00D12D7E" w:rsidP="00D12D7E">
      <w:pPr>
        <w:rPr>
          <w:rFonts w:cstheme="minorHAnsi"/>
        </w:rPr>
      </w:pPr>
    </w:p>
    <w:p w14:paraId="70E3B88B" w14:textId="77777777" w:rsidR="00D12D7E" w:rsidRPr="00E17A3F" w:rsidRDefault="00D12D7E" w:rsidP="00D12D7E">
      <w:pPr>
        <w:rPr>
          <w:rFonts w:cstheme="minorHAnsi"/>
        </w:rPr>
      </w:pPr>
    </w:p>
    <w:p w14:paraId="6B2BA979" w14:textId="77777777" w:rsidR="00D12D7E" w:rsidRPr="00E17A3F" w:rsidRDefault="00D12D7E" w:rsidP="00D12D7E">
      <w:pPr>
        <w:rPr>
          <w:rFonts w:cstheme="minorHAnsi"/>
          <w:b/>
          <w:i/>
        </w:rPr>
      </w:pPr>
      <w:r w:rsidRPr="00E17A3F">
        <w:rPr>
          <w:rFonts w:cstheme="minorHAnsi"/>
          <w:b/>
          <w:i/>
        </w:rPr>
        <w:t>Government and Agency White Papers</w:t>
      </w:r>
    </w:p>
    <w:p w14:paraId="05118644" w14:textId="77777777" w:rsidR="00D12D7E" w:rsidRPr="00E17A3F" w:rsidRDefault="00D12D7E" w:rsidP="00D12D7E">
      <w:pPr>
        <w:rPr>
          <w:rFonts w:cstheme="minorHAnsi"/>
        </w:rPr>
      </w:pPr>
      <w:r w:rsidRPr="00E17A3F">
        <w:rPr>
          <w:rFonts w:cstheme="minorHAnsi"/>
          <w:i/>
        </w:rPr>
        <w:t>WHO Media Fact Sheet</w:t>
      </w:r>
      <w:r w:rsidRPr="00E17A3F">
        <w:rPr>
          <w:rFonts w:cstheme="minorHAnsi"/>
        </w:rPr>
        <w:t xml:space="preserve"> No. 257, Jan. 2003: </w:t>
      </w:r>
      <w:hyperlink r:id="rId16" w:history="1">
        <w:r w:rsidRPr="00E17A3F">
          <w:rPr>
            <w:rStyle w:val="Hyperlink"/>
            <w:rFonts w:cstheme="minorHAnsi"/>
          </w:rPr>
          <w:t>http://www.who.int/mediacentre/factsheets/fs257/en/</w:t>
        </w:r>
      </w:hyperlink>
    </w:p>
    <w:p w14:paraId="0C588332" w14:textId="77777777" w:rsidR="00D12D7E" w:rsidRPr="00E17A3F" w:rsidRDefault="00D12D7E" w:rsidP="00D12D7E">
      <w:pPr>
        <w:rPr>
          <w:rFonts w:cstheme="minorHAnsi"/>
        </w:rPr>
      </w:pPr>
    </w:p>
    <w:p w14:paraId="3AADDA40" w14:textId="77777777" w:rsidR="00D12D7E" w:rsidRPr="00E17A3F" w:rsidRDefault="00D12D7E" w:rsidP="00D12D7E">
      <w:pPr>
        <w:rPr>
          <w:rFonts w:cstheme="minorHAnsi"/>
          <w:i/>
        </w:rPr>
      </w:pPr>
      <w:r w:rsidRPr="00E17A3F">
        <w:rPr>
          <w:rFonts w:cstheme="minorHAnsi"/>
          <w:i/>
        </w:rPr>
        <w:t>WHO Summary of Health Conditions in Iraq as of March 2003.</w:t>
      </w:r>
    </w:p>
    <w:p w14:paraId="3A9A8EDC" w14:textId="77777777" w:rsidR="00D12D7E" w:rsidRPr="00E17A3F" w:rsidRDefault="00D12D7E" w:rsidP="00D12D7E">
      <w:pPr>
        <w:rPr>
          <w:rFonts w:cstheme="minorHAnsi"/>
        </w:rPr>
      </w:pPr>
      <w:hyperlink r:id="rId17" w:history="1">
        <w:r w:rsidRPr="00E17A3F">
          <w:rPr>
            <w:rStyle w:val="Hyperlink"/>
            <w:rFonts w:cstheme="minorHAnsi"/>
          </w:rPr>
          <w:t>http://www.who.int/disasters/repo/9141.pdf</w:t>
        </w:r>
      </w:hyperlink>
    </w:p>
    <w:p w14:paraId="56675DF2" w14:textId="77777777" w:rsidR="00D12D7E" w:rsidRPr="00E17A3F" w:rsidRDefault="00D12D7E" w:rsidP="00D12D7E">
      <w:pPr>
        <w:rPr>
          <w:rFonts w:cstheme="minorHAnsi"/>
        </w:rPr>
      </w:pPr>
    </w:p>
    <w:p w14:paraId="568BE674" w14:textId="77777777" w:rsidR="00D12D7E" w:rsidRPr="00E17A3F" w:rsidRDefault="00D12D7E" w:rsidP="00D12D7E">
      <w:pPr>
        <w:rPr>
          <w:rFonts w:cstheme="minorHAnsi"/>
        </w:rPr>
      </w:pPr>
      <w:r w:rsidRPr="00E17A3F">
        <w:rPr>
          <w:rFonts w:cstheme="minorHAnsi"/>
          <w:i/>
        </w:rPr>
        <w:t xml:space="preserve">WHO Guidance on Exposure to Depleted Uranium </w:t>
      </w:r>
      <w:proofErr w:type="gramStart"/>
      <w:r w:rsidRPr="00E17A3F">
        <w:rPr>
          <w:rFonts w:cstheme="minorHAnsi"/>
          <w:i/>
        </w:rPr>
        <w:t>For</w:t>
      </w:r>
      <w:proofErr w:type="gramEnd"/>
      <w:r w:rsidRPr="00E17A3F">
        <w:rPr>
          <w:rFonts w:cstheme="minorHAnsi"/>
          <w:i/>
        </w:rPr>
        <w:t xml:space="preserve"> Medical Officers and </w:t>
      </w:r>
      <w:proofErr w:type="spellStart"/>
      <w:r w:rsidRPr="00E17A3F">
        <w:rPr>
          <w:rFonts w:cstheme="minorHAnsi"/>
          <w:i/>
        </w:rPr>
        <w:t>Programme</w:t>
      </w:r>
      <w:proofErr w:type="spellEnd"/>
      <w:r w:rsidRPr="00E17A3F">
        <w:rPr>
          <w:rFonts w:cstheme="minorHAnsi"/>
          <w:i/>
        </w:rPr>
        <w:t xml:space="preserve"> Administrators </w:t>
      </w:r>
      <w:r w:rsidRPr="00E17A3F">
        <w:rPr>
          <w:rFonts w:cstheme="minorHAnsi"/>
        </w:rPr>
        <w:t>(2001)</w:t>
      </w:r>
    </w:p>
    <w:p w14:paraId="5014CC4D" w14:textId="77777777" w:rsidR="00D12D7E" w:rsidRPr="00E17A3F" w:rsidRDefault="00D12D7E" w:rsidP="00D12D7E">
      <w:pPr>
        <w:rPr>
          <w:rFonts w:cstheme="minorHAnsi"/>
        </w:rPr>
      </w:pPr>
      <w:hyperlink r:id="rId18" w:history="1">
        <w:r w:rsidRPr="00E17A3F">
          <w:rPr>
            <w:rStyle w:val="Hyperlink"/>
            <w:rFonts w:cstheme="minorHAnsi"/>
          </w:rPr>
          <w:t>http://whqlibdoc.who.int/hq/2001/WHO_SDE_OEH_01.12.pdf</w:t>
        </w:r>
      </w:hyperlink>
    </w:p>
    <w:p w14:paraId="48EE8FD9" w14:textId="77777777" w:rsidR="00D12D7E" w:rsidRPr="00E17A3F" w:rsidRDefault="00D12D7E" w:rsidP="00D12D7E">
      <w:pPr>
        <w:rPr>
          <w:rFonts w:cstheme="minorHAnsi"/>
        </w:rPr>
      </w:pPr>
    </w:p>
    <w:p w14:paraId="03114490" w14:textId="77777777" w:rsidR="00D12D7E" w:rsidRPr="00E17A3F" w:rsidRDefault="00D12D7E" w:rsidP="00D12D7E">
      <w:pPr>
        <w:rPr>
          <w:rFonts w:cstheme="minorHAnsi"/>
        </w:rPr>
      </w:pPr>
      <w:r w:rsidRPr="00E17A3F">
        <w:rPr>
          <w:rFonts w:cstheme="minorHAnsi"/>
          <w:i/>
        </w:rPr>
        <w:t>Nuclear Regulatory Commission: Basic Background Information on Depleted Uranium</w:t>
      </w:r>
      <w:r w:rsidRPr="00E17A3F">
        <w:rPr>
          <w:rFonts w:cstheme="minorHAnsi"/>
        </w:rPr>
        <w:t xml:space="preserve"> (2010)</w:t>
      </w:r>
    </w:p>
    <w:p w14:paraId="487FFBCA" w14:textId="77777777" w:rsidR="00D12D7E" w:rsidRPr="00E17A3F" w:rsidRDefault="00D12D7E" w:rsidP="00D12D7E">
      <w:pPr>
        <w:rPr>
          <w:rFonts w:cstheme="minorHAnsi"/>
        </w:rPr>
      </w:pPr>
      <w:hyperlink r:id="rId19" w:history="1">
        <w:r w:rsidRPr="00E17A3F">
          <w:rPr>
            <w:rStyle w:val="Hyperlink"/>
            <w:rFonts w:cstheme="minorHAnsi"/>
          </w:rPr>
          <w:t>http://www.nrc.gov/about-nrc/regulatory/rulemaking/potential-rulemaking/uw-streams/bg-info-du.html</w:t>
        </w:r>
      </w:hyperlink>
    </w:p>
    <w:p w14:paraId="70EB460E" w14:textId="77777777" w:rsidR="00D12D7E" w:rsidRPr="00E17A3F" w:rsidRDefault="00D12D7E" w:rsidP="00D12D7E">
      <w:pPr>
        <w:rPr>
          <w:rFonts w:cstheme="minorHAnsi"/>
        </w:rPr>
      </w:pPr>
    </w:p>
    <w:p w14:paraId="0CEB777B" w14:textId="77777777" w:rsidR="00D12D7E" w:rsidRPr="00E17A3F" w:rsidRDefault="00D12D7E" w:rsidP="00D12D7E">
      <w:pPr>
        <w:rPr>
          <w:rFonts w:cstheme="minorHAnsi"/>
        </w:rPr>
      </w:pPr>
      <w:r w:rsidRPr="00E17A3F">
        <w:rPr>
          <w:rFonts w:cstheme="minorHAnsi"/>
          <w:i/>
        </w:rPr>
        <w:t>Case Study in Environmental Medicine: Uranium Toxicity</w:t>
      </w:r>
      <w:r w:rsidRPr="00E17A3F">
        <w:rPr>
          <w:rFonts w:cstheme="minorHAnsi"/>
        </w:rPr>
        <w:t xml:space="preserve"> (2009)</w:t>
      </w:r>
    </w:p>
    <w:p w14:paraId="40536ED8" w14:textId="77777777" w:rsidR="00D12D7E" w:rsidRPr="00E17A3F" w:rsidRDefault="00D12D7E" w:rsidP="00D12D7E">
      <w:pPr>
        <w:rPr>
          <w:rFonts w:cstheme="minorHAnsi"/>
        </w:rPr>
      </w:pPr>
      <w:r w:rsidRPr="00E17A3F">
        <w:rPr>
          <w:rFonts w:cstheme="minorHAnsi"/>
        </w:rPr>
        <w:t>Centers for Disease Control and Prevention’ Agency for Toxic Substances and Disease Registry</w:t>
      </w:r>
    </w:p>
    <w:p w14:paraId="5BD0210B" w14:textId="77777777" w:rsidR="00D12D7E" w:rsidRPr="00E17A3F" w:rsidRDefault="00D12D7E" w:rsidP="00D12D7E">
      <w:pPr>
        <w:rPr>
          <w:rFonts w:cstheme="minorHAnsi"/>
        </w:rPr>
      </w:pPr>
      <w:hyperlink r:id="rId20" w:history="1">
        <w:r w:rsidRPr="00E17A3F">
          <w:rPr>
            <w:rStyle w:val="Hyperlink"/>
            <w:rFonts w:cstheme="minorHAnsi"/>
          </w:rPr>
          <w:t>http://www.atsdr.cdc.gov/csem/uranium/u_exposure-pathways.html</w:t>
        </w:r>
      </w:hyperlink>
    </w:p>
    <w:p w14:paraId="5A909543" w14:textId="77777777" w:rsidR="00D12D7E" w:rsidRPr="00E17A3F" w:rsidRDefault="00D12D7E" w:rsidP="00D12D7E">
      <w:pPr>
        <w:rPr>
          <w:rFonts w:cstheme="minorHAnsi"/>
        </w:rPr>
      </w:pPr>
    </w:p>
    <w:p w14:paraId="77BB0540" w14:textId="77777777" w:rsidR="00D12D7E" w:rsidRPr="00E17A3F" w:rsidRDefault="00D12D7E" w:rsidP="00D12D7E">
      <w:pPr>
        <w:rPr>
          <w:rFonts w:cstheme="minorHAnsi"/>
        </w:rPr>
      </w:pPr>
      <w:r w:rsidRPr="00E17A3F">
        <w:rPr>
          <w:rFonts w:cstheme="minorHAnsi"/>
          <w:i/>
        </w:rPr>
        <w:t>International Atomic Energy Agency News Center: Depleted Uranium</w:t>
      </w:r>
      <w:r w:rsidRPr="00E17A3F">
        <w:rPr>
          <w:rFonts w:cstheme="minorHAnsi"/>
        </w:rPr>
        <w:t xml:space="preserve"> (undated)</w:t>
      </w:r>
    </w:p>
    <w:p w14:paraId="5CC56741" w14:textId="77777777" w:rsidR="00D12D7E" w:rsidRPr="00E17A3F" w:rsidRDefault="00D12D7E" w:rsidP="00D12D7E">
      <w:pPr>
        <w:rPr>
          <w:rFonts w:cstheme="minorHAnsi"/>
        </w:rPr>
      </w:pPr>
      <w:hyperlink r:id="rId21" w:history="1">
        <w:r w:rsidRPr="00E17A3F">
          <w:rPr>
            <w:rStyle w:val="Hyperlink"/>
            <w:rFonts w:cstheme="minorHAnsi"/>
          </w:rPr>
          <w:t>http://www.iaea.org/newscenter/features/du/du_qaa.shtml</w:t>
        </w:r>
      </w:hyperlink>
    </w:p>
    <w:p w14:paraId="1C16FDF6" w14:textId="451F1213" w:rsidR="00D12D7E" w:rsidRDefault="00D12D7E" w:rsidP="00D12D7E">
      <w:pPr>
        <w:rPr>
          <w:rFonts w:cstheme="minorHAnsi"/>
        </w:rPr>
      </w:pPr>
    </w:p>
    <w:p w14:paraId="5405346C" w14:textId="77777777" w:rsidR="00D12D7E" w:rsidRDefault="00D12D7E" w:rsidP="00D12D7E">
      <w:pPr>
        <w:rPr>
          <w:rFonts w:cstheme="minorHAnsi"/>
        </w:rPr>
      </w:pPr>
    </w:p>
    <w:p w14:paraId="2A4E496E" w14:textId="77777777" w:rsidR="00D12D7E" w:rsidRDefault="00D12D7E" w:rsidP="00D12D7E">
      <w:pPr>
        <w:pStyle w:val="Heading3"/>
      </w:pPr>
      <w:r>
        <w:t xml:space="preserve">Before Day 2 </w:t>
      </w:r>
    </w:p>
    <w:p w14:paraId="129EE3A7" w14:textId="20466F97" w:rsidR="00D12D7E" w:rsidRDefault="00D12D7E" w:rsidP="00D12D7E">
      <w:pPr>
        <w:rPr>
          <w:rFonts w:cstheme="minorHAnsi"/>
        </w:rPr>
      </w:pPr>
      <w:r>
        <w:rPr>
          <w:rFonts w:cstheme="minorHAnsi"/>
        </w:rPr>
        <w:t>Be ready to share your summary of findings with your team. On Day 2, you will assemble your individual summaries into a single shared document.</w:t>
      </w:r>
    </w:p>
    <w:p w14:paraId="4933ABFA" w14:textId="5E597188" w:rsidR="00D12D7E" w:rsidRDefault="00D12D7E" w:rsidP="00D12D7E">
      <w:pPr>
        <w:rPr>
          <w:rFonts w:cstheme="minorHAnsi"/>
        </w:rPr>
      </w:pPr>
    </w:p>
    <w:p w14:paraId="286554D6" w14:textId="77777777" w:rsidR="00D12D7E" w:rsidRDefault="00D12D7E" w:rsidP="00D12D7E">
      <w:pPr>
        <w:rPr>
          <w:rFonts w:cstheme="minorHAnsi"/>
        </w:rPr>
      </w:pPr>
    </w:p>
    <w:p w14:paraId="0119AC9D" w14:textId="77777777" w:rsidR="00D12D7E" w:rsidRDefault="00D12D7E">
      <w:pPr>
        <w:rPr>
          <w:rFonts w:ascii="Gill Sans" w:eastAsiaTheme="majorEastAsia" w:hAnsi="Gill Sans" w:cs="Gill Sans"/>
          <w:bCs/>
          <w:iCs/>
          <w:smallCaps/>
          <w:color w:val="3D7590"/>
          <w:sz w:val="32"/>
          <w:szCs w:val="30"/>
        </w:rPr>
      </w:pPr>
      <w:r>
        <w:br w:type="page"/>
      </w:r>
    </w:p>
    <w:p w14:paraId="74902F91" w14:textId="15949B62" w:rsidR="00D12D7E" w:rsidRDefault="00D12D7E" w:rsidP="00D12D7E">
      <w:pPr>
        <w:pStyle w:val="L2Header"/>
      </w:pPr>
      <w:r>
        <w:lastRenderedPageBreak/>
        <w:t xml:space="preserve">Day </w:t>
      </w:r>
      <w:r>
        <w:t>2:</w:t>
      </w:r>
      <w:r>
        <w:t xml:space="preserve"> </w:t>
      </w:r>
    </w:p>
    <w:p w14:paraId="576FC13C" w14:textId="40303CAD" w:rsidR="00D12D7E" w:rsidRDefault="00D12D7E" w:rsidP="00D12D7E">
      <w:pPr>
        <w:pStyle w:val="Heading3"/>
      </w:pPr>
      <w:r>
        <w:t xml:space="preserve">First Half of </w:t>
      </w:r>
      <w:r>
        <w:t>Day 2</w:t>
      </w:r>
    </w:p>
    <w:p w14:paraId="03542F55" w14:textId="50FFA461" w:rsidR="00D12D7E" w:rsidRDefault="00D12D7E" w:rsidP="00D12D7E">
      <w:pPr>
        <w:rPr>
          <w:rFonts w:cstheme="minorHAnsi"/>
        </w:rPr>
      </w:pPr>
      <w:r>
        <w:rPr>
          <w:rFonts w:cstheme="minorHAnsi"/>
        </w:rPr>
        <w:t>For the first half of class, share your individual results, and begin combining them into a summary response to the lay press claims. This shared document will be part of the final assignment you must turn in.</w:t>
      </w:r>
    </w:p>
    <w:p w14:paraId="7A51F08E" w14:textId="348682A7" w:rsidR="00D12D7E" w:rsidRDefault="00D12D7E" w:rsidP="00D12D7E">
      <w:pPr>
        <w:rPr>
          <w:rFonts w:cstheme="minorHAnsi"/>
        </w:rPr>
      </w:pPr>
    </w:p>
    <w:p w14:paraId="274F1F4E" w14:textId="3414A40D" w:rsidR="00D12D7E" w:rsidRDefault="00D12D7E" w:rsidP="00D12D7E">
      <w:pPr>
        <w:rPr>
          <w:rFonts w:cstheme="minorHAnsi"/>
        </w:rPr>
      </w:pPr>
      <w:r>
        <w:rPr>
          <w:rFonts w:cstheme="minorHAnsi"/>
        </w:rPr>
        <w:t>Arrange your summary as a table, like the following:</w:t>
      </w:r>
    </w:p>
    <w:p w14:paraId="16E66822" w14:textId="203598ED" w:rsidR="00D12D7E" w:rsidRDefault="00D12D7E" w:rsidP="00D12D7E">
      <w:pPr>
        <w:rPr>
          <w:rFonts w:cstheme="minorHAnsi"/>
        </w:rPr>
      </w:pPr>
    </w:p>
    <w:tbl>
      <w:tblPr>
        <w:tblStyle w:val="TableGrid"/>
        <w:tblW w:w="0" w:type="auto"/>
        <w:tblLook w:val="04A0" w:firstRow="1" w:lastRow="0" w:firstColumn="1" w:lastColumn="0" w:noHBand="0" w:noVBand="1"/>
      </w:tblPr>
      <w:tblGrid>
        <w:gridCol w:w="3116"/>
        <w:gridCol w:w="3117"/>
        <w:gridCol w:w="3117"/>
      </w:tblGrid>
      <w:tr w:rsidR="00D12D7E" w:rsidRPr="00D12D7E" w14:paraId="77C4E49F" w14:textId="77777777" w:rsidTr="00D12D7E">
        <w:tc>
          <w:tcPr>
            <w:tcW w:w="3116" w:type="dxa"/>
            <w:shd w:val="clear" w:color="auto" w:fill="FFF2CC" w:themeFill="accent4" w:themeFillTint="33"/>
          </w:tcPr>
          <w:p w14:paraId="4F593D89" w14:textId="77777777" w:rsidR="00D12D7E" w:rsidRPr="00D12D7E" w:rsidRDefault="00D12D7E" w:rsidP="00D12D7E">
            <w:pPr>
              <w:jc w:val="center"/>
              <w:rPr>
                <w:rFonts w:cstheme="minorHAnsi"/>
              </w:rPr>
            </w:pPr>
            <w:r w:rsidRPr="00D12D7E">
              <w:rPr>
                <w:rFonts w:cstheme="minorHAnsi"/>
              </w:rPr>
              <w:t>Lay Press Claim</w:t>
            </w:r>
          </w:p>
        </w:tc>
        <w:tc>
          <w:tcPr>
            <w:tcW w:w="3117" w:type="dxa"/>
            <w:shd w:val="clear" w:color="auto" w:fill="FFF2CC" w:themeFill="accent4" w:themeFillTint="33"/>
          </w:tcPr>
          <w:p w14:paraId="2D9A8C7C" w14:textId="77777777" w:rsidR="00D12D7E" w:rsidRPr="00D12D7E" w:rsidRDefault="00D12D7E" w:rsidP="00D12D7E">
            <w:pPr>
              <w:jc w:val="center"/>
              <w:rPr>
                <w:rFonts w:cstheme="minorHAnsi"/>
              </w:rPr>
            </w:pPr>
            <w:r w:rsidRPr="00D12D7E">
              <w:rPr>
                <w:rFonts w:cstheme="minorHAnsi"/>
              </w:rPr>
              <w:t>Current Evidence</w:t>
            </w:r>
          </w:p>
        </w:tc>
        <w:tc>
          <w:tcPr>
            <w:tcW w:w="3117" w:type="dxa"/>
            <w:shd w:val="clear" w:color="auto" w:fill="FFF2CC" w:themeFill="accent4" w:themeFillTint="33"/>
          </w:tcPr>
          <w:p w14:paraId="1D0C311D" w14:textId="77777777" w:rsidR="00D12D7E" w:rsidRPr="00D12D7E" w:rsidRDefault="00D12D7E" w:rsidP="00D12D7E">
            <w:pPr>
              <w:jc w:val="center"/>
              <w:rPr>
                <w:rFonts w:cstheme="minorHAnsi"/>
              </w:rPr>
            </w:pPr>
            <w:r w:rsidRPr="00D12D7E">
              <w:rPr>
                <w:rFonts w:cstheme="minorHAnsi"/>
              </w:rPr>
              <w:t>Interpretation or Explanation</w:t>
            </w:r>
          </w:p>
        </w:tc>
      </w:tr>
      <w:tr w:rsidR="00D12D7E" w:rsidRPr="00D12D7E" w14:paraId="76E27F3B" w14:textId="77777777" w:rsidTr="00D12D7E">
        <w:tc>
          <w:tcPr>
            <w:tcW w:w="3116" w:type="dxa"/>
          </w:tcPr>
          <w:p w14:paraId="5783A5B7" w14:textId="77777777" w:rsidR="00D12D7E" w:rsidRPr="00D12D7E" w:rsidRDefault="00D12D7E" w:rsidP="00BC3C91">
            <w:pPr>
              <w:rPr>
                <w:rFonts w:cstheme="minorHAnsi"/>
              </w:rPr>
            </w:pPr>
          </w:p>
        </w:tc>
        <w:tc>
          <w:tcPr>
            <w:tcW w:w="3117" w:type="dxa"/>
          </w:tcPr>
          <w:p w14:paraId="7079445B" w14:textId="77777777" w:rsidR="00D12D7E" w:rsidRPr="00D12D7E" w:rsidRDefault="00D12D7E" w:rsidP="00BC3C91">
            <w:pPr>
              <w:rPr>
                <w:rFonts w:cstheme="minorHAnsi"/>
              </w:rPr>
            </w:pPr>
          </w:p>
        </w:tc>
        <w:tc>
          <w:tcPr>
            <w:tcW w:w="3117" w:type="dxa"/>
          </w:tcPr>
          <w:p w14:paraId="77403FF5" w14:textId="77777777" w:rsidR="00D12D7E" w:rsidRPr="00D12D7E" w:rsidRDefault="00D12D7E" w:rsidP="00BC3C91">
            <w:pPr>
              <w:rPr>
                <w:rFonts w:cstheme="minorHAnsi"/>
              </w:rPr>
            </w:pPr>
          </w:p>
        </w:tc>
      </w:tr>
      <w:tr w:rsidR="00D12D7E" w:rsidRPr="00D12D7E" w14:paraId="53E3645F" w14:textId="77777777" w:rsidTr="00D12D7E">
        <w:tc>
          <w:tcPr>
            <w:tcW w:w="3116" w:type="dxa"/>
          </w:tcPr>
          <w:p w14:paraId="6A37E38E" w14:textId="77777777" w:rsidR="00D12D7E" w:rsidRPr="00D12D7E" w:rsidRDefault="00D12D7E" w:rsidP="00BC3C91">
            <w:pPr>
              <w:rPr>
                <w:rFonts w:cstheme="minorHAnsi"/>
              </w:rPr>
            </w:pPr>
          </w:p>
        </w:tc>
        <w:tc>
          <w:tcPr>
            <w:tcW w:w="3117" w:type="dxa"/>
          </w:tcPr>
          <w:p w14:paraId="7D21B8CA" w14:textId="77777777" w:rsidR="00D12D7E" w:rsidRPr="00D12D7E" w:rsidRDefault="00D12D7E" w:rsidP="00BC3C91">
            <w:pPr>
              <w:rPr>
                <w:rFonts w:cstheme="minorHAnsi"/>
              </w:rPr>
            </w:pPr>
          </w:p>
        </w:tc>
        <w:tc>
          <w:tcPr>
            <w:tcW w:w="3117" w:type="dxa"/>
          </w:tcPr>
          <w:p w14:paraId="11BB2767" w14:textId="77777777" w:rsidR="00D12D7E" w:rsidRPr="00D12D7E" w:rsidRDefault="00D12D7E" w:rsidP="00BC3C91">
            <w:pPr>
              <w:rPr>
                <w:rFonts w:cstheme="minorHAnsi"/>
              </w:rPr>
            </w:pPr>
          </w:p>
        </w:tc>
      </w:tr>
      <w:tr w:rsidR="00D12D7E" w:rsidRPr="00D12D7E" w14:paraId="7CDA6C5A" w14:textId="77777777" w:rsidTr="00D12D7E">
        <w:tc>
          <w:tcPr>
            <w:tcW w:w="3116" w:type="dxa"/>
          </w:tcPr>
          <w:p w14:paraId="558E7511" w14:textId="77777777" w:rsidR="00D12D7E" w:rsidRPr="00D12D7E" w:rsidRDefault="00D12D7E" w:rsidP="00BC3C91">
            <w:pPr>
              <w:rPr>
                <w:rFonts w:cstheme="minorHAnsi"/>
              </w:rPr>
            </w:pPr>
          </w:p>
        </w:tc>
        <w:tc>
          <w:tcPr>
            <w:tcW w:w="3117" w:type="dxa"/>
          </w:tcPr>
          <w:p w14:paraId="552DDDDF" w14:textId="77777777" w:rsidR="00D12D7E" w:rsidRPr="00D12D7E" w:rsidRDefault="00D12D7E" w:rsidP="00BC3C91">
            <w:pPr>
              <w:rPr>
                <w:rFonts w:cstheme="minorHAnsi"/>
              </w:rPr>
            </w:pPr>
          </w:p>
        </w:tc>
        <w:tc>
          <w:tcPr>
            <w:tcW w:w="3117" w:type="dxa"/>
          </w:tcPr>
          <w:p w14:paraId="5BA5A5E7" w14:textId="77777777" w:rsidR="00D12D7E" w:rsidRPr="00D12D7E" w:rsidRDefault="00D12D7E" w:rsidP="00BC3C91">
            <w:pPr>
              <w:rPr>
                <w:rFonts w:cstheme="minorHAnsi"/>
              </w:rPr>
            </w:pPr>
          </w:p>
        </w:tc>
      </w:tr>
    </w:tbl>
    <w:p w14:paraId="09FF736E" w14:textId="77777777" w:rsidR="00D12D7E" w:rsidRDefault="00D12D7E" w:rsidP="00D12D7E">
      <w:pPr>
        <w:ind w:left="360"/>
        <w:rPr>
          <w:rFonts w:cstheme="minorHAnsi"/>
        </w:rPr>
      </w:pPr>
    </w:p>
    <w:p w14:paraId="3C99E219" w14:textId="31B45343" w:rsidR="00D12D7E" w:rsidRDefault="00D12D7E" w:rsidP="00D12D7E">
      <w:pPr>
        <w:pStyle w:val="Heading3"/>
      </w:pPr>
      <w:r>
        <w:t>Second</w:t>
      </w:r>
      <w:r>
        <w:t xml:space="preserve"> Half of Day 2</w:t>
      </w:r>
      <w:r>
        <w:t>: Testing Your Findings</w:t>
      </w:r>
    </w:p>
    <w:p w14:paraId="088BB3F7" w14:textId="01BF2620" w:rsidR="00D12D7E" w:rsidRDefault="00D12D7E" w:rsidP="00D12D7E">
      <w:pPr>
        <w:rPr>
          <w:rFonts w:cstheme="minorHAnsi"/>
        </w:rPr>
      </w:pPr>
      <w:r>
        <w:rPr>
          <w:rFonts w:cstheme="minorHAnsi"/>
        </w:rPr>
        <w:t>Reuters News Agency has just released an investigative story about the impacts of use of DU ammunition by Russia in the Ukrainian War</w:t>
      </w:r>
      <w:r>
        <w:rPr>
          <w:rFonts w:cstheme="minorHAnsi"/>
        </w:rPr>
        <w:t>.</w:t>
      </w:r>
      <w:r>
        <w:rPr>
          <w:rFonts w:cstheme="minorHAnsi"/>
        </w:rPr>
        <w:t xml:space="preserve"> Doctors in the combat zone claim to be treating dozens of patients a week, all with a leukemia-like illness, and all evacuated from areas experiencing heavy shelling. The doctors are claiming that extreme exposure to DU from the shells is the cause. </w:t>
      </w:r>
    </w:p>
    <w:p w14:paraId="04561638" w14:textId="1D26544C" w:rsidR="00D12D7E" w:rsidRDefault="00D12D7E" w:rsidP="00D12D7E">
      <w:pPr>
        <w:rPr>
          <w:rFonts w:cstheme="minorHAnsi"/>
        </w:rPr>
      </w:pPr>
    </w:p>
    <w:p w14:paraId="627CA3B4" w14:textId="2073D029" w:rsidR="00D12D7E" w:rsidRDefault="00D12D7E" w:rsidP="00D12D7E">
      <w:pPr>
        <w:rPr>
          <w:rFonts w:cstheme="minorHAnsi"/>
        </w:rPr>
      </w:pPr>
      <w:r>
        <w:rPr>
          <w:rFonts w:cstheme="minorHAnsi"/>
        </w:rPr>
        <w:t xml:space="preserve">Consider the scenario </w:t>
      </w:r>
      <w:proofErr w:type="gramStart"/>
      <w:r>
        <w:rPr>
          <w:rFonts w:cstheme="minorHAnsi"/>
        </w:rPr>
        <w:t>described,</w:t>
      </w:r>
      <w:proofErr w:type="gramEnd"/>
      <w:r>
        <w:rPr>
          <w:rFonts w:cstheme="minorHAnsi"/>
        </w:rPr>
        <w:t xml:space="preserve"> the evidence you assembled, and what you know about cancer development. Then working individually, write a Letter to the Editor either in support of the Reuters report, or refuting it. Your response should be limited to 1000 </w:t>
      </w:r>
      <w:proofErr w:type="gramStart"/>
      <w:r>
        <w:rPr>
          <w:rFonts w:cstheme="minorHAnsi"/>
        </w:rPr>
        <w:t>words, and</w:t>
      </w:r>
      <w:proofErr w:type="gramEnd"/>
      <w:r>
        <w:rPr>
          <w:rFonts w:cstheme="minorHAnsi"/>
        </w:rPr>
        <w:t xml:space="preserve"> written so the lay public can understand your argument. </w:t>
      </w:r>
    </w:p>
    <w:p w14:paraId="739C04E1" w14:textId="1605738A" w:rsidR="00D12D7E" w:rsidRDefault="00D12D7E" w:rsidP="00D12D7E">
      <w:pPr>
        <w:rPr>
          <w:rFonts w:cstheme="minorHAnsi"/>
        </w:rPr>
      </w:pPr>
    </w:p>
    <w:p w14:paraId="4C21ADF6" w14:textId="53363E0B" w:rsidR="00E17A3F" w:rsidRDefault="00E17A3F" w:rsidP="00E17A3F">
      <w:pPr>
        <w:rPr>
          <w:rFonts w:cstheme="minorHAnsi"/>
        </w:rPr>
      </w:pPr>
      <w:r w:rsidRPr="00E17A3F">
        <w:rPr>
          <w:rFonts w:cstheme="minorHAnsi"/>
        </w:rPr>
        <w:br w:type="page"/>
      </w:r>
    </w:p>
    <w:p w14:paraId="38490431" w14:textId="77777777" w:rsidR="00D12D7E" w:rsidRDefault="00D12D7E" w:rsidP="00D12D7E">
      <w:pPr>
        <w:pStyle w:val="L2Header"/>
        <w:rPr>
          <w:rFonts w:asciiTheme="minorHAnsi" w:hAnsiTheme="minorHAnsi" w:cstheme="minorHAnsi"/>
        </w:rPr>
      </w:pPr>
      <w:r>
        <w:rPr>
          <w:rFonts w:asciiTheme="minorHAnsi" w:hAnsiTheme="minorHAnsi" w:cstheme="minorHAnsi"/>
        </w:rPr>
        <w:lastRenderedPageBreak/>
        <w:t>Case and Instructor Notes</w:t>
      </w:r>
      <w:r w:rsidRPr="0032317A">
        <w:rPr>
          <w:rFonts w:asciiTheme="minorHAnsi" w:hAnsiTheme="minorHAnsi" w:cstheme="minorHAnsi"/>
        </w:rPr>
        <w:t>:</w:t>
      </w:r>
    </w:p>
    <w:p w14:paraId="4C3D7DF2" w14:textId="77777777" w:rsidR="007C0D9E" w:rsidRPr="007C0D9E" w:rsidRDefault="007C0D9E" w:rsidP="007C0D9E">
      <w:pPr>
        <w:rPr>
          <w:rFonts w:cstheme="minorHAnsi"/>
          <w:sz w:val="22"/>
          <w:szCs w:val="22"/>
        </w:rPr>
      </w:pPr>
    </w:p>
    <w:p w14:paraId="225BC5F7" w14:textId="4BC7D4DA" w:rsidR="007C0D9E" w:rsidRPr="007C0D9E" w:rsidRDefault="007C0D9E" w:rsidP="007C0D9E">
      <w:pPr>
        <w:rPr>
          <w:rFonts w:cstheme="minorHAnsi"/>
          <w:sz w:val="22"/>
          <w:szCs w:val="22"/>
        </w:rPr>
      </w:pPr>
      <w:r w:rsidRPr="00E17A3F">
        <w:rPr>
          <w:rFonts w:cstheme="minorHAnsi"/>
          <w:sz w:val="22"/>
          <w:szCs w:val="22"/>
        </w:rPr>
        <w:t xml:space="preserve">This </w:t>
      </w:r>
      <w:r w:rsidRPr="007C0D9E">
        <w:rPr>
          <w:rFonts w:cstheme="minorHAnsi"/>
          <w:sz w:val="22"/>
          <w:szCs w:val="22"/>
        </w:rPr>
        <w:t>case comes at the end of a senior-level cancer biology course. The scenario requires students to:</w:t>
      </w:r>
    </w:p>
    <w:p w14:paraId="7DC464E0" w14:textId="57D24B5D" w:rsidR="007C0D9E" w:rsidRPr="007C0D9E" w:rsidRDefault="007C0D9E" w:rsidP="007C0D9E">
      <w:pPr>
        <w:pStyle w:val="ListParagraph"/>
        <w:numPr>
          <w:ilvl w:val="0"/>
          <w:numId w:val="39"/>
        </w:numPr>
        <w:rPr>
          <w:rFonts w:cstheme="minorHAnsi"/>
          <w:sz w:val="22"/>
          <w:szCs w:val="22"/>
        </w:rPr>
      </w:pPr>
      <w:r w:rsidRPr="007C0D9E">
        <w:rPr>
          <w:rFonts w:cstheme="minorHAnsi"/>
          <w:sz w:val="22"/>
          <w:szCs w:val="22"/>
        </w:rPr>
        <w:t xml:space="preserve">Apply basic concepts and content knowledge from the course about </w:t>
      </w:r>
      <w:r>
        <w:rPr>
          <w:rFonts w:cstheme="minorHAnsi"/>
          <w:sz w:val="22"/>
          <w:szCs w:val="22"/>
        </w:rPr>
        <w:t xml:space="preserve">cancer </w:t>
      </w:r>
      <w:proofErr w:type="gramStart"/>
      <w:r>
        <w:rPr>
          <w:rFonts w:cstheme="minorHAnsi"/>
          <w:sz w:val="22"/>
          <w:szCs w:val="22"/>
        </w:rPr>
        <w:t>development</w:t>
      </w:r>
      <w:r w:rsidRPr="007C0D9E">
        <w:rPr>
          <w:rFonts w:cstheme="minorHAnsi"/>
          <w:sz w:val="22"/>
          <w:szCs w:val="22"/>
        </w:rPr>
        <w:t>;</w:t>
      </w:r>
      <w:proofErr w:type="gramEnd"/>
    </w:p>
    <w:p w14:paraId="34FB6951" w14:textId="77777777" w:rsidR="007C0D9E" w:rsidRPr="007C0D9E" w:rsidRDefault="007C0D9E" w:rsidP="007C0D9E">
      <w:pPr>
        <w:pStyle w:val="ListParagraph"/>
        <w:numPr>
          <w:ilvl w:val="0"/>
          <w:numId w:val="39"/>
        </w:numPr>
        <w:rPr>
          <w:rFonts w:cstheme="minorHAnsi"/>
          <w:sz w:val="22"/>
          <w:szCs w:val="22"/>
        </w:rPr>
      </w:pPr>
      <w:r w:rsidRPr="007C0D9E">
        <w:rPr>
          <w:rFonts w:cstheme="minorHAnsi"/>
          <w:sz w:val="22"/>
          <w:szCs w:val="22"/>
        </w:rPr>
        <w:t xml:space="preserve">Extract data from both lay press and scientific </w:t>
      </w:r>
      <w:proofErr w:type="gramStart"/>
      <w:r w:rsidRPr="007C0D9E">
        <w:rPr>
          <w:rFonts w:cstheme="minorHAnsi"/>
          <w:sz w:val="22"/>
          <w:szCs w:val="22"/>
        </w:rPr>
        <w:t>sources;</w:t>
      </w:r>
      <w:proofErr w:type="gramEnd"/>
      <w:r w:rsidRPr="007C0D9E">
        <w:rPr>
          <w:rFonts w:cstheme="minorHAnsi"/>
          <w:sz w:val="22"/>
          <w:szCs w:val="22"/>
        </w:rPr>
        <w:t xml:space="preserve"> </w:t>
      </w:r>
    </w:p>
    <w:p w14:paraId="0DEC0F23" w14:textId="101FF6A5" w:rsidR="007C0D9E" w:rsidRPr="007C0D9E" w:rsidRDefault="007C0D9E" w:rsidP="007C0D9E">
      <w:pPr>
        <w:pStyle w:val="ListParagraph"/>
        <w:numPr>
          <w:ilvl w:val="0"/>
          <w:numId w:val="39"/>
        </w:numPr>
        <w:rPr>
          <w:rFonts w:cstheme="minorHAnsi"/>
          <w:sz w:val="22"/>
          <w:szCs w:val="22"/>
        </w:rPr>
      </w:pPr>
      <w:r w:rsidRPr="007C0D9E">
        <w:rPr>
          <w:rFonts w:cstheme="minorHAnsi"/>
          <w:sz w:val="22"/>
          <w:szCs w:val="22"/>
        </w:rPr>
        <w:t>Synthesize the evidence; and</w:t>
      </w:r>
    </w:p>
    <w:p w14:paraId="3545C8F2" w14:textId="726C698B" w:rsidR="007C0D9E" w:rsidRPr="007C0D9E" w:rsidRDefault="007C0D9E" w:rsidP="007C0D9E">
      <w:pPr>
        <w:pStyle w:val="ListParagraph"/>
        <w:numPr>
          <w:ilvl w:val="0"/>
          <w:numId w:val="39"/>
        </w:numPr>
        <w:rPr>
          <w:rFonts w:cstheme="minorHAnsi"/>
          <w:sz w:val="22"/>
          <w:szCs w:val="22"/>
        </w:rPr>
      </w:pPr>
      <w:r w:rsidRPr="007C0D9E">
        <w:rPr>
          <w:rFonts w:cstheme="minorHAnsi"/>
          <w:sz w:val="22"/>
          <w:szCs w:val="22"/>
        </w:rPr>
        <w:t>Explain the evidence to a non-technical audience.</w:t>
      </w:r>
    </w:p>
    <w:p w14:paraId="3CB43ADC" w14:textId="77777777" w:rsidR="007C0D9E" w:rsidRPr="007C0D9E" w:rsidRDefault="007C0D9E" w:rsidP="007C0D9E">
      <w:pPr>
        <w:rPr>
          <w:rFonts w:cstheme="minorHAnsi"/>
          <w:sz w:val="22"/>
          <w:szCs w:val="22"/>
        </w:rPr>
      </w:pPr>
    </w:p>
    <w:p w14:paraId="10660FD8" w14:textId="1006404A" w:rsidR="007C0D9E" w:rsidRPr="007C0D9E" w:rsidRDefault="007C0D9E" w:rsidP="007C0D9E">
      <w:pPr>
        <w:rPr>
          <w:rFonts w:cstheme="minorHAnsi"/>
          <w:sz w:val="22"/>
          <w:szCs w:val="22"/>
        </w:rPr>
      </w:pPr>
      <w:r w:rsidRPr="007C0D9E">
        <w:rPr>
          <w:rFonts w:cstheme="minorHAnsi"/>
          <w:sz w:val="22"/>
          <w:szCs w:val="22"/>
        </w:rPr>
        <w:t xml:space="preserve">I intentionally selected a scenario where public perception and hyperbole cloud the facts. There are hundreds of anecdotal stories tying DU to cancer, and photos </w:t>
      </w:r>
      <w:r w:rsidRPr="00E17A3F">
        <w:rPr>
          <w:rFonts w:cstheme="minorHAnsi"/>
          <w:sz w:val="22"/>
          <w:szCs w:val="22"/>
        </w:rPr>
        <w:t>of horribly disfigured children only add to the emotional backdrop. Yet from a purely scientific point, the</w:t>
      </w:r>
      <w:r w:rsidRPr="007C0D9E">
        <w:rPr>
          <w:rFonts w:cstheme="minorHAnsi"/>
          <w:sz w:val="22"/>
          <w:szCs w:val="22"/>
        </w:rPr>
        <w:t xml:space="preserve">re is insufficient evidence to conclude that </w:t>
      </w:r>
      <w:r w:rsidRPr="00E17A3F">
        <w:rPr>
          <w:rFonts w:cstheme="minorHAnsi"/>
          <w:sz w:val="22"/>
          <w:szCs w:val="22"/>
        </w:rPr>
        <w:t xml:space="preserve">DU ammunition </w:t>
      </w:r>
      <w:r w:rsidRPr="007C0D9E">
        <w:rPr>
          <w:rFonts w:cstheme="minorHAnsi"/>
          <w:sz w:val="22"/>
          <w:szCs w:val="22"/>
        </w:rPr>
        <w:t>leads to</w:t>
      </w:r>
      <w:r w:rsidRPr="00E17A3F">
        <w:rPr>
          <w:rFonts w:cstheme="minorHAnsi"/>
          <w:sz w:val="22"/>
          <w:szCs w:val="22"/>
        </w:rPr>
        <w:t xml:space="preserve"> higher cancer rates. </w:t>
      </w:r>
    </w:p>
    <w:p w14:paraId="5ADD033D" w14:textId="6BD22961" w:rsidR="007C0D9E" w:rsidRPr="007C0D9E" w:rsidRDefault="007C0D9E" w:rsidP="007C0D9E">
      <w:pPr>
        <w:rPr>
          <w:rFonts w:cstheme="minorHAnsi"/>
          <w:sz w:val="22"/>
          <w:szCs w:val="22"/>
        </w:rPr>
      </w:pPr>
    </w:p>
    <w:p w14:paraId="788A4F7E" w14:textId="721A0892" w:rsidR="007C0D9E" w:rsidRPr="00E17A3F" w:rsidRDefault="007C0D9E" w:rsidP="007C0D9E">
      <w:pPr>
        <w:rPr>
          <w:rFonts w:cstheme="minorHAnsi"/>
          <w:sz w:val="22"/>
          <w:szCs w:val="22"/>
        </w:rPr>
      </w:pPr>
      <w:r w:rsidRPr="007C0D9E">
        <w:rPr>
          <w:rFonts w:cstheme="minorHAnsi"/>
          <w:sz w:val="22"/>
          <w:szCs w:val="22"/>
        </w:rPr>
        <w:t>The relevant facts that students should pull from resources or deduce from course knowledge are:</w:t>
      </w:r>
    </w:p>
    <w:p w14:paraId="15060CB1" w14:textId="61E1C057" w:rsidR="007C0D9E" w:rsidRPr="00E17A3F" w:rsidRDefault="007C0D9E" w:rsidP="007C0D9E">
      <w:pPr>
        <w:numPr>
          <w:ilvl w:val="0"/>
          <w:numId w:val="32"/>
        </w:numPr>
        <w:rPr>
          <w:rFonts w:cstheme="minorHAnsi"/>
          <w:sz w:val="22"/>
          <w:szCs w:val="22"/>
        </w:rPr>
      </w:pPr>
      <w:r w:rsidRPr="00E17A3F">
        <w:rPr>
          <w:rFonts w:cstheme="minorHAnsi"/>
          <w:sz w:val="22"/>
          <w:szCs w:val="22"/>
        </w:rPr>
        <w:t>The timeline is far too short.</w:t>
      </w:r>
      <w:r w:rsidRPr="007C0D9E">
        <w:rPr>
          <w:rFonts w:cstheme="minorHAnsi"/>
          <w:sz w:val="22"/>
          <w:szCs w:val="22"/>
        </w:rPr>
        <w:t xml:space="preserve"> Other illnesses could easily be the result of DU poisoning, but leukem</w:t>
      </w:r>
      <w:r w:rsidRPr="007C0D9E">
        <w:rPr>
          <w:rFonts w:cstheme="minorHAnsi"/>
          <w:sz w:val="22"/>
          <w:szCs w:val="22"/>
        </w:rPr>
        <w:t>ogenesis is a years-long process.</w:t>
      </w:r>
    </w:p>
    <w:p w14:paraId="2421AB82" w14:textId="6764F50D" w:rsidR="007C0D9E" w:rsidRPr="00E17A3F" w:rsidRDefault="007C0D9E" w:rsidP="007C0D9E">
      <w:pPr>
        <w:numPr>
          <w:ilvl w:val="0"/>
          <w:numId w:val="32"/>
        </w:numPr>
        <w:rPr>
          <w:rFonts w:cstheme="minorHAnsi"/>
          <w:sz w:val="22"/>
          <w:szCs w:val="22"/>
        </w:rPr>
      </w:pPr>
      <w:r w:rsidRPr="00E17A3F">
        <w:rPr>
          <w:rFonts w:cstheme="minorHAnsi"/>
          <w:sz w:val="22"/>
          <w:szCs w:val="22"/>
        </w:rPr>
        <w:t>DU ammunition is NOT highly radioactive as is widely claimed.</w:t>
      </w:r>
      <w:r w:rsidRPr="007C0D9E">
        <w:rPr>
          <w:rFonts w:cstheme="minorHAnsi"/>
          <w:sz w:val="22"/>
          <w:szCs w:val="22"/>
        </w:rPr>
        <w:t xml:space="preserve"> Incidental exposure is not going to result in abnormal doses of radiation.</w:t>
      </w:r>
    </w:p>
    <w:p w14:paraId="3ABD5F76" w14:textId="52484CD8" w:rsidR="007C0D9E" w:rsidRPr="00E17A3F" w:rsidRDefault="007C0D9E" w:rsidP="007C0D9E">
      <w:pPr>
        <w:numPr>
          <w:ilvl w:val="0"/>
          <w:numId w:val="32"/>
        </w:numPr>
        <w:rPr>
          <w:rFonts w:cstheme="minorHAnsi"/>
          <w:sz w:val="22"/>
          <w:szCs w:val="22"/>
        </w:rPr>
      </w:pPr>
      <w:r w:rsidRPr="00E17A3F">
        <w:rPr>
          <w:rFonts w:cstheme="minorHAnsi"/>
          <w:sz w:val="22"/>
          <w:szCs w:val="22"/>
        </w:rPr>
        <w:t xml:space="preserve">Mutational analysis of the types of tumors </w:t>
      </w:r>
      <w:proofErr w:type="gramStart"/>
      <w:r w:rsidRPr="00E17A3F">
        <w:rPr>
          <w:rFonts w:cstheme="minorHAnsi"/>
          <w:sz w:val="22"/>
          <w:szCs w:val="22"/>
        </w:rPr>
        <w:t>most commonly observed</w:t>
      </w:r>
      <w:proofErr w:type="gramEnd"/>
      <w:r w:rsidRPr="00E17A3F">
        <w:rPr>
          <w:rFonts w:cstheme="minorHAnsi"/>
          <w:sz w:val="22"/>
          <w:szCs w:val="22"/>
        </w:rPr>
        <w:t xml:space="preserve"> </w:t>
      </w:r>
      <w:r w:rsidRPr="007C0D9E">
        <w:rPr>
          <w:rFonts w:cstheme="minorHAnsi"/>
          <w:sz w:val="22"/>
          <w:szCs w:val="22"/>
        </w:rPr>
        <w:t xml:space="preserve">in war zone patients </w:t>
      </w:r>
      <w:r w:rsidRPr="00E17A3F">
        <w:rPr>
          <w:rFonts w:cstheme="minorHAnsi"/>
          <w:sz w:val="22"/>
          <w:szCs w:val="22"/>
        </w:rPr>
        <w:t>do not indicate a toxic or radiologic agent. Diet and overall health seem to be primary risk factors (being in a war zone is unhealthy in general).</w:t>
      </w:r>
    </w:p>
    <w:p w14:paraId="0E04056A" w14:textId="77777777" w:rsidR="007C0D9E" w:rsidRPr="00E17A3F" w:rsidRDefault="007C0D9E" w:rsidP="007C0D9E">
      <w:pPr>
        <w:numPr>
          <w:ilvl w:val="0"/>
          <w:numId w:val="32"/>
        </w:numPr>
        <w:rPr>
          <w:rFonts w:cstheme="minorHAnsi"/>
          <w:sz w:val="22"/>
          <w:szCs w:val="22"/>
        </w:rPr>
      </w:pPr>
      <w:r w:rsidRPr="00E17A3F">
        <w:rPr>
          <w:rFonts w:cstheme="minorHAnsi"/>
          <w:sz w:val="22"/>
          <w:szCs w:val="22"/>
        </w:rPr>
        <w:t>There are well-established reporting biases, and observer effects.</w:t>
      </w:r>
    </w:p>
    <w:p w14:paraId="4B507B4A" w14:textId="7AE27726" w:rsidR="007C0D9E" w:rsidRPr="007C0D9E" w:rsidRDefault="007C0D9E" w:rsidP="007C0D9E">
      <w:pPr>
        <w:rPr>
          <w:rFonts w:cstheme="minorHAnsi"/>
          <w:sz w:val="22"/>
          <w:szCs w:val="22"/>
        </w:rPr>
      </w:pPr>
    </w:p>
    <w:p w14:paraId="5D01EECE" w14:textId="10050ED6" w:rsidR="007C0D9E" w:rsidRPr="007C0D9E" w:rsidRDefault="007C0D9E" w:rsidP="007C0D9E">
      <w:pPr>
        <w:rPr>
          <w:rFonts w:cstheme="minorHAnsi"/>
          <w:sz w:val="22"/>
          <w:szCs w:val="22"/>
        </w:rPr>
      </w:pPr>
      <w:r w:rsidRPr="007C0D9E">
        <w:rPr>
          <w:rFonts w:cstheme="minorHAnsi"/>
          <w:sz w:val="22"/>
          <w:szCs w:val="22"/>
        </w:rPr>
        <w:t xml:space="preserve">This is not to say that DU does not cause acute health problems aside from cancer, or that long-term exposure over years will not lead to an increase in cancer rates, only that sudden, acute increases in leukemia are unlikely. </w:t>
      </w:r>
    </w:p>
    <w:p w14:paraId="3FF298FF" w14:textId="58E44182" w:rsidR="007C0D9E" w:rsidRDefault="007C0D9E" w:rsidP="007C0D9E">
      <w:pPr>
        <w:rPr>
          <w:rFonts w:cstheme="minorHAnsi"/>
        </w:rPr>
      </w:pPr>
    </w:p>
    <w:p w14:paraId="627E26CE" w14:textId="7DDE932F" w:rsidR="007C0D9E" w:rsidRPr="0032317A" w:rsidRDefault="007C0D9E" w:rsidP="007C0D9E">
      <w:pPr>
        <w:pStyle w:val="Heading3"/>
        <w:rPr>
          <w:rFonts w:asciiTheme="minorHAnsi" w:hAnsiTheme="minorHAnsi" w:cstheme="minorHAnsi"/>
        </w:rPr>
      </w:pPr>
      <w:r w:rsidRPr="0032317A">
        <w:rPr>
          <w:rFonts w:asciiTheme="minorHAnsi" w:hAnsiTheme="minorHAnsi" w:cstheme="minorHAnsi"/>
        </w:rPr>
        <w:t>Case Structure</w:t>
      </w:r>
    </w:p>
    <w:p w14:paraId="127173F0" w14:textId="45B8B958" w:rsidR="007C0D9E" w:rsidRDefault="007C0D9E" w:rsidP="007C0D9E">
      <w:pPr>
        <w:rPr>
          <w:rFonts w:cstheme="minorHAnsi"/>
          <w:sz w:val="22"/>
          <w:szCs w:val="22"/>
        </w:rPr>
      </w:pPr>
      <w:r>
        <w:rPr>
          <w:rFonts w:cstheme="minorHAnsi"/>
          <w:sz w:val="22"/>
          <w:szCs w:val="22"/>
        </w:rPr>
        <w:t xml:space="preserve">This case originally was written when the U.S. was still in both Afghanistan and Iraq, so the lay press articles are no longer relevant. </w:t>
      </w:r>
      <w:r>
        <w:rPr>
          <w:rFonts w:cstheme="minorHAnsi"/>
          <w:sz w:val="22"/>
          <w:szCs w:val="22"/>
        </w:rPr>
        <w:t xml:space="preserve">I kept the case as originally written rather than update the resources </w:t>
      </w:r>
      <w:r>
        <w:rPr>
          <w:rFonts w:cstheme="minorHAnsi"/>
          <w:sz w:val="22"/>
          <w:szCs w:val="22"/>
        </w:rPr>
        <w:t xml:space="preserve">to illustrate how easily a case can be revised and updated. </w:t>
      </w:r>
    </w:p>
    <w:p w14:paraId="64870803" w14:textId="39F84E7A" w:rsidR="007C0D9E" w:rsidRDefault="007C0D9E" w:rsidP="007C0D9E">
      <w:pPr>
        <w:rPr>
          <w:rFonts w:cstheme="minorHAnsi"/>
          <w:sz w:val="22"/>
          <w:szCs w:val="22"/>
        </w:rPr>
      </w:pPr>
    </w:p>
    <w:p w14:paraId="79F74B5F" w14:textId="02358668" w:rsidR="007C0D9E" w:rsidRDefault="007C0D9E" w:rsidP="007C0D9E">
      <w:pPr>
        <w:rPr>
          <w:rFonts w:cstheme="minorHAnsi"/>
          <w:sz w:val="22"/>
          <w:szCs w:val="22"/>
        </w:rPr>
      </w:pPr>
      <w:r>
        <w:rPr>
          <w:rFonts w:cstheme="minorHAnsi"/>
          <w:sz w:val="22"/>
          <w:szCs w:val="22"/>
        </w:rPr>
        <w:t>There always seems to be an ongoing conflict involving DU. At the time I am writing this, the Russia/Ukraine War is in its second year. A quick search on the web turned up this Reuters article:</w:t>
      </w:r>
    </w:p>
    <w:p w14:paraId="47366768" w14:textId="77777777" w:rsidR="007C0D9E" w:rsidRDefault="007C0D9E" w:rsidP="007C0D9E">
      <w:pPr>
        <w:rPr>
          <w:rFonts w:cstheme="minorHAnsi"/>
          <w:sz w:val="22"/>
          <w:szCs w:val="22"/>
        </w:rPr>
      </w:pPr>
    </w:p>
    <w:p w14:paraId="18870504" w14:textId="3AB25447" w:rsidR="007C0D9E" w:rsidRDefault="007C0D9E" w:rsidP="007C0D9E">
      <w:pPr>
        <w:rPr>
          <w:rFonts w:cstheme="minorHAnsi"/>
          <w:sz w:val="22"/>
          <w:szCs w:val="22"/>
        </w:rPr>
      </w:pPr>
      <w:hyperlink r:id="rId22" w:history="1">
        <w:r w:rsidRPr="007D6D22">
          <w:rPr>
            <w:rStyle w:val="Hyperlink"/>
            <w:rFonts w:cstheme="minorHAnsi"/>
            <w:sz w:val="22"/>
            <w:szCs w:val="22"/>
          </w:rPr>
          <w:t>https://www.reuters.com/world/europe/russia-says-use-depleted-uranium-shells-ukraine-would-harm-population-land-2023-03-24/</w:t>
        </w:r>
      </w:hyperlink>
    </w:p>
    <w:p w14:paraId="43A2C18E" w14:textId="0330C2B2" w:rsidR="007C0D9E" w:rsidRDefault="007C0D9E" w:rsidP="007C0D9E">
      <w:pPr>
        <w:rPr>
          <w:rFonts w:cstheme="minorHAnsi"/>
          <w:sz w:val="22"/>
          <w:szCs w:val="22"/>
        </w:rPr>
      </w:pPr>
    </w:p>
    <w:p w14:paraId="75F948E7" w14:textId="77777777" w:rsidR="007C0D9E" w:rsidRDefault="007C0D9E" w:rsidP="007C0D9E">
      <w:pPr>
        <w:rPr>
          <w:rFonts w:cstheme="minorHAnsi"/>
          <w:sz w:val="22"/>
          <w:szCs w:val="22"/>
        </w:rPr>
      </w:pPr>
      <w:r>
        <w:rPr>
          <w:rFonts w:cstheme="minorHAnsi"/>
          <w:sz w:val="22"/>
          <w:szCs w:val="22"/>
        </w:rPr>
        <w:t xml:space="preserve">Some of the same claims made in the Iraq wars are here as well. </w:t>
      </w:r>
    </w:p>
    <w:p w14:paraId="6C18AE98" w14:textId="77777777" w:rsidR="007C0D9E" w:rsidRDefault="007C0D9E" w:rsidP="007C0D9E">
      <w:pPr>
        <w:rPr>
          <w:rFonts w:cstheme="minorHAnsi"/>
          <w:sz w:val="22"/>
          <w:szCs w:val="22"/>
        </w:rPr>
      </w:pPr>
    </w:p>
    <w:p w14:paraId="2474276A" w14:textId="6537079A" w:rsidR="007C0D9E" w:rsidRDefault="007C0D9E" w:rsidP="007C0D9E">
      <w:pPr>
        <w:rPr>
          <w:rFonts w:cstheme="minorHAnsi"/>
          <w:sz w:val="22"/>
          <w:szCs w:val="22"/>
        </w:rPr>
      </w:pPr>
      <w:r>
        <w:rPr>
          <w:rFonts w:cstheme="minorHAnsi"/>
          <w:sz w:val="22"/>
          <w:szCs w:val="22"/>
        </w:rPr>
        <w:t xml:space="preserve">Many other articles </w:t>
      </w:r>
      <w:proofErr w:type="gramStart"/>
      <w:r>
        <w:rPr>
          <w:rFonts w:cstheme="minorHAnsi"/>
          <w:sz w:val="22"/>
          <w:szCs w:val="22"/>
        </w:rPr>
        <w:t>similar to</w:t>
      </w:r>
      <w:proofErr w:type="gramEnd"/>
      <w:r>
        <w:rPr>
          <w:rFonts w:cstheme="minorHAnsi"/>
          <w:sz w:val="22"/>
          <w:szCs w:val="22"/>
        </w:rPr>
        <w:t xml:space="preserve"> the ones in the student handout came up as well. Simply switch the older articles for newer stories. The lists of scientific studies and white papers are still valid but would benefit from adding some newer sources. </w:t>
      </w:r>
    </w:p>
    <w:p w14:paraId="0B2B9B54" w14:textId="22F2AD13" w:rsidR="007C0D9E" w:rsidRDefault="007C0D9E" w:rsidP="007C0D9E">
      <w:pPr>
        <w:rPr>
          <w:rFonts w:cstheme="minorHAnsi"/>
          <w:sz w:val="22"/>
          <w:szCs w:val="22"/>
        </w:rPr>
      </w:pPr>
    </w:p>
    <w:p w14:paraId="52E67749" w14:textId="5AB14AED" w:rsidR="007C0D9E" w:rsidRDefault="007C0D9E" w:rsidP="007C0D9E">
      <w:pPr>
        <w:rPr>
          <w:rFonts w:cstheme="minorHAnsi"/>
          <w:sz w:val="22"/>
          <w:szCs w:val="22"/>
        </w:rPr>
      </w:pPr>
      <w:r>
        <w:rPr>
          <w:rFonts w:cstheme="minorHAnsi"/>
          <w:sz w:val="22"/>
          <w:szCs w:val="22"/>
        </w:rPr>
        <w:t>If the topic of DU is not a good fit, another controversial substance could be substituted into the same overall case plan.</w:t>
      </w:r>
    </w:p>
    <w:p w14:paraId="1FCF913D" w14:textId="6379BE86" w:rsidR="007C0D9E" w:rsidRPr="0032317A" w:rsidRDefault="007C0D9E" w:rsidP="007C0D9E">
      <w:pPr>
        <w:pStyle w:val="Heading3"/>
        <w:rPr>
          <w:rFonts w:asciiTheme="minorHAnsi" w:hAnsiTheme="minorHAnsi" w:cstheme="minorHAnsi"/>
        </w:rPr>
      </w:pPr>
      <w:r w:rsidRPr="0032317A">
        <w:rPr>
          <w:rFonts w:asciiTheme="minorHAnsi" w:hAnsiTheme="minorHAnsi" w:cstheme="minorHAnsi"/>
        </w:rPr>
        <w:lastRenderedPageBreak/>
        <w:t xml:space="preserve">Goals of the Follow-Up </w:t>
      </w:r>
      <w:r>
        <w:rPr>
          <w:rFonts w:asciiTheme="minorHAnsi" w:hAnsiTheme="minorHAnsi" w:cstheme="minorHAnsi"/>
        </w:rPr>
        <w:t>Activities</w:t>
      </w:r>
    </w:p>
    <w:p w14:paraId="2B970D07" w14:textId="43FB4A95" w:rsidR="007C0D9E" w:rsidRDefault="007C0D9E" w:rsidP="007C0D9E">
      <w:pPr>
        <w:rPr>
          <w:rFonts w:cstheme="minorHAnsi"/>
          <w:sz w:val="22"/>
          <w:szCs w:val="22"/>
        </w:rPr>
      </w:pPr>
      <w:r>
        <w:rPr>
          <w:rFonts w:cstheme="minorHAnsi"/>
          <w:sz w:val="22"/>
          <w:szCs w:val="22"/>
        </w:rPr>
        <w:t xml:space="preserve">This case has two separate final assignments. The team assignment is to summarize the evidence, but </w:t>
      </w:r>
      <w:proofErr w:type="gramStart"/>
      <w:r>
        <w:rPr>
          <w:rFonts w:cstheme="minorHAnsi"/>
          <w:sz w:val="22"/>
          <w:szCs w:val="22"/>
        </w:rPr>
        <w:t>each individual</w:t>
      </w:r>
      <w:proofErr w:type="gramEnd"/>
      <w:r>
        <w:rPr>
          <w:rFonts w:cstheme="minorHAnsi"/>
          <w:sz w:val="22"/>
          <w:szCs w:val="22"/>
        </w:rPr>
        <w:t xml:space="preserve"> must write an editorial letter explaining it. I implemented this strategy </w:t>
      </w:r>
      <w:proofErr w:type="gramStart"/>
      <w:r>
        <w:rPr>
          <w:rFonts w:cstheme="minorHAnsi"/>
          <w:sz w:val="22"/>
          <w:szCs w:val="22"/>
        </w:rPr>
        <w:t>as a way to</w:t>
      </w:r>
      <w:proofErr w:type="gramEnd"/>
      <w:r>
        <w:rPr>
          <w:rFonts w:cstheme="minorHAnsi"/>
          <w:sz w:val="22"/>
          <w:szCs w:val="22"/>
        </w:rPr>
        <w:t xml:space="preserve"> identify students who relied on their teammates to do most of the work.</w:t>
      </w:r>
    </w:p>
    <w:p w14:paraId="1A691477" w14:textId="4C42E701" w:rsidR="007C0D9E" w:rsidRDefault="007C0D9E" w:rsidP="007C0D9E">
      <w:pPr>
        <w:rPr>
          <w:rFonts w:cstheme="minorHAnsi"/>
          <w:sz w:val="22"/>
          <w:szCs w:val="22"/>
        </w:rPr>
      </w:pPr>
    </w:p>
    <w:p w14:paraId="3DA50008" w14:textId="77777777" w:rsidR="007C0D9E" w:rsidRDefault="007C0D9E" w:rsidP="007C0D9E">
      <w:pPr>
        <w:rPr>
          <w:rFonts w:cstheme="minorHAnsi"/>
          <w:sz w:val="22"/>
          <w:szCs w:val="22"/>
        </w:rPr>
      </w:pPr>
    </w:p>
    <w:p w14:paraId="6C903189" w14:textId="77777777" w:rsidR="007C0D9E" w:rsidRDefault="007C0D9E" w:rsidP="007C0D9E">
      <w:pPr>
        <w:rPr>
          <w:rFonts w:cstheme="minorHAnsi"/>
          <w:sz w:val="22"/>
          <w:szCs w:val="22"/>
        </w:rPr>
      </w:pPr>
    </w:p>
    <w:p w14:paraId="7903A5D3" w14:textId="5CDB8528" w:rsidR="007C0D9E" w:rsidRDefault="007C0D9E" w:rsidP="007C0D9E">
      <w:pPr>
        <w:rPr>
          <w:rFonts w:cstheme="minorHAnsi"/>
          <w:sz w:val="22"/>
          <w:szCs w:val="22"/>
        </w:rPr>
      </w:pPr>
      <w:r>
        <w:rPr>
          <w:rFonts w:cstheme="minorHAnsi"/>
          <w:sz w:val="22"/>
          <w:szCs w:val="22"/>
        </w:rPr>
        <w:t>Use this section to describe how the questions at the end of each day lead students towards the overall case goals. Here is an example.</w:t>
      </w:r>
    </w:p>
    <w:p w14:paraId="1BFD9999" w14:textId="77777777" w:rsidR="007C0D9E" w:rsidRDefault="007C0D9E" w:rsidP="007C0D9E">
      <w:pPr>
        <w:rPr>
          <w:rFonts w:cstheme="minorHAnsi"/>
          <w:sz w:val="22"/>
          <w:szCs w:val="22"/>
        </w:rPr>
      </w:pPr>
    </w:p>
    <w:p w14:paraId="6AFA457E" w14:textId="77777777" w:rsidR="007C0D9E" w:rsidRPr="0032317A" w:rsidRDefault="007C0D9E" w:rsidP="007C0D9E">
      <w:pPr>
        <w:pStyle w:val="Heading5"/>
        <w:ind w:left="720"/>
      </w:pPr>
      <w:r>
        <w:t>Day 2 Questions: Building Argumentation Skills</w:t>
      </w:r>
    </w:p>
    <w:p w14:paraId="1E48D47B" w14:textId="77777777" w:rsidR="007C0D9E" w:rsidRPr="0032317A" w:rsidRDefault="007C0D9E" w:rsidP="007C0D9E">
      <w:pPr>
        <w:pStyle w:val="NormalTextMinionPro"/>
        <w:ind w:left="720"/>
        <w:rPr>
          <w:rFonts w:asciiTheme="minorHAnsi" w:hAnsiTheme="minorHAnsi" w:cstheme="minorHAnsi"/>
        </w:rPr>
      </w:pPr>
      <w:r w:rsidRPr="0032317A">
        <w:rPr>
          <w:rFonts w:asciiTheme="minorHAnsi" w:hAnsiTheme="minorHAnsi" w:cstheme="minorHAnsi"/>
        </w:rPr>
        <w:t xml:space="preserve">The questions at the end of the case are designed to guide and clarify students’ thinking using a practical argumentation and logic model called the </w:t>
      </w:r>
      <w:r w:rsidRPr="0032317A">
        <w:rPr>
          <w:rFonts w:asciiTheme="minorHAnsi" w:hAnsiTheme="minorHAnsi" w:cstheme="minorHAnsi"/>
          <w:b/>
        </w:rPr>
        <w:t>Toulmin model</w:t>
      </w:r>
      <w:r w:rsidRPr="0032317A">
        <w:rPr>
          <w:rFonts w:asciiTheme="minorHAnsi" w:hAnsiTheme="minorHAnsi" w:cstheme="minorHAnsi"/>
        </w:rPr>
        <w:t xml:space="preserve"> </w:t>
      </w:r>
      <w:r>
        <w:rPr>
          <w:rFonts w:asciiTheme="minorHAnsi" w:hAnsiTheme="minorHAnsi" w:cstheme="minorHAnsi"/>
        </w:rPr>
        <w:t>to break</w:t>
      </w:r>
      <w:r w:rsidRPr="0032317A">
        <w:rPr>
          <w:rFonts w:asciiTheme="minorHAnsi" w:hAnsiTheme="minorHAnsi" w:cstheme="minorHAnsi"/>
        </w:rPr>
        <w:t xml:space="preserve"> down </w:t>
      </w:r>
      <w:r>
        <w:rPr>
          <w:rFonts w:asciiTheme="minorHAnsi" w:hAnsiTheme="minorHAnsi" w:cstheme="minorHAnsi"/>
        </w:rPr>
        <w:t xml:space="preserve">arguments </w:t>
      </w:r>
      <w:r w:rsidRPr="0032317A">
        <w:rPr>
          <w:rFonts w:asciiTheme="minorHAnsi" w:hAnsiTheme="minorHAnsi" w:cstheme="minorHAnsi"/>
        </w:rPr>
        <w:t>into specific parts for analysis:</w:t>
      </w:r>
    </w:p>
    <w:p w14:paraId="6B0C4720" w14:textId="77777777" w:rsidR="007C0D9E" w:rsidRPr="0032317A" w:rsidRDefault="007C0D9E" w:rsidP="007C0D9E">
      <w:pPr>
        <w:pStyle w:val="NormalTextMinionPro"/>
        <w:numPr>
          <w:ilvl w:val="0"/>
          <w:numId w:val="18"/>
        </w:numPr>
        <w:ind w:left="1440"/>
        <w:rPr>
          <w:rFonts w:asciiTheme="minorHAnsi" w:hAnsiTheme="minorHAnsi" w:cstheme="minorHAnsi"/>
        </w:rPr>
      </w:pPr>
      <w:r w:rsidRPr="0032317A">
        <w:rPr>
          <w:rFonts w:asciiTheme="minorHAnsi" w:hAnsiTheme="minorHAnsi" w:cstheme="minorHAnsi"/>
          <w:b/>
          <w:bCs/>
        </w:rPr>
        <w:t>Claims</w:t>
      </w:r>
      <w:r w:rsidRPr="0032317A">
        <w:rPr>
          <w:rFonts w:asciiTheme="minorHAnsi" w:hAnsiTheme="minorHAnsi" w:cstheme="minorHAnsi"/>
        </w:rPr>
        <w:t xml:space="preserve"> or conclusions</w:t>
      </w:r>
    </w:p>
    <w:p w14:paraId="51118BAA" w14:textId="77777777" w:rsidR="007C0D9E" w:rsidRPr="0032317A" w:rsidRDefault="007C0D9E" w:rsidP="007C0D9E">
      <w:pPr>
        <w:pStyle w:val="NormalTextMinionPro"/>
        <w:numPr>
          <w:ilvl w:val="0"/>
          <w:numId w:val="18"/>
        </w:numPr>
        <w:ind w:left="1440"/>
        <w:rPr>
          <w:rFonts w:asciiTheme="minorHAnsi" w:hAnsiTheme="minorHAnsi" w:cstheme="minorHAnsi"/>
        </w:rPr>
      </w:pPr>
      <w:r w:rsidRPr="0032317A">
        <w:rPr>
          <w:rFonts w:asciiTheme="minorHAnsi" w:hAnsiTheme="minorHAnsi" w:cstheme="minorHAnsi"/>
          <w:b/>
          <w:bCs/>
        </w:rPr>
        <w:t>Evidence</w:t>
      </w:r>
      <w:r w:rsidRPr="0032317A">
        <w:rPr>
          <w:rFonts w:asciiTheme="minorHAnsi" w:hAnsiTheme="minorHAnsi" w:cstheme="minorHAnsi"/>
        </w:rPr>
        <w:t xml:space="preserve"> or observations to support the conclusions</w:t>
      </w:r>
    </w:p>
    <w:p w14:paraId="2927C81C" w14:textId="77777777" w:rsidR="007C0D9E" w:rsidRPr="0032317A" w:rsidRDefault="007C0D9E" w:rsidP="007C0D9E">
      <w:pPr>
        <w:pStyle w:val="NormalTextMinionPro"/>
        <w:numPr>
          <w:ilvl w:val="0"/>
          <w:numId w:val="18"/>
        </w:numPr>
        <w:ind w:left="1440"/>
        <w:rPr>
          <w:rFonts w:asciiTheme="minorHAnsi" w:hAnsiTheme="minorHAnsi" w:cstheme="minorHAnsi"/>
        </w:rPr>
      </w:pPr>
      <w:r w:rsidRPr="0032317A">
        <w:rPr>
          <w:rFonts w:asciiTheme="minorHAnsi" w:hAnsiTheme="minorHAnsi" w:cstheme="minorHAnsi"/>
          <w:b/>
          <w:bCs/>
        </w:rPr>
        <w:t>Reasoning</w:t>
      </w:r>
      <w:r w:rsidRPr="0032317A">
        <w:rPr>
          <w:rFonts w:asciiTheme="minorHAnsi" w:hAnsiTheme="minorHAnsi" w:cstheme="minorHAnsi"/>
        </w:rPr>
        <w:t>, inference, or rationale that connected the evidence and conclusions.</w:t>
      </w:r>
    </w:p>
    <w:p w14:paraId="76349B5B" w14:textId="77777777" w:rsidR="007C0D9E" w:rsidRPr="0032317A" w:rsidRDefault="007C0D9E" w:rsidP="007C0D9E">
      <w:pPr>
        <w:ind w:left="720"/>
        <w:rPr>
          <w:rFonts w:cstheme="minorHAnsi"/>
          <w:sz w:val="22"/>
          <w:szCs w:val="22"/>
        </w:rPr>
      </w:pPr>
    </w:p>
    <w:p w14:paraId="5B38F34F" w14:textId="77777777" w:rsidR="007C0D9E" w:rsidRDefault="007C0D9E" w:rsidP="007C0D9E">
      <w:pPr>
        <w:pStyle w:val="NormalTextMinionPro"/>
        <w:ind w:left="720"/>
        <w:rPr>
          <w:rFonts w:asciiTheme="minorHAnsi" w:hAnsiTheme="minorHAnsi" w:cstheme="minorHAnsi"/>
        </w:rPr>
      </w:pPr>
      <w:r w:rsidRPr="0032317A">
        <w:rPr>
          <w:rFonts w:asciiTheme="minorHAnsi" w:hAnsiTheme="minorHAnsi" w:cstheme="minorHAnsi"/>
        </w:rPr>
        <w:t>Toulmin’s full logic model has other elements, but for this exercise we only want students to be able to break a conclusion down and provide adequate support for it.</w:t>
      </w:r>
    </w:p>
    <w:p w14:paraId="32DB0447" w14:textId="77777777" w:rsidR="007C0D9E" w:rsidRPr="0032317A" w:rsidRDefault="007C0D9E" w:rsidP="007C0D9E">
      <w:pPr>
        <w:pStyle w:val="NormalTextMinionPro"/>
        <w:ind w:left="720"/>
        <w:rPr>
          <w:rFonts w:asciiTheme="minorHAnsi" w:hAnsiTheme="minorHAnsi" w:cstheme="minorHAnsi"/>
        </w:rPr>
      </w:pPr>
    </w:p>
    <w:p w14:paraId="173FE4D2" w14:textId="77777777" w:rsidR="007C0D9E" w:rsidRDefault="007C0D9E" w:rsidP="007C0D9E">
      <w:pPr>
        <w:pStyle w:val="Heading3"/>
      </w:pPr>
      <w:r w:rsidRPr="0032317A">
        <w:t>Class Management</w:t>
      </w:r>
    </w:p>
    <w:p w14:paraId="093A1BA4" w14:textId="77777777" w:rsidR="007C0D9E" w:rsidRDefault="007C0D9E" w:rsidP="007C0D9E">
      <w:pPr>
        <w:rPr>
          <w:rFonts w:cstheme="minorHAnsi"/>
          <w:sz w:val="22"/>
          <w:szCs w:val="22"/>
        </w:rPr>
      </w:pPr>
      <w:r>
        <w:rPr>
          <w:rFonts w:cstheme="minorHAnsi"/>
          <w:sz w:val="22"/>
          <w:szCs w:val="22"/>
        </w:rPr>
        <w:t>Use this section to describe any specific classroom practices you use to make the case more effective. It is better to split this section into specific goals or actions rather than have one long narrative. Here is an example.</w:t>
      </w:r>
    </w:p>
    <w:p w14:paraId="7D6CEAB0" w14:textId="56745B65" w:rsidR="007C0D9E" w:rsidRDefault="007C0D9E" w:rsidP="007C0D9E">
      <w:pPr>
        <w:rPr>
          <w:rFonts w:cstheme="minorHAnsi"/>
        </w:rPr>
      </w:pPr>
    </w:p>
    <w:p w14:paraId="48E31C77" w14:textId="77777777" w:rsidR="007C0D9E" w:rsidRPr="00E17A3F" w:rsidRDefault="007C0D9E" w:rsidP="007C0D9E">
      <w:pPr>
        <w:rPr>
          <w:rFonts w:cstheme="minorHAnsi"/>
        </w:rPr>
      </w:pPr>
    </w:p>
    <w:p w14:paraId="6996A02B" w14:textId="77777777" w:rsidR="007C0D9E" w:rsidRPr="00E17A3F" w:rsidRDefault="007C0D9E" w:rsidP="007C0D9E">
      <w:pPr>
        <w:rPr>
          <w:rFonts w:cstheme="minorHAnsi"/>
        </w:rPr>
      </w:pPr>
      <w:r w:rsidRPr="00E17A3F">
        <w:rPr>
          <w:rFonts w:cstheme="minorHAnsi"/>
        </w:rPr>
        <w:t>I prefer to keep the format of this case open, because it gives the class freedom to follow up on any of the points raised by the groups. If needed, these are two options for formal scenarios:</w:t>
      </w:r>
    </w:p>
    <w:p w14:paraId="528B8D1A" w14:textId="77777777" w:rsidR="007C0D9E" w:rsidRPr="00E17A3F" w:rsidRDefault="007C0D9E" w:rsidP="007C0D9E">
      <w:pPr>
        <w:numPr>
          <w:ilvl w:val="0"/>
          <w:numId w:val="33"/>
        </w:numPr>
        <w:rPr>
          <w:rFonts w:cstheme="minorHAnsi"/>
        </w:rPr>
      </w:pPr>
      <w:r w:rsidRPr="00E17A3F">
        <w:rPr>
          <w:rFonts w:cstheme="minorHAnsi"/>
        </w:rPr>
        <w:t>The class is a policy analysis group for the U.S. Army. The Pentagon wishes to know if DU ammunition poses a legitimate health threat to U.S. soldiers.</w:t>
      </w:r>
    </w:p>
    <w:p w14:paraId="4EB10579" w14:textId="77777777" w:rsidR="007C0D9E" w:rsidRPr="00E17A3F" w:rsidRDefault="007C0D9E" w:rsidP="007C0D9E">
      <w:pPr>
        <w:numPr>
          <w:ilvl w:val="0"/>
          <w:numId w:val="33"/>
        </w:numPr>
        <w:rPr>
          <w:rFonts w:cstheme="minorHAnsi"/>
        </w:rPr>
      </w:pPr>
      <w:r w:rsidRPr="00E17A3F">
        <w:rPr>
          <w:rFonts w:cstheme="minorHAnsi"/>
        </w:rPr>
        <w:t xml:space="preserve">National Science Foundation has issued a request for proposals (RFP) to assess the threat of DU ammunition. The class members are scientists on a team who wants to apply for one of the grants. </w:t>
      </w:r>
    </w:p>
    <w:p w14:paraId="782BC36D" w14:textId="7FCB92AD" w:rsidR="007C0D9E" w:rsidRDefault="007C0D9E" w:rsidP="007C0D9E">
      <w:pPr>
        <w:rPr>
          <w:rFonts w:cstheme="minorHAnsi"/>
        </w:rPr>
      </w:pPr>
    </w:p>
    <w:p w14:paraId="4DAA6EC9" w14:textId="77777777" w:rsidR="007C0D9E" w:rsidRDefault="007C0D9E" w:rsidP="007C0D9E">
      <w:pPr>
        <w:rPr>
          <w:rFonts w:cstheme="minorHAnsi"/>
        </w:rPr>
      </w:pPr>
      <w:r>
        <w:rPr>
          <w:rFonts w:cstheme="minorHAnsi"/>
        </w:rPr>
        <w:t>One way to extend this case is to ask students to pose alternative hypotheses. Why might a cluster of patients with a pre-leukemia syndrome suddenly appear?</w:t>
      </w:r>
    </w:p>
    <w:p w14:paraId="3FC6EE22" w14:textId="77777777" w:rsidR="007C0D9E" w:rsidRPr="00E17A3F" w:rsidRDefault="007C0D9E" w:rsidP="007C0D9E">
      <w:pPr>
        <w:rPr>
          <w:rFonts w:cstheme="minorHAnsi"/>
        </w:rPr>
      </w:pPr>
    </w:p>
    <w:p w14:paraId="0693500C" w14:textId="77777777" w:rsidR="00D12D7E" w:rsidRDefault="00D12D7E" w:rsidP="00D12D7E">
      <w:pPr>
        <w:rPr>
          <w:rFonts w:cstheme="minorHAnsi"/>
          <w:sz w:val="22"/>
          <w:szCs w:val="22"/>
        </w:rPr>
      </w:pPr>
    </w:p>
    <w:p w14:paraId="5C728964" w14:textId="77777777" w:rsidR="00D12D7E" w:rsidRDefault="00D12D7E" w:rsidP="00D12D7E">
      <w:pPr>
        <w:rPr>
          <w:rFonts w:cstheme="minorHAnsi"/>
          <w:sz w:val="22"/>
          <w:szCs w:val="22"/>
        </w:rPr>
      </w:pPr>
      <w:r>
        <w:rPr>
          <w:rFonts w:cstheme="minorHAnsi"/>
          <w:sz w:val="22"/>
          <w:szCs w:val="22"/>
        </w:rPr>
        <w:t>Most of my case notes at least have these sections. I add any other information I think is helpful. For new cases, I usually include my raw development notes until I have run the case a few times.</w:t>
      </w:r>
    </w:p>
    <w:p w14:paraId="310DA18A" w14:textId="77777777" w:rsidR="00D12D7E" w:rsidRDefault="00D12D7E" w:rsidP="00D12D7E">
      <w:pPr>
        <w:rPr>
          <w:rFonts w:cstheme="minorHAnsi"/>
          <w:sz w:val="22"/>
          <w:szCs w:val="22"/>
        </w:rPr>
      </w:pPr>
    </w:p>
    <w:p w14:paraId="72FAE74C" w14:textId="77777777" w:rsidR="00D12D7E" w:rsidRPr="00002361" w:rsidRDefault="00D12D7E" w:rsidP="00D12D7E">
      <w:pPr>
        <w:pStyle w:val="Heading3"/>
      </w:pPr>
      <w:r w:rsidRPr="00002361">
        <w:t>Background</w:t>
      </w:r>
    </w:p>
    <w:p w14:paraId="1E884958" w14:textId="77777777" w:rsidR="00D12D7E" w:rsidRDefault="00D12D7E" w:rsidP="00D12D7E">
      <w:pPr>
        <w:rPr>
          <w:rFonts w:cstheme="minorHAnsi"/>
          <w:sz w:val="22"/>
          <w:szCs w:val="22"/>
        </w:rPr>
      </w:pPr>
      <w:r>
        <w:rPr>
          <w:rFonts w:cstheme="minorHAnsi"/>
          <w:sz w:val="22"/>
          <w:szCs w:val="22"/>
        </w:rPr>
        <w:t>Provide any additional information that an instructor who is not familiar with the topic would need to understand the overall structure and end goals of the case. In practice, you may want to include:</w:t>
      </w:r>
    </w:p>
    <w:p w14:paraId="6D727CD3" w14:textId="77777777" w:rsidR="00D12D7E" w:rsidRPr="0074290B" w:rsidRDefault="00D12D7E" w:rsidP="00D12D7E">
      <w:pPr>
        <w:pStyle w:val="ListParagraph"/>
        <w:numPr>
          <w:ilvl w:val="0"/>
          <w:numId w:val="28"/>
        </w:numPr>
        <w:rPr>
          <w:rFonts w:cstheme="minorHAnsi"/>
          <w:sz w:val="22"/>
          <w:szCs w:val="22"/>
        </w:rPr>
      </w:pPr>
      <w:r w:rsidRPr="0074290B">
        <w:rPr>
          <w:rFonts w:cstheme="minorHAnsi"/>
          <w:sz w:val="22"/>
          <w:szCs w:val="22"/>
        </w:rPr>
        <w:lastRenderedPageBreak/>
        <w:t>Rationale for the scenario or the model system</w:t>
      </w:r>
    </w:p>
    <w:p w14:paraId="5C2B8BE8" w14:textId="77777777" w:rsidR="00D12D7E" w:rsidRDefault="00D12D7E" w:rsidP="00D12D7E">
      <w:pPr>
        <w:pStyle w:val="ListParagraph"/>
        <w:numPr>
          <w:ilvl w:val="0"/>
          <w:numId w:val="28"/>
        </w:numPr>
        <w:rPr>
          <w:rFonts w:cstheme="minorHAnsi"/>
          <w:sz w:val="22"/>
          <w:szCs w:val="22"/>
        </w:rPr>
      </w:pPr>
      <w:r w:rsidRPr="0074290B">
        <w:rPr>
          <w:rFonts w:cstheme="minorHAnsi"/>
          <w:sz w:val="22"/>
          <w:szCs w:val="22"/>
        </w:rPr>
        <w:t>Additional information about the biological processes</w:t>
      </w:r>
      <w:r>
        <w:rPr>
          <w:rFonts w:cstheme="minorHAnsi"/>
          <w:sz w:val="22"/>
          <w:szCs w:val="22"/>
        </w:rPr>
        <w:t xml:space="preserve"> involved</w:t>
      </w:r>
    </w:p>
    <w:p w14:paraId="0DA33ACC" w14:textId="77777777" w:rsidR="00D12D7E" w:rsidRPr="0074290B" w:rsidRDefault="00D12D7E" w:rsidP="00D12D7E">
      <w:pPr>
        <w:pStyle w:val="ListParagraph"/>
        <w:numPr>
          <w:ilvl w:val="0"/>
          <w:numId w:val="28"/>
        </w:numPr>
        <w:rPr>
          <w:rFonts w:cstheme="minorHAnsi"/>
          <w:sz w:val="22"/>
          <w:szCs w:val="22"/>
        </w:rPr>
      </w:pPr>
      <w:r>
        <w:rPr>
          <w:rFonts w:cstheme="minorHAnsi"/>
          <w:sz w:val="22"/>
          <w:szCs w:val="22"/>
        </w:rPr>
        <w:t>Links to outside supporting resources or reference</w:t>
      </w:r>
    </w:p>
    <w:p w14:paraId="4A134CB8" w14:textId="77777777" w:rsidR="00D12D7E" w:rsidRDefault="00D12D7E" w:rsidP="00D12D7E">
      <w:pPr>
        <w:rPr>
          <w:rFonts w:cstheme="minorHAnsi"/>
          <w:sz w:val="22"/>
          <w:szCs w:val="22"/>
        </w:rPr>
      </w:pPr>
    </w:p>
    <w:p w14:paraId="617319EA" w14:textId="77777777" w:rsidR="00D12D7E" w:rsidRDefault="00D12D7E" w:rsidP="00D12D7E">
      <w:pPr>
        <w:rPr>
          <w:rFonts w:cstheme="minorHAnsi"/>
          <w:sz w:val="22"/>
          <w:szCs w:val="22"/>
        </w:rPr>
      </w:pPr>
      <w:r>
        <w:rPr>
          <w:rFonts w:cstheme="minorHAnsi"/>
          <w:sz w:val="22"/>
          <w:szCs w:val="22"/>
        </w:rPr>
        <w:t>Here is an example.</w:t>
      </w:r>
    </w:p>
    <w:p w14:paraId="17B61581" w14:textId="727CE7F1" w:rsidR="00D12D7E" w:rsidRPr="00D12D7E" w:rsidRDefault="00D12D7E" w:rsidP="00D12D7E">
      <w:pPr>
        <w:pStyle w:val="ListParagraph"/>
        <w:numPr>
          <w:ilvl w:val="0"/>
          <w:numId w:val="38"/>
        </w:numPr>
        <w:rPr>
          <w:rFonts w:cstheme="minorHAnsi"/>
          <w:sz w:val="22"/>
          <w:szCs w:val="22"/>
        </w:rPr>
      </w:pPr>
      <w:proofErr w:type="spellStart"/>
      <w:r w:rsidRPr="00D12D7E">
        <w:rPr>
          <w:rFonts w:cstheme="minorHAnsi"/>
          <w:i/>
          <w:sz w:val="22"/>
          <w:szCs w:val="22"/>
        </w:rPr>
        <w:t>houstonianum</w:t>
      </w:r>
      <w:proofErr w:type="spellEnd"/>
      <w:r w:rsidRPr="00D12D7E">
        <w:rPr>
          <w:rFonts w:cstheme="minorHAnsi"/>
          <w:iCs/>
          <w:sz w:val="22"/>
          <w:szCs w:val="22"/>
        </w:rPr>
        <w:t xml:space="preserve"> is the original source from which the compound </w:t>
      </w:r>
      <w:proofErr w:type="spellStart"/>
      <w:r w:rsidRPr="00D12D7E">
        <w:rPr>
          <w:rFonts w:cstheme="minorHAnsi"/>
          <w:iCs/>
          <w:sz w:val="22"/>
          <w:szCs w:val="22"/>
        </w:rPr>
        <w:t>methoprene</w:t>
      </w:r>
      <w:proofErr w:type="spellEnd"/>
      <w:r w:rsidRPr="00D12D7E">
        <w:rPr>
          <w:rFonts w:cstheme="minorHAnsi"/>
          <w:iCs/>
          <w:sz w:val="22"/>
          <w:szCs w:val="22"/>
        </w:rPr>
        <w:t xml:space="preserve"> was first isolated. Methoprene and its synthetic derivatives are JH disruptors. </w:t>
      </w:r>
      <w:r w:rsidRPr="00D12D7E">
        <w:rPr>
          <w:rFonts w:cstheme="minorHAnsi"/>
          <w:sz w:val="22"/>
          <w:szCs w:val="22"/>
        </w:rPr>
        <w:t xml:space="preserve">Methoprene is an effective IGR because JH has such broad effects. At low </w:t>
      </w:r>
      <w:r w:rsidRPr="00D12D7E">
        <w:rPr>
          <w:rFonts w:cstheme="minorHAnsi"/>
          <w:sz w:val="22"/>
          <w:szCs w:val="22"/>
          <w:u w:val="single"/>
        </w:rPr>
        <w:t>physiological</w:t>
      </w:r>
      <w:r w:rsidRPr="00D12D7E">
        <w:rPr>
          <w:rFonts w:cstheme="minorHAnsi"/>
          <w:sz w:val="22"/>
          <w:szCs w:val="22"/>
        </w:rPr>
        <w:t xml:space="preserve"> doses, JH inhibits energy storage, so more is available for growth. It also prevents moving into the pupal stage, so that molting produces extra larval stage instars. At supra-physiological doses, JH and its mimics can inhibit production of essential energy storage molecules. Conversely JH blockers prevent normal metabolic function. Either way, resultant metabolic imbalances can be fatal.</w:t>
      </w:r>
    </w:p>
    <w:p w14:paraId="16716C8F" w14:textId="56DC5C46" w:rsidR="00D12D7E" w:rsidRDefault="00D12D7E" w:rsidP="00D12D7E">
      <w:pPr>
        <w:rPr>
          <w:rFonts w:cstheme="minorHAnsi"/>
          <w:sz w:val="22"/>
          <w:szCs w:val="22"/>
        </w:rPr>
      </w:pPr>
    </w:p>
    <w:p w14:paraId="5ECCD10E" w14:textId="77777777" w:rsidR="00D12D7E" w:rsidRPr="00D12D7E" w:rsidRDefault="00D12D7E" w:rsidP="00D12D7E">
      <w:pPr>
        <w:rPr>
          <w:rFonts w:cstheme="minorHAnsi"/>
          <w:sz w:val="22"/>
          <w:szCs w:val="22"/>
        </w:rPr>
      </w:pPr>
    </w:p>
    <w:p w14:paraId="3F63B421" w14:textId="77777777" w:rsidR="00D12D7E" w:rsidRPr="0032317A" w:rsidRDefault="00D12D7E" w:rsidP="00D12D7E">
      <w:pPr>
        <w:pStyle w:val="Heading3"/>
        <w:rPr>
          <w:rFonts w:asciiTheme="minorHAnsi" w:hAnsiTheme="minorHAnsi" w:cstheme="minorHAnsi"/>
        </w:rPr>
      </w:pPr>
      <w:r w:rsidRPr="0032317A">
        <w:rPr>
          <w:rFonts w:asciiTheme="minorHAnsi" w:hAnsiTheme="minorHAnsi" w:cstheme="minorHAnsi"/>
        </w:rPr>
        <w:t>Case Data Structure</w:t>
      </w:r>
    </w:p>
    <w:p w14:paraId="6F022DA7" w14:textId="77777777" w:rsidR="00D12D7E" w:rsidRDefault="00D12D7E" w:rsidP="00D12D7E">
      <w:pPr>
        <w:rPr>
          <w:rFonts w:cstheme="minorHAnsi"/>
          <w:sz w:val="22"/>
          <w:szCs w:val="22"/>
        </w:rPr>
      </w:pPr>
      <w:r>
        <w:rPr>
          <w:rFonts w:cstheme="minorHAnsi"/>
          <w:sz w:val="22"/>
          <w:szCs w:val="22"/>
        </w:rPr>
        <w:t>Provide an explanation of the main takeaway points of any data provided. Here is an example.</w:t>
      </w:r>
    </w:p>
    <w:p w14:paraId="419E4D70" w14:textId="77777777" w:rsidR="00D12D7E" w:rsidRDefault="00D12D7E" w:rsidP="00D12D7E">
      <w:pPr>
        <w:ind w:left="720"/>
        <w:rPr>
          <w:rFonts w:cstheme="minorHAnsi"/>
          <w:sz w:val="22"/>
          <w:szCs w:val="22"/>
        </w:rPr>
      </w:pPr>
      <w:r w:rsidRPr="0032317A">
        <w:rPr>
          <w:rFonts w:cstheme="minorHAnsi"/>
          <w:sz w:val="22"/>
          <w:szCs w:val="22"/>
        </w:rPr>
        <w:t xml:space="preserve">The case data </w:t>
      </w:r>
      <w:r>
        <w:rPr>
          <w:rFonts w:cstheme="minorHAnsi"/>
          <w:sz w:val="22"/>
          <w:szCs w:val="22"/>
        </w:rPr>
        <w:t>table is</w:t>
      </w:r>
      <w:r w:rsidRPr="0032317A">
        <w:rPr>
          <w:rFonts w:cstheme="minorHAnsi"/>
          <w:sz w:val="22"/>
          <w:szCs w:val="22"/>
        </w:rPr>
        <w:t xml:space="preserve"> written as if </w:t>
      </w:r>
      <w:r>
        <w:rPr>
          <w:rFonts w:cstheme="minorHAnsi"/>
          <w:sz w:val="22"/>
          <w:szCs w:val="22"/>
        </w:rPr>
        <w:t xml:space="preserve">a </w:t>
      </w:r>
      <w:r w:rsidRPr="0032317A">
        <w:rPr>
          <w:rFonts w:cstheme="minorHAnsi"/>
          <w:sz w:val="22"/>
          <w:szCs w:val="22"/>
        </w:rPr>
        <w:t xml:space="preserve">diet containing 1% </w:t>
      </w:r>
      <w:r w:rsidRPr="0032317A">
        <w:rPr>
          <w:rFonts w:cstheme="minorHAnsi"/>
          <w:i/>
          <w:sz w:val="22"/>
          <w:szCs w:val="22"/>
        </w:rPr>
        <w:t xml:space="preserve">A. </w:t>
      </w:r>
      <w:proofErr w:type="spellStart"/>
      <w:r w:rsidRPr="0032317A">
        <w:rPr>
          <w:rFonts w:cstheme="minorHAnsi"/>
          <w:i/>
          <w:sz w:val="22"/>
          <w:szCs w:val="22"/>
        </w:rPr>
        <w:t>houstonianum</w:t>
      </w:r>
      <w:proofErr w:type="spellEnd"/>
      <w:r w:rsidRPr="0032317A">
        <w:rPr>
          <w:rFonts w:cstheme="minorHAnsi"/>
          <w:sz w:val="22"/>
          <w:szCs w:val="22"/>
        </w:rPr>
        <w:t xml:space="preserve"> leaves is equal to a </w:t>
      </w:r>
      <w:r w:rsidRPr="0032317A">
        <w:rPr>
          <w:rFonts w:cstheme="minorHAnsi"/>
          <w:b/>
          <w:sz w:val="22"/>
          <w:szCs w:val="22"/>
        </w:rPr>
        <w:t>small</w:t>
      </w:r>
      <w:r w:rsidRPr="0032317A">
        <w:rPr>
          <w:rFonts w:cstheme="minorHAnsi"/>
          <w:sz w:val="22"/>
          <w:szCs w:val="22"/>
        </w:rPr>
        <w:t xml:space="preserve"> increase in JH. As a </w:t>
      </w:r>
      <w:proofErr w:type="gramStart"/>
      <w:r w:rsidRPr="0032317A">
        <w:rPr>
          <w:rFonts w:cstheme="minorHAnsi"/>
          <w:sz w:val="22"/>
          <w:szCs w:val="22"/>
        </w:rPr>
        <w:t>result</w:t>
      </w:r>
      <w:proofErr w:type="gramEnd"/>
      <w:r w:rsidRPr="0032317A">
        <w:rPr>
          <w:rFonts w:cstheme="minorHAnsi"/>
          <w:sz w:val="22"/>
          <w:szCs w:val="22"/>
        </w:rPr>
        <w:t xml:space="preserve"> caterpillars are eating more, and getting longer and heavier. Unlike the controls, they are NOT browning, which means they are not preparing </w:t>
      </w:r>
      <w:r>
        <w:rPr>
          <w:rFonts w:cstheme="minorHAnsi"/>
          <w:sz w:val="22"/>
          <w:szCs w:val="22"/>
        </w:rPr>
        <w:t>to</w:t>
      </w:r>
      <w:r w:rsidRPr="0032317A">
        <w:rPr>
          <w:rFonts w:cstheme="minorHAnsi"/>
          <w:sz w:val="22"/>
          <w:szCs w:val="22"/>
        </w:rPr>
        <w:t xml:space="preserve"> pupat</w:t>
      </w:r>
      <w:r>
        <w:rPr>
          <w:rFonts w:cstheme="minorHAnsi"/>
          <w:sz w:val="22"/>
          <w:szCs w:val="22"/>
        </w:rPr>
        <w:t>e</w:t>
      </w:r>
      <w:r w:rsidRPr="0032317A">
        <w:rPr>
          <w:rFonts w:cstheme="minorHAnsi"/>
          <w:sz w:val="22"/>
          <w:szCs w:val="22"/>
        </w:rPr>
        <w:t>.</w:t>
      </w:r>
    </w:p>
    <w:p w14:paraId="710D9F92" w14:textId="77777777" w:rsidR="00D12D7E" w:rsidRPr="0032317A" w:rsidRDefault="00D12D7E" w:rsidP="00D12D7E">
      <w:pPr>
        <w:ind w:left="720"/>
        <w:rPr>
          <w:rFonts w:cstheme="minorHAnsi"/>
          <w:sz w:val="22"/>
          <w:szCs w:val="22"/>
        </w:rPr>
      </w:pPr>
    </w:p>
    <w:p w14:paraId="32AF94BB" w14:textId="77777777" w:rsidR="00D12D7E" w:rsidRPr="0032317A" w:rsidRDefault="00D12D7E" w:rsidP="00D12D7E">
      <w:pPr>
        <w:pStyle w:val="Heading3"/>
        <w:rPr>
          <w:rFonts w:asciiTheme="minorHAnsi" w:hAnsiTheme="minorHAnsi" w:cstheme="minorHAnsi"/>
        </w:rPr>
      </w:pPr>
      <w:r w:rsidRPr="0032317A">
        <w:rPr>
          <w:rFonts w:asciiTheme="minorHAnsi" w:hAnsiTheme="minorHAnsi" w:cstheme="minorHAnsi"/>
        </w:rPr>
        <w:t>Goals of the Follow-Up Questions</w:t>
      </w:r>
    </w:p>
    <w:p w14:paraId="14E9AAF8" w14:textId="77777777" w:rsidR="00D12D7E" w:rsidRDefault="00D12D7E" w:rsidP="00D12D7E">
      <w:pPr>
        <w:rPr>
          <w:rFonts w:cstheme="minorHAnsi"/>
          <w:sz w:val="22"/>
          <w:szCs w:val="22"/>
        </w:rPr>
      </w:pPr>
      <w:r>
        <w:rPr>
          <w:rFonts w:cstheme="minorHAnsi"/>
          <w:sz w:val="22"/>
          <w:szCs w:val="22"/>
        </w:rPr>
        <w:t>Use this section to describe how the questions at the end of each day lead students towards the overall case goals. Here is an example.</w:t>
      </w:r>
    </w:p>
    <w:p w14:paraId="6350A82F" w14:textId="77777777" w:rsidR="00D12D7E" w:rsidRDefault="00D12D7E" w:rsidP="00D12D7E">
      <w:pPr>
        <w:rPr>
          <w:rFonts w:cstheme="minorHAnsi"/>
          <w:sz w:val="22"/>
          <w:szCs w:val="22"/>
        </w:rPr>
      </w:pPr>
    </w:p>
    <w:p w14:paraId="285106D7" w14:textId="77777777" w:rsidR="00D12D7E" w:rsidRPr="0032317A" w:rsidRDefault="00D12D7E" w:rsidP="00D12D7E">
      <w:pPr>
        <w:pStyle w:val="Heading5"/>
        <w:ind w:left="720"/>
      </w:pPr>
      <w:r>
        <w:t>Day 2 Questions: Building Argumentation Skills</w:t>
      </w:r>
    </w:p>
    <w:p w14:paraId="478031EF" w14:textId="77777777" w:rsidR="00D12D7E" w:rsidRPr="0032317A" w:rsidRDefault="00D12D7E" w:rsidP="00D12D7E">
      <w:pPr>
        <w:pStyle w:val="NormalTextMinionPro"/>
        <w:ind w:left="720"/>
        <w:rPr>
          <w:rFonts w:asciiTheme="minorHAnsi" w:hAnsiTheme="minorHAnsi" w:cstheme="minorHAnsi"/>
        </w:rPr>
      </w:pPr>
      <w:r w:rsidRPr="0032317A">
        <w:rPr>
          <w:rFonts w:asciiTheme="minorHAnsi" w:hAnsiTheme="minorHAnsi" w:cstheme="minorHAnsi"/>
        </w:rPr>
        <w:t xml:space="preserve">The questions at the end of the case are designed to guide and clarify students’ thinking using a practical argumentation and logic model called the </w:t>
      </w:r>
      <w:r w:rsidRPr="0032317A">
        <w:rPr>
          <w:rFonts w:asciiTheme="minorHAnsi" w:hAnsiTheme="minorHAnsi" w:cstheme="minorHAnsi"/>
          <w:b/>
        </w:rPr>
        <w:t>Toulmin model</w:t>
      </w:r>
      <w:r w:rsidRPr="0032317A">
        <w:rPr>
          <w:rFonts w:asciiTheme="minorHAnsi" w:hAnsiTheme="minorHAnsi" w:cstheme="minorHAnsi"/>
        </w:rPr>
        <w:t xml:space="preserve"> </w:t>
      </w:r>
      <w:r>
        <w:rPr>
          <w:rFonts w:asciiTheme="minorHAnsi" w:hAnsiTheme="minorHAnsi" w:cstheme="minorHAnsi"/>
        </w:rPr>
        <w:t>to break</w:t>
      </w:r>
      <w:r w:rsidRPr="0032317A">
        <w:rPr>
          <w:rFonts w:asciiTheme="minorHAnsi" w:hAnsiTheme="minorHAnsi" w:cstheme="minorHAnsi"/>
        </w:rPr>
        <w:t xml:space="preserve"> down </w:t>
      </w:r>
      <w:r>
        <w:rPr>
          <w:rFonts w:asciiTheme="minorHAnsi" w:hAnsiTheme="minorHAnsi" w:cstheme="minorHAnsi"/>
        </w:rPr>
        <w:t xml:space="preserve">arguments </w:t>
      </w:r>
      <w:r w:rsidRPr="0032317A">
        <w:rPr>
          <w:rFonts w:asciiTheme="minorHAnsi" w:hAnsiTheme="minorHAnsi" w:cstheme="minorHAnsi"/>
        </w:rPr>
        <w:t>into specific parts for analysis:</w:t>
      </w:r>
    </w:p>
    <w:p w14:paraId="1C0870C6" w14:textId="77777777" w:rsidR="00D12D7E" w:rsidRPr="0032317A" w:rsidRDefault="00D12D7E" w:rsidP="00D12D7E">
      <w:pPr>
        <w:pStyle w:val="NormalTextMinionPro"/>
        <w:numPr>
          <w:ilvl w:val="0"/>
          <w:numId w:val="18"/>
        </w:numPr>
        <w:ind w:left="1440"/>
        <w:rPr>
          <w:rFonts w:asciiTheme="minorHAnsi" w:hAnsiTheme="minorHAnsi" w:cstheme="minorHAnsi"/>
        </w:rPr>
      </w:pPr>
      <w:r w:rsidRPr="0032317A">
        <w:rPr>
          <w:rFonts w:asciiTheme="minorHAnsi" w:hAnsiTheme="minorHAnsi" w:cstheme="minorHAnsi"/>
          <w:b/>
          <w:bCs/>
        </w:rPr>
        <w:t>Claims</w:t>
      </w:r>
      <w:r w:rsidRPr="0032317A">
        <w:rPr>
          <w:rFonts w:asciiTheme="minorHAnsi" w:hAnsiTheme="minorHAnsi" w:cstheme="minorHAnsi"/>
        </w:rPr>
        <w:t xml:space="preserve"> or conclusions</w:t>
      </w:r>
    </w:p>
    <w:p w14:paraId="0ADB1255" w14:textId="77777777" w:rsidR="00D12D7E" w:rsidRPr="0032317A" w:rsidRDefault="00D12D7E" w:rsidP="00D12D7E">
      <w:pPr>
        <w:pStyle w:val="NormalTextMinionPro"/>
        <w:numPr>
          <w:ilvl w:val="0"/>
          <w:numId w:val="18"/>
        </w:numPr>
        <w:ind w:left="1440"/>
        <w:rPr>
          <w:rFonts w:asciiTheme="minorHAnsi" w:hAnsiTheme="minorHAnsi" w:cstheme="minorHAnsi"/>
        </w:rPr>
      </w:pPr>
      <w:r w:rsidRPr="0032317A">
        <w:rPr>
          <w:rFonts w:asciiTheme="minorHAnsi" w:hAnsiTheme="minorHAnsi" w:cstheme="minorHAnsi"/>
          <w:b/>
          <w:bCs/>
        </w:rPr>
        <w:t>Evidence</w:t>
      </w:r>
      <w:r w:rsidRPr="0032317A">
        <w:rPr>
          <w:rFonts w:asciiTheme="minorHAnsi" w:hAnsiTheme="minorHAnsi" w:cstheme="minorHAnsi"/>
        </w:rPr>
        <w:t xml:space="preserve"> or observations to support the conclusions</w:t>
      </w:r>
    </w:p>
    <w:p w14:paraId="115AF56A" w14:textId="77777777" w:rsidR="00D12D7E" w:rsidRPr="0032317A" w:rsidRDefault="00D12D7E" w:rsidP="00D12D7E">
      <w:pPr>
        <w:pStyle w:val="NormalTextMinionPro"/>
        <w:numPr>
          <w:ilvl w:val="0"/>
          <w:numId w:val="18"/>
        </w:numPr>
        <w:ind w:left="1440"/>
        <w:rPr>
          <w:rFonts w:asciiTheme="minorHAnsi" w:hAnsiTheme="minorHAnsi" w:cstheme="minorHAnsi"/>
        </w:rPr>
      </w:pPr>
      <w:r w:rsidRPr="0032317A">
        <w:rPr>
          <w:rFonts w:asciiTheme="minorHAnsi" w:hAnsiTheme="minorHAnsi" w:cstheme="minorHAnsi"/>
          <w:b/>
          <w:bCs/>
        </w:rPr>
        <w:t>Reasoning</w:t>
      </w:r>
      <w:r w:rsidRPr="0032317A">
        <w:rPr>
          <w:rFonts w:asciiTheme="minorHAnsi" w:hAnsiTheme="minorHAnsi" w:cstheme="minorHAnsi"/>
        </w:rPr>
        <w:t>, inference, or rationale that connected the evidence and conclusions.</w:t>
      </w:r>
    </w:p>
    <w:p w14:paraId="69858F44" w14:textId="77777777" w:rsidR="00D12D7E" w:rsidRPr="0032317A" w:rsidRDefault="00D12D7E" w:rsidP="00D12D7E">
      <w:pPr>
        <w:ind w:left="720"/>
        <w:rPr>
          <w:rFonts w:cstheme="minorHAnsi"/>
          <w:sz w:val="22"/>
          <w:szCs w:val="22"/>
        </w:rPr>
      </w:pPr>
    </w:p>
    <w:p w14:paraId="43D6008A" w14:textId="77777777" w:rsidR="00D12D7E" w:rsidRDefault="00D12D7E" w:rsidP="00D12D7E">
      <w:pPr>
        <w:pStyle w:val="NormalTextMinionPro"/>
        <w:ind w:left="720"/>
        <w:rPr>
          <w:rFonts w:asciiTheme="minorHAnsi" w:hAnsiTheme="minorHAnsi" w:cstheme="minorHAnsi"/>
        </w:rPr>
      </w:pPr>
      <w:r w:rsidRPr="0032317A">
        <w:rPr>
          <w:rFonts w:asciiTheme="minorHAnsi" w:hAnsiTheme="minorHAnsi" w:cstheme="minorHAnsi"/>
        </w:rPr>
        <w:t>Toulmin’s full logic model has other elements, but for this exercise we only want students to be able to break a conclusion down and provide adequate support for it.</w:t>
      </w:r>
    </w:p>
    <w:p w14:paraId="03DF8A00" w14:textId="77777777" w:rsidR="00D12D7E" w:rsidRPr="0032317A" w:rsidRDefault="00D12D7E" w:rsidP="00D12D7E">
      <w:pPr>
        <w:pStyle w:val="NormalTextMinionPro"/>
        <w:ind w:left="720"/>
        <w:rPr>
          <w:rFonts w:asciiTheme="minorHAnsi" w:hAnsiTheme="minorHAnsi" w:cstheme="minorHAnsi"/>
        </w:rPr>
      </w:pPr>
    </w:p>
    <w:p w14:paraId="31BDC9A3" w14:textId="77777777" w:rsidR="00D12D7E" w:rsidRDefault="00D12D7E" w:rsidP="00D12D7E">
      <w:pPr>
        <w:pStyle w:val="Heading3"/>
      </w:pPr>
      <w:r w:rsidRPr="0032317A">
        <w:t>Class Management</w:t>
      </w:r>
    </w:p>
    <w:p w14:paraId="58ED4F6D" w14:textId="77777777" w:rsidR="00D12D7E" w:rsidRDefault="00D12D7E" w:rsidP="00D12D7E">
      <w:pPr>
        <w:rPr>
          <w:rFonts w:cstheme="minorHAnsi"/>
          <w:sz w:val="22"/>
          <w:szCs w:val="22"/>
        </w:rPr>
      </w:pPr>
      <w:r>
        <w:rPr>
          <w:rFonts w:cstheme="minorHAnsi"/>
          <w:sz w:val="22"/>
          <w:szCs w:val="22"/>
        </w:rPr>
        <w:t>Use this section to describe any specific classroom practices you use to make the case more effective. It is better to split this section into specific goals or actions rather than have one long narrative. Here is an example.</w:t>
      </w:r>
    </w:p>
    <w:p w14:paraId="230CE0F1" w14:textId="77777777" w:rsidR="00D12D7E" w:rsidRPr="0032317A" w:rsidRDefault="00D12D7E" w:rsidP="00D12D7E">
      <w:pPr>
        <w:rPr>
          <w:rFonts w:cstheme="minorHAnsi"/>
          <w:sz w:val="22"/>
          <w:szCs w:val="22"/>
        </w:rPr>
      </w:pPr>
    </w:p>
    <w:p w14:paraId="6E6368C1" w14:textId="77777777" w:rsidR="00D12D7E" w:rsidRPr="0032317A" w:rsidRDefault="00D12D7E" w:rsidP="00D12D7E">
      <w:pPr>
        <w:pStyle w:val="Heading3"/>
      </w:pPr>
      <w:r>
        <w:t>Supplemental Activities and Case Extensions</w:t>
      </w:r>
    </w:p>
    <w:p w14:paraId="76B69C8F" w14:textId="77777777" w:rsidR="00D12D7E" w:rsidRPr="0032317A" w:rsidRDefault="00D12D7E" w:rsidP="00D12D7E">
      <w:pPr>
        <w:rPr>
          <w:rFonts w:cstheme="minorHAnsi"/>
          <w:sz w:val="22"/>
          <w:szCs w:val="22"/>
        </w:rPr>
      </w:pPr>
      <w:r>
        <w:rPr>
          <w:rFonts w:cstheme="minorHAnsi"/>
          <w:sz w:val="22"/>
          <w:szCs w:val="22"/>
        </w:rPr>
        <w:t xml:space="preserve">Describe additional learning or skills development activities here that the case might be used </w:t>
      </w:r>
      <w:proofErr w:type="gramStart"/>
      <w:r>
        <w:rPr>
          <w:rFonts w:cstheme="minorHAnsi"/>
          <w:sz w:val="22"/>
          <w:szCs w:val="22"/>
        </w:rPr>
        <w:t>for, but</w:t>
      </w:r>
      <w:proofErr w:type="gramEnd"/>
      <w:r>
        <w:rPr>
          <w:rFonts w:cstheme="minorHAnsi"/>
          <w:sz w:val="22"/>
          <w:szCs w:val="22"/>
        </w:rPr>
        <w:t xml:space="preserve"> are not part of the primary purpose or goals of the case. </w:t>
      </w:r>
    </w:p>
    <w:p w14:paraId="56A1223E" w14:textId="77777777" w:rsidR="00D12D7E" w:rsidRPr="0032317A" w:rsidRDefault="00D12D7E" w:rsidP="00D12D7E">
      <w:pPr>
        <w:rPr>
          <w:rFonts w:cstheme="minorHAnsi"/>
          <w:sz w:val="22"/>
          <w:szCs w:val="22"/>
        </w:rPr>
      </w:pPr>
    </w:p>
    <w:p w14:paraId="25C3598C" w14:textId="524F11A5" w:rsidR="006F505F" w:rsidRDefault="006F505F" w:rsidP="006F505F">
      <w:pPr>
        <w:ind w:left="360"/>
        <w:rPr>
          <w:rFonts w:cstheme="minorHAnsi"/>
        </w:rPr>
      </w:pPr>
    </w:p>
    <w:sectPr w:rsidR="006F505F" w:rsidSect="00B15CA4">
      <w:headerReference w:type="even" r:id="rId23"/>
      <w:headerReference w:type="defaul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7212" w14:textId="77777777" w:rsidR="006E7DE0" w:rsidRDefault="006E7DE0" w:rsidP="009845F3">
      <w:r>
        <w:separator/>
      </w:r>
    </w:p>
  </w:endnote>
  <w:endnote w:type="continuationSeparator" w:id="0">
    <w:p w14:paraId="78A1E880" w14:textId="77777777" w:rsidR="006E7DE0" w:rsidRDefault="006E7DE0" w:rsidP="0098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MinionPro-Regular">
    <w:altName w:val="Calibri"/>
    <w:panose1 w:val="020B0604020202020204"/>
    <w:charset w:val="00"/>
    <w:family w:val="auto"/>
    <w:pitch w:val="variable"/>
    <w:sig w:usb0="6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24AA" w14:textId="77777777" w:rsidR="006E7DE0" w:rsidRDefault="006E7DE0" w:rsidP="009845F3">
      <w:r>
        <w:separator/>
      </w:r>
    </w:p>
  </w:footnote>
  <w:footnote w:type="continuationSeparator" w:id="0">
    <w:p w14:paraId="354FB942" w14:textId="77777777" w:rsidR="006E7DE0" w:rsidRDefault="006E7DE0" w:rsidP="0098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8EF8" w14:textId="77777777" w:rsidR="00E05B7F" w:rsidRDefault="00E05B7F" w:rsidP="00CA49D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17B5D" w14:textId="77777777" w:rsidR="00E05B7F" w:rsidRDefault="00E05B7F" w:rsidP="009845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1922" w14:textId="77777777" w:rsidR="00E05B7F" w:rsidRPr="00576F86" w:rsidRDefault="00E05B7F" w:rsidP="00CA49DF">
    <w:pPr>
      <w:pStyle w:val="Header"/>
      <w:framePr w:wrap="none" w:vAnchor="text" w:hAnchor="margin" w:xAlign="right" w:y="1"/>
      <w:rPr>
        <w:rStyle w:val="PageNumber"/>
        <w:sz w:val="22"/>
      </w:rPr>
    </w:pPr>
    <w:r w:rsidRPr="00576F86">
      <w:rPr>
        <w:rStyle w:val="PageNumber"/>
        <w:sz w:val="22"/>
      </w:rPr>
      <w:fldChar w:fldCharType="begin"/>
    </w:r>
    <w:r w:rsidRPr="00576F86">
      <w:rPr>
        <w:rStyle w:val="PageNumber"/>
        <w:sz w:val="22"/>
      </w:rPr>
      <w:instrText xml:space="preserve">PAGE  </w:instrText>
    </w:r>
    <w:r w:rsidRPr="00576F86">
      <w:rPr>
        <w:rStyle w:val="PageNumber"/>
        <w:sz w:val="22"/>
      </w:rPr>
      <w:fldChar w:fldCharType="separate"/>
    </w:r>
    <w:r w:rsidR="002752F5">
      <w:rPr>
        <w:rStyle w:val="PageNumber"/>
        <w:noProof/>
        <w:sz w:val="22"/>
      </w:rPr>
      <w:t>1</w:t>
    </w:r>
    <w:r w:rsidRPr="00576F86">
      <w:rPr>
        <w:rStyle w:val="PageNumber"/>
        <w:sz w:val="22"/>
      </w:rPr>
      <w:fldChar w:fldCharType="end"/>
    </w:r>
  </w:p>
  <w:p w14:paraId="47C5229D" w14:textId="18AFDAAB" w:rsidR="00E05B7F" w:rsidRPr="00576F86" w:rsidRDefault="00D12D7E" w:rsidP="009845F3">
    <w:pPr>
      <w:pStyle w:val="Header"/>
      <w:ind w:right="360"/>
      <w:rPr>
        <w:rFonts w:ascii="GILL SANS SEMIBOLD" w:hAnsi="GILL SANS SEMIBOLD"/>
        <w:color w:val="B3371F"/>
        <w:sz w:val="22"/>
      </w:rPr>
    </w:pPr>
    <w:r>
      <w:rPr>
        <w:rFonts w:ascii="GILL SANS SEMIBOLD" w:hAnsi="GILL SANS SEMIBOLD"/>
        <w:color w:val="B3371F"/>
        <w:sz w:val="22"/>
      </w:rPr>
      <w:t>Case-DU Ammunition</w:t>
    </w:r>
    <w:r w:rsidR="00F75EC1">
      <w:rPr>
        <w:rFonts w:ascii="GILL SANS SEMIBOLD" w:hAnsi="GILL SANS SEMIBOLD"/>
        <w:color w:val="B3371F"/>
        <w:sz w:val="22"/>
      </w:rPr>
      <w:t xml:space="preserve">: </w:t>
    </w:r>
    <w:r w:rsidR="002622A4">
      <w:rPr>
        <w:rFonts w:ascii="GILL SANS SEMIBOLD" w:hAnsi="GILL SANS SEMIBOLD"/>
        <w:color w:val="B3371F"/>
        <w:sz w:val="22"/>
      </w:rPr>
      <w:t xml:space="preserve">Updated </w:t>
    </w:r>
    <w:r w:rsidR="0032317A">
      <w:rPr>
        <w:rFonts w:ascii="GILL SANS SEMIBOLD" w:hAnsi="GILL SANS SEMIBOLD"/>
        <w:color w:val="B3371F"/>
        <w:sz w:val="22"/>
      </w:rPr>
      <w:t>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6F9"/>
    <w:multiLevelType w:val="hybridMultilevel"/>
    <w:tmpl w:val="926EF4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43FC3"/>
    <w:multiLevelType w:val="hybridMultilevel"/>
    <w:tmpl w:val="B80045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A5373"/>
    <w:multiLevelType w:val="hybridMultilevel"/>
    <w:tmpl w:val="6F9C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851C4"/>
    <w:multiLevelType w:val="hybridMultilevel"/>
    <w:tmpl w:val="306AB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54621E"/>
    <w:multiLevelType w:val="hybridMultilevel"/>
    <w:tmpl w:val="B404A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B60FD9"/>
    <w:multiLevelType w:val="hybridMultilevel"/>
    <w:tmpl w:val="30964B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D7756"/>
    <w:multiLevelType w:val="hybridMultilevel"/>
    <w:tmpl w:val="E742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55AAA"/>
    <w:multiLevelType w:val="hybridMultilevel"/>
    <w:tmpl w:val="F5EA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90112"/>
    <w:multiLevelType w:val="hybridMultilevel"/>
    <w:tmpl w:val="6A00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21762"/>
    <w:multiLevelType w:val="hybridMultilevel"/>
    <w:tmpl w:val="5DB0A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F6D9B"/>
    <w:multiLevelType w:val="hybridMultilevel"/>
    <w:tmpl w:val="47B8EF42"/>
    <w:lvl w:ilvl="0" w:tplc="E2464C5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D6C7B"/>
    <w:multiLevelType w:val="hybridMultilevel"/>
    <w:tmpl w:val="0C5EF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E7C0D"/>
    <w:multiLevelType w:val="hybridMultilevel"/>
    <w:tmpl w:val="9AFAE7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3D53AE"/>
    <w:multiLevelType w:val="hybridMultilevel"/>
    <w:tmpl w:val="0176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F7F45"/>
    <w:multiLevelType w:val="hybridMultilevel"/>
    <w:tmpl w:val="A116788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4D3B"/>
    <w:multiLevelType w:val="hybridMultilevel"/>
    <w:tmpl w:val="502AE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86DE7"/>
    <w:multiLevelType w:val="hybridMultilevel"/>
    <w:tmpl w:val="0880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16ACD"/>
    <w:multiLevelType w:val="hybridMultilevel"/>
    <w:tmpl w:val="098A5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94424"/>
    <w:multiLevelType w:val="hybridMultilevel"/>
    <w:tmpl w:val="DC20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E557D"/>
    <w:multiLevelType w:val="hybridMultilevel"/>
    <w:tmpl w:val="7D3A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521E5A"/>
    <w:multiLevelType w:val="hybridMultilevel"/>
    <w:tmpl w:val="33A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A3300"/>
    <w:multiLevelType w:val="hybridMultilevel"/>
    <w:tmpl w:val="A5F06DA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F2F05D3"/>
    <w:multiLevelType w:val="hybridMultilevel"/>
    <w:tmpl w:val="4EF469C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90930"/>
    <w:multiLevelType w:val="hybridMultilevel"/>
    <w:tmpl w:val="138067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043AD"/>
    <w:multiLevelType w:val="hybridMultilevel"/>
    <w:tmpl w:val="EA4AA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41B90"/>
    <w:multiLevelType w:val="hybridMultilevel"/>
    <w:tmpl w:val="1C1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65ABC"/>
    <w:multiLevelType w:val="hybridMultilevel"/>
    <w:tmpl w:val="3A0C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B1519"/>
    <w:multiLevelType w:val="hybridMultilevel"/>
    <w:tmpl w:val="3A5C2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1B2788"/>
    <w:multiLevelType w:val="hybridMultilevel"/>
    <w:tmpl w:val="84DE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B913C4"/>
    <w:multiLevelType w:val="hybridMultilevel"/>
    <w:tmpl w:val="DC204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A43E9F"/>
    <w:multiLevelType w:val="hybridMultilevel"/>
    <w:tmpl w:val="14C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81A53"/>
    <w:multiLevelType w:val="hybridMultilevel"/>
    <w:tmpl w:val="182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359D8"/>
    <w:multiLevelType w:val="hybridMultilevel"/>
    <w:tmpl w:val="EAAC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652A7"/>
    <w:multiLevelType w:val="hybridMultilevel"/>
    <w:tmpl w:val="0AD84DD6"/>
    <w:lvl w:ilvl="0" w:tplc="E2464C5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00EAF"/>
    <w:multiLevelType w:val="hybridMultilevel"/>
    <w:tmpl w:val="27069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4B62C0"/>
    <w:multiLevelType w:val="hybridMultilevel"/>
    <w:tmpl w:val="6F9C3A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EC7B88"/>
    <w:multiLevelType w:val="hybridMultilevel"/>
    <w:tmpl w:val="E912F1D0"/>
    <w:lvl w:ilvl="0" w:tplc="72A45E24">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712920"/>
    <w:multiLevelType w:val="hybridMultilevel"/>
    <w:tmpl w:val="C0C6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CF6D34"/>
    <w:multiLevelType w:val="hybridMultilevel"/>
    <w:tmpl w:val="45E6D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4"/>
  </w:num>
  <w:num w:numId="3">
    <w:abstractNumId w:val="24"/>
  </w:num>
  <w:num w:numId="4">
    <w:abstractNumId w:val="30"/>
  </w:num>
  <w:num w:numId="5">
    <w:abstractNumId w:val="20"/>
  </w:num>
  <w:num w:numId="6">
    <w:abstractNumId w:val="26"/>
  </w:num>
  <w:num w:numId="7">
    <w:abstractNumId w:val="17"/>
  </w:num>
  <w:num w:numId="8">
    <w:abstractNumId w:val="7"/>
  </w:num>
  <w:num w:numId="9">
    <w:abstractNumId w:val="28"/>
  </w:num>
  <w:num w:numId="10">
    <w:abstractNumId w:val="27"/>
  </w:num>
  <w:num w:numId="11">
    <w:abstractNumId w:val="5"/>
  </w:num>
  <w:num w:numId="12">
    <w:abstractNumId w:val="0"/>
  </w:num>
  <w:num w:numId="13">
    <w:abstractNumId w:val="16"/>
  </w:num>
  <w:num w:numId="14">
    <w:abstractNumId w:val="9"/>
  </w:num>
  <w:num w:numId="15">
    <w:abstractNumId w:val="3"/>
  </w:num>
  <w:num w:numId="16">
    <w:abstractNumId w:val="18"/>
  </w:num>
  <w:num w:numId="17">
    <w:abstractNumId w:val="29"/>
  </w:num>
  <w:num w:numId="18">
    <w:abstractNumId w:val="37"/>
  </w:num>
  <w:num w:numId="19">
    <w:abstractNumId w:val="23"/>
  </w:num>
  <w:num w:numId="20">
    <w:abstractNumId w:val="1"/>
  </w:num>
  <w:num w:numId="21">
    <w:abstractNumId w:val="6"/>
  </w:num>
  <w:num w:numId="22">
    <w:abstractNumId w:val="12"/>
  </w:num>
  <w:num w:numId="23">
    <w:abstractNumId w:val="21"/>
  </w:num>
  <w:num w:numId="24">
    <w:abstractNumId w:val="19"/>
  </w:num>
  <w:num w:numId="25">
    <w:abstractNumId w:val="11"/>
  </w:num>
  <w:num w:numId="26">
    <w:abstractNumId w:val="4"/>
  </w:num>
  <w:num w:numId="27">
    <w:abstractNumId w:val="32"/>
  </w:num>
  <w:num w:numId="28">
    <w:abstractNumId w:val="25"/>
  </w:num>
  <w:num w:numId="29">
    <w:abstractNumId w:val="38"/>
  </w:num>
  <w:num w:numId="30">
    <w:abstractNumId w:val="14"/>
  </w:num>
  <w:num w:numId="31">
    <w:abstractNumId w:val="22"/>
  </w:num>
  <w:num w:numId="32">
    <w:abstractNumId w:val="31"/>
  </w:num>
  <w:num w:numId="33">
    <w:abstractNumId w:val="8"/>
  </w:num>
  <w:num w:numId="34">
    <w:abstractNumId w:val="13"/>
  </w:num>
  <w:num w:numId="35">
    <w:abstractNumId w:val="10"/>
  </w:num>
  <w:num w:numId="36">
    <w:abstractNumId w:val="2"/>
  </w:num>
  <w:num w:numId="37">
    <w:abstractNumId w:val="35"/>
  </w:num>
  <w:num w:numId="38">
    <w:abstractNumId w:val="3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76"/>
    <w:rsid w:val="00002361"/>
    <w:rsid w:val="00005911"/>
    <w:rsid w:val="00007F3C"/>
    <w:rsid w:val="00031A9A"/>
    <w:rsid w:val="00034171"/>
    <w:rsid w:val="00057C5D"/>
    <w:rsid w:val="00061379"/>
    <w:rsid w:val="00075242"/>
    <w:rsid w:val="00087343"/>
    <w:rsid w:val="00093E07"/>
    <w:rsid w:val="000A2229"/>
    <w:rsid w:val="000A456F"/>
    <w:rsid w:val="000A4D85"/>
    <w:rsid w:val="000B7682"/>
    <w:rsid w:val="000D1E6A"/>
    <w:rsid w:val="000E744B"/>
    <w:rsid w:val="000F53D5"/>
    <w:rsid w:val="001077DB"/>
    <w:rsid w:val="00163071"/>
    <w:rsid w:val="00163920"/>
    <w:rsid w:val="0016594D"/>
    <w:rsid w:val="00173C66"/>
    <w:rsid w:val="00184932"/>
    <w:rsid w:val="0019651E"/>
    <w:rsid w:val="001A2BE9"/>
    <w:rsid w:val="001C48B1"/>
    <w:rsid w:val="001E68E9"/>
    <w:rsid w:val="001F16ED"/>
    <w:rsid w:val="001F6103"/>
    <w:rsid w:val="001F701F"/>
    <w:rsid w:val="00201A7E"/>
    <w:rsid w:val="002173D2"/>
    <w:rsid w:val="00225581"/>
    <w:rsid w:val="002255B0"/>
    <w:rsid w:val="00241A70"/>
    <w:rsid w:val="00255258"/>
    <w:rsid w:val="002622A4"/>
    <w:rsid w:val="0026478B"/>
    <w:rsid w:val="00267276"/>
    <w:rsid w:val="002752F5"/>
    <w:rsid w:val="00285604"/>
    <w:rsid w:val="0029056C"/>
    <w:rsid w:val="00294BD4"/>
    <w:rsid w:val="002A55AF"/>
    <w:rsid w:val="002B4BE0"/>
    <w:rsid w:val="002C210A"/>
    <w:rsid w:val="002D494C"/>
    <w:rsid w:val="002E0434"/>
    <w:rsid w:val="002F2084"/>
    <w:rsid w:val="002F5CC8"/>
    <w:rsid w:val="003016DE"/>
    <w:rsid w:val="0032317A"/>
    <w:rsid w:val="00327E15"/>
    <w:rsid w:val="00336794"/>
    <w:rsid w:val="0034302A"/>
    <w:rsid w:val="00344C0A"/>
    <w:rsid w:val="00361882"/>
    <w:rsid w:val="00361BC6"/>
    <w:rsid w:val="0036639A"/>
    <w:rsid w:val="00374DEC"/>
    <w:rsid w:val="00384E5E"/>
    <w:rsid w:val="00387406"/>
    <w:rsid w:val="003D21B0"/>
    <w:rsid w:val="003D241D"/>
    <w:rsid w:val="003E0B08"/>
    <w:rsid w:val="0042474A"/>
    <w:rsid w:val="00424CCF"/>
    <w:rsid w:val="0043529C"/>
    <w:rsid w:val="00442E56"/>
    <w:rsid w:val="00442ED0"/>
    <w:rsid w:val="00447929"/>
    <w:rsid w:val="00470D8B"/>
    <w:rsid w:val="00471F7A"/>
    <w:rsid w:val="00472EAD"/>
    <w:rsid w:val="004958FA"/>
    <w:rsid w:val="004A0CCC"/>
    <w:rsid w:val="004B2A5D"/>
    <w:rsid w:val="004B5306"/>
    <w:rsid w:val="004D7760"/>
    <w:rsid w:val="004E65C3"/>
    <w:rsid w:val="004E7EC6"/>
    <w:rsid w:val="004F3F11"/>
    <w:rsid w:val="004F602F"/>
    <w:rsid w:val="005020BA"/>
    <w:rsid w:val="00521473"/>
    <w:rsid w:val="00531328"/>
    <w:rsid w:val="00533B2E"/>
    <w:rsid w:val="00553230"/>
    <w:rsid w:val="00573E17"/>
    <w:rsid w:val="00576F86"/>
    <w:rsid w:val="00581746"/>
    <w:rsid w:val="00581C1E"/>
    <w:rsid w:val="00584C0C"/>
    <w:rsid w:val="0059010E"/>
    <w:rsid w:val="00590213"/>
    <w:rsid w:val="005B1700"/>
    <w:rsid w:val="005C19BA"/>
    <w:rsid w:val="005D2486"/>
    <w:rsid w:val="005D4483"/>
    <w:rsid w:val="00600B57"/>
    <w:rsid w:val="00614E9F"/>
    <w:rsid w:val="006406A9"/>
    <w:rsid w:val="0064736C"/>
    <w:rsid w:val="006740B8"/>
    <w:rsid w:val="0068630B"/>
    <w:rsid w:val="00694D29"/>
    <w:rsid w:val="006957D0"/>
    <w:rsid w:val="006A5CEB"/>
    <w:rsid w:val="006C70B5"/>
    <w:rsid w:val="006C70E3"/>
    <w:rsid w:val="006E7DE0"/>
    <w:rsid w:val="006F505F"/>
    <w:rsid w:val="00702442"/>
    <w:rsid w:val="00712872"/>
    <w:rsid w:val="00716978"/>
    <w:rsid w:val="00724D74"/>
    <w:rsid w:val="0072607B"/>
    <w:rsid w:val="007313F6"/>
    <w:rsid w:val="0074290B"/>
    <w:rsid w:val="00746283"/>
    <w:rsid w:val="007647A1"/>
    <w:rsid w:val="007701F6"/>
    <w:rsid w:val="00786FFA"/>
    <w:rsid w:val="00790C3D"/>
    <w:rsid w:val="007918DD"/>
    <w:rsid w:val="0079200E"/>
    <w:rsid w:val="0079244C"/>
    <w:rsid w:val="0079269F"/>
    <w:rsid w:val="007A2E8F"/>
    <w:rsid w:val="007C0D9E"/>
    <w:rsid w:val="007C6482"/>
    <w:rsid w:val="007D01E1"/>
    <w:rsid w:val="00814AB3"/>
    <w:rsid w:val="00814F6E"/>
    <w:rsid w:val="00816AD8"/>
    <w:rsid w:val="00826070"/>
    <w:rsid w:val="00874826"/>
    <w:rsid w:val="008755D9"/>
    <w:rsid w:val="0087685C"/>
    <w:rsid w:val="00877A71"/>
    <w:rsid w:val="008811D1"/>
    <w:rsid w:val="00882331"/>
    <w:rsid w:val="0088777D"/>
    <w:rsid w:val="008D22CD"/>
    <w:rsid w:val="008E0B10"/>
    <w:rsid w:val="008E3E9B"/>
    <w:rsid w:val="008F6EF6"/>
    <w:rsid w:val="00900065"/>
    <w:rsid w:val="0090525C"/>
    <w:rsid w:val="00910EF8"/>
    <w:rsid w:val="009303A2"/>
    <w:rsid w:val="0093146E"/>
    <w:rsid w:val="00931CB2"/>
    <w:rsid w:val="00933E46"/>
    <w:rsid w:val="00934920"/>
    <w:rsid w:val="00942568"/>
    <w:rsid w:val="00956CB4"/>
    <w:rsid w:val="00972753"/>
    <w:rsid w:val="009845F3"/>
    <w:rsid w:val="0099454A"/>
    <w:rsid w:val="00995350"/>
    <w:rsid w:val="00996836"/>
    <w:rsid w:val="009A34FD"/>
    <w:rsid w:val="009A4B97"/>
    <w:rsid w:val="009D48B1"/>
    <w:rsid w:val="009D7838"/>
    <w:rsid w:val="009E0BDF"/>
    <w:rsid w:val="009F35E8"/>
    <w:rsid w:val="009F3882"/>
    <w:rsid w:val="009F4326"/>
    <w:rsid w:val="009F6AB1"/>
    <w:rsid w:val="00A053D4"/>
    <w:rsid w:val="00A05E47"/>
    <w:rsid w:val="00A142E8"/>
    <w:rsid w:val="00A14FBD"/>
    <w:rsid w:val="00A26729"/>
    <w:rsid w:val="00A31333"/>
    <w:rsid w:val="00A7706F"/>
    <w:rsid w:val="00A939FF"/>
    <w:rsid w:val="00A96971"/>
    <w:rsid w:val="00AA0768"/>
    <w:rsid w:val="00AA7E8A"/>
    <w:rsid w:val="00AB0FE8"/>
    <w:rsid w:val="00AB435E"/>
    <w:rsid w:val="00AB7E71"/>
    <w:rsid w:val="00AD0445"/>
    <w:rsid w:val="00AD3E72"/>
    <w:rsid w:val="00AE02EB"/>
    <w:rsid w:val="00AE2EA5"/>
    <w:rsid w:val="00AF44D6"/>
    <w:rsid w:val="00AF49A3"/>
    <w:rsid w:val="00B039B4"/>
    <w:rsid w:val="00B07540"/>
    <w:rsid w:val="00B15CA4"/>
    <w:rsid w:val="00B50C85"/>
    <w:rsid w:val="00B57E44"/>
    <w:rsid w:val="00B62F75"/>
    <w:rsid w:val="00B6499A"/>
    <w:rsid w:val="00B72433"/>
    <w:rsid w:val="00B75245"/>
    <w:rsid w:val="00B7602B"/>
    <w:rsid w:val="00B76058"/>
    <w:rsid w:val="00B8056E"/>
    <w:rsid w:val="00B83508"/>
    <w:rsid w:val="00B87C46"/>
    <w:rsid w:val="00B95C3D"/>
    <w:rsid w:val="00B95D10"/>
    <w:rsid w:val="00BA0E66"/>
    <w:rsid w:val="00BA121C"/>
    <w:rsid w:val="00BA5D7B"/>
    <w:rsid w:val="00BA7FC2"/>
    <w:rsid w:val="00BB168A"/>
    <w:rsid w:val="00BB63D2"/>
    <w:rsid w:val="00BD3CB5"/>
    <w:rsid w:val="00BE1055"/>
    <w:rsid w:val="00BF0BBB"/>
    <w:rsid w:val="00C0059E"/>
    <w:rsid w:val="00C01036"/>
    <w:rsid w:val="00C05A91"/>
    <w:rsid w:val="00C1719B"/>
    <w:rsid w:val="00C22AFA"/>
    <w:rsid w:val="00C37224"/>
    <w:rsid w:val="00C4104C"/>
    <w:rsid w:val="00C46CC6"/>
    <w:rsid w:val="00C63B76"/>
    <w:rsid w:val="00C73F49"/>
    <w:rsid w:val="00C80BD0"/>
    <w:rsid w:val="00C95464"/>
    <w:rsid w:val="00C95CAB"/>
    <w:rsid w:val="00C96A6B"/>
    <w:rsid w:val="00CA49DF"/>
    <w:rsid w:val="00CB1180"/>
    <w:rsid w:val="00CB7D2A"/>
    <w:rsid w:val="00CC0B65"/>
    <w:rsid w:val="00CE1CAF"/>
    <w:rsid w:val="00CF2FE1"/>
    <w:rsid w:val="00CF711E"/>
    <w:rsid w:val="00D12D7E"/>
    <w:rsid w:val="00D268F2"/>
    <w:rsid w:val="00D45D6F"/>
    <w:rsid w:val="00D55B0A"/>
    <w:rsid w:val="00D55D8F"/>
    <w:rsid w:val="00D67828"/>
    <w:rsid w:val="00D75915"/>
    <w:rsid w:val="00D912C0"/>
    <w:rsid w:val="00DB3B66"/>
    <w:rsid w:val="00DD34F0"/>
    <w:rsid w:val="00DD351F"/>
    <w:rsid w:val="00DE5151"/>
    <w:rsid w:val="00E05B7F"/>
    <w:rsid w:val="00E17A3F"/>
    <w:rsid w:val="00E47CB2"/>
    <w:rsid w:val="00E5377F"/>
    <w:rsid w:val="00E5641E"/>
    <w:rsid w:val="00E77EB7"/>
    <w:rsid w:val="00E805F5"/>
    <w:rsid w:val="00E81BED"/>
    <w:rsid w:val="00E875A0"/>
    <w:rsid w:val="00E928F2"/>
    <w:rsid w:val="00EA4D43"/>
    <w:rsid w:val="00EA61FB"/>
    <w:rsid w:val="00EB0FB4"/>
    <w:rsid w:val="00EB3822"/>
    <w:rsid w:val="00EB41B9"/>
    <w:rsid w:val="00EB6FB1"/>
    <w:rsid w:val="00ED5C50"/>
    <w:rsid w:val="00EE46E8"/>
    <w:rsid w:val="00EF33BA"/>
    <w:rsid w:val="00EF3ECF"/>
    <w:rsid w:val="00EF6703"/>
    <w:rsid w:val="00F01630"/>
    <w:rsid w:val="00F03B48"/>
    <w:rsid w:val="00F26063"/>
    <w:rsid w:val="00F40CCE"/>
    <w:rsid w:val="00F50350"/>
    <w:rsid w:val="00F53F7A"/>
    <w:rsid w:val="00F662C1"/>
    <w:rsid w:val="00F75EC1"/>
    <w:rsid w:val="00FA1F2D"/>
    <w:rsid w:val="00FB1A3D"/>
    <w:rsid w:val="00FB1E48"/>
    <w:rsid w:val="00FB5701"/>
    <w:rsid w:val="00FC1CC4"/>
    <w:rsid w:val="00FD44E2"/>
    <w:rsid w:val="00FE0BC9"/>
    <w:rsid w:val="00FF1775"/>
    <w:rsid w:val="00FF5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494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317A"/>
  </w:style>
  <w:style w:type="paragraph" w:styleId="Heading1">
    <w:name w:val="heading 1"/>
    <w:basedOn w:val="Normal"/>
    <w:next w:val="Normal"/>
    <w:link w:val="Heading1Char"/>
    <w:uiPriority w:val="9"/>
    <w:qFormat/>
    <w:rsid w:val="006C7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3 Header"/>
    <w:basedOn w:val="Normal"/>
    <w:next w:val="Normal"/>
    <w:link w:val="Heading3Char"/>
    <w:uiPriority w:val="9"/>
    <w:unhideWhenUsed/>
    <w:qFormat/>
    <w:rsid w:val="00531328"/>
    <w:pPr>
      <w:keepNext/>
      <w:keepLines/>
      <w:spacing w:before="40"/>
      <w:outlineLvl w:val="2"/>
    </w:pPr>
    <w:rPr>
      <w:rFonts w:ascii="Gill Sans" w:eastAsiaTheme="majorEastAsia" w:hAnsi="Gill Sans" w:cs="Gill Sans"/>
      <w:i/>
      <w:color w:val="3D7590"/>
      <w:sz w:val="28"/>
    </w:rPr>
  </w:style>
  <w:style w:type="paragraph" w:styleId="Heading4">
    <w:name w:val="heading 4"/>
    <w:aliases w:val="L4 Header"/>
    <w:basedOn w:val="Normal"/>
    <w:next w:val="Normal"/>
    <w:link w:val="Heading4Char"/>
    <w:uiPriority w:val="9"/>
    <w:unhideWhenUsed/>
    <w:qFormat/>
    <w:rsid w:val="00531328"/>
    <w:pPr>
      <w:keepNext/>
      <w:keepLines/>
      <w:spacing w:before="40"/>
      <w:outlineLvl w:val="3"/>
    </w:pPr>
    <w:rPr>
      <w:rFonts w:ascii="Gill Sans" w:eastAsiaTheme="majorEastAsia" w:hAnsi="Gill Sans" w:cs="Gill Sans"/>
      <w:i/>
      <w:iCs/>
      <w:color w:val="3D7590"/>
      <w:sz w:val="26"/>
      <w:szCs w:val="26"/>
    </w:rPr>
  </w:style>
  <w:style w:type="paragraph" w:styleId="Heading5">
    <w:name w:val="heading 5"/>
    <w:aliases w:val="L5 Header"/>
    <w:basedOn w:val="Normal"/>
    <w:next w:val="Normal"/>
    <w:link w:val="Heading5Char"/>
    <w:uiPriority w:val="9"/>
    <w:unhideWhenUsed/>
    <w:qFormat/>
    <w:rsid w:val="00531328"/>
    <w:pPr>
      <w:keepNext/>
      <w:keepLines/>
      <w:spacing w:before="40"/>
      <w:outlineLvl w:val="4"/>
    </w:pPr>
    <w:rPr>
      <w:rFonts w:ascii="Gill Sans" w:eastAsiaTheme="majorEastAsia" w:hAnsi="Gill Sans" w:cs="Gill Sans"/>
      <w:color w:val="000000" w:themeColor="text1"/>
      <w:u w:val="single"/>
    </w:rPr>
  </w:style>
  <w:style w:type="paragraph" w:styleId="Heading6">
    <w:name w:val="heading 6"/>
    <w:aliases w:val="L6 Header"/>
    <w:basedOn w:val="Normal"/>
    <w:next w:val="Normal"/>
    <w:link w:val="Heading6Char"/>
    <w:uiPriority w:val="9"/>
    <w:unhideWhenUsed/>
    <w:qFormat/>
    <w:rsid w:val="00531328"/>
    <w:pPr>
      <w:keepNext/>
      <w:keepLines/>
      <w:spacing w:before="40"/>
      <w:outlineLvl w:val="5"/>
    </w:pPr>
    <w:rPr>
      <w:rFonts w:ascii="Gill Sans" w:eastAsiaTheme="majorEastAsia" w:hAnsi="Gill Sans" w:cs="Gill Sans"/>
      <w:i/>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5F3"/>
    <w:pPr>
      <w:tabs>
        <w:tab w:val="center" w:pos="4680"/>
        <w:tab w:val="right" w:pos="9360"/>
      </w:tabs>
    </w:pPr>
  </w:style>
  <w:style w:type="character" w:customStyle="1" w:styleId="HeaderChar">
    <w:name w:val="Header Char"/>
    <w:basedOn w:val="DefaultParagraphFont"/>
    <w:link w:val="Header"/>
    <w:uiPriority w:val="99"/>
    <w:rsid w:val="009845F3"/>
  </w:style>
  <w:style w:type="paragraph" w:styleId="Footer">
    <w:name w:val="footer"/>
    <w:basedOn w:val="Normal"/>
    <w:link w:val="FooterChar"/>
    <w:uiPriority w:val="99"/>
    <w:unhideWhenUsed/>
    <w:rsid w:val="009845F3"/>
    <w:pPr>
      <w:tabs>
        <w:tab w:val="center" w:pos="4680"/>
        <w:tab w:val="right" w:pos="9360"/>
      </w:tabs>
    </w:pPr>
  </w:style>
  <w:style w:type="character" w:customStyle="1" w:styleId="FooterChar">
    <w:name w:val="Footer Char"/>
    <w:basedOn w:val="DefaultParagraphFont"/>
    <w:link w:val="Footer"/>
    <w:uiPriority w:val="99"/>
    <w:rsid w:val="009845F3"/>
  </w:style>
  <w:style w:type="character" w:styleId="PageNumber">
    <w:name w:val="page number"/>
    <w:basedOn w:val="DefaultParagraphFont"/>
    <w:uiPriority w:val="99"/>
    <w:semiHidden/>
    <w:unhideWhenUsed/>
    <w:rsid w:val="009845F3"/>
  </w:style>
  <w:style w:type="character" w:customStyle="1" w:styleId="Heading1Char">
    <w:name w:val="Heading 1 Char"/>
    <w:basedOn w:val="DefaultParagraphFont"/>
    <w:link w:val="Heading1"/>
    <w:uiPriority w:val="9"/>
    <w:rsid w:val="006C7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0E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3 Header Char"/>
    <w:basedOn w:val="DefaultParagraphFont"/>
    <w:link w:val="Heading3"/>
    <w:uiPriority w:val="9"/>
    <w:rsid w:val="00531328"/>
    <w:rPr>
      <w:rFonts w:ascii="Gill Sans" w:eastAsiaTheme="majorEastAsia" w:hAnsi="Gill Sans" w:cs="Gill Sans"/>
      <w:i/>
      <w:color w:val="3D7590"/>
      <w:sz w:val="28"/>
    </w:rPr>
  </w:style>
  <w:style w:type="character" w:customStyle="1" w:styleId="Heading4Char">
    <w:name w:val="Heading 4 Char"/>
    <w:aliases w:val="L4 Header Char"/>
    <w:basedOn w:val="DefaultParagraphFont"/>
    <w:link w:val="Heading4"/>
    <w:uiPriority w:val="9"/>
    <w:rsid w:val="00531328"/>
    <w:rPr>
      <w:rFonts w:ascii="Gill Sans" w:eastAsiaTheme="majorEastAsia" w:hAnsi="Gill Sans" w:cs="Gill Sans"/>
      <w:i/>
      <w:iCs/>
      <w:color w:val="3D7590"/>
      <w:sz w:val="26"/>
      <w:szCs w:val="26"/>
    </w:rPr>
  </w:style>
  <w:style w:type="character" w:customStyle="1" w:styleId="Heading5Char">
    <w:name w:val="Heading 5 Char"/>
    <w:aliases w:val="L5 Header Char"/>
    <w:basedOn w:val="DefaultParagraphFont"/>
    <w:link w:val="Heading5"/>
    <w:uiPriority w:val="9"/>
    <w:rsid w:val="00531328"/>
    <w:rPr>
      <w:rFonts w:ascii="Gill Sans" w:eastAsiaTheme="majorEastAsia" w:hAnsi="Gill Sans" w:cs="Gill Sans"/>
      <w:color w:val="000000" w:themeColor="text1"/>
      <w:u w:val="single"/>
    </w:rPr>
  </w:style>
  <w:style w:type="character" w:customStyle="1" w:styleId="Heading6Char">
    <w:name w:val="Heading 6 Char"/>
    <w:aliases w:val="L6 Header Char"/>
    <w:basedOn w:val="DefaultParagraphFont"/>
    <w:link w:val="Heading6"/>
    <w:uiPriority w:val="9"/>
    <w:rsid w:val="00531328"/>
    <w:rPr>
      <w:rFonts w:ascii="Gill Sans" w:eastAsiaTheme="majorEastAsia" w:hAnsi="Gill Sans" w:cs="Gill Sans"/>
      <w:i/>
      <w:color w:val="000000" w:themeColor="text1"/>
      <w:u w:val="single"/>
    </w:rPr>
  </w:style>
  <w:style w:type="paragraph" w:styleId="Title">
    <w:name w:val="Title"/>
    <w:basedOn w:val="Normal"/>
    <w:next w:val="Normal"/>
    <w:link w:val="TitleChar"/>
    <w:uiPriority w:val="10"/>
    <w:qFormat/>
    <w:rsid w:val="00BD3CB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D3CB5"/>
    <w:pPr>
      <w:numPr>
        <w:ilvl w:val="1"/>
      </w:numPr>
      <w:spacing w:after="160"/>
    </w:pPr>
    <w:rPr>
      <w:rFonts w:eastAsiaTheme="minorEastAsia"/>
      <w:color w:val="5A5A5A" w:themeColor="text1" w:themeTint="A5"/>
      <w:spacing w:val="15"/>
      <w:sz w:val="32"/>
      <w:szCs w:val="22"/>
    </w:rPr>
  </w:style>
  <w:style w:type="character" w:customStyle="1" w:styleId="SubtitleChar">
    <w:name w:val="Subtitle Char"/>
    <w:basedOn w:val="DefaultParagraphFont"/>
    <w:link w:val="Subtitle"/>
    <w:uiPriority w:val="11"/>
    <w:rsid w:val="00BD3CB5"/>
    <w:rPr>
      <w:rFonts w:eastAsiaTheme="minorEastAsia"/>
      <w:color w:val="5A5A5A" w:themeColor="text1" w:themeTint="A5"/>
      <w:spacing w:val="15"/>
      <w:sz w:val="32"/>
      <w:szCs w:val="22"/>
    </w:rPr>
  </w:style>
  <w:style w:type="paragraph" w:styleId="NormalWeb">
    <w:name w:val="Normal (Web)"/>
    <w:basedOn w:val="Normal"/>
    <w:uiPriority w:val="99"/>
    <w:semiHidden/>
    <w:unhideWhenUsed/>
    <w:rsid w:val="0088777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8777D"/>
    <w:pPr>
      <w:ind w:left="720"/>
      <w:contextualSpacing/>
    </w:pPr>
  </w:style>
  <w:style w:type="table" w:styleId="TableGrid">
    <w:name w:val="Table Grid"/>
    <w:basedOn w:val="TableNormal"/>
    <w:uiPriority w:val="39"/>
    <w:rsid w:val="00724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DF"/>
    <w:rPr>
      <w:rFonts w:ascii="Lucida Grande" w:hAnsi="Lucida Grande" w:cs="Lucida Grande"/>
      <w:sz w:val="18"/>
      <w:szCs w:val="18"/>
    </w:rPr>
  </w:style>
  <w:style w:type="character" w:styleId="Strong">
    <w:name w:val="Strong"/>
    <w:basedOn w:val="DefaultParagraphFont"/>
    <w:uiPriority w:val="22"/>
    <w:qFormat/>
    <w:rsid w:val="00746283"/>
    <w:rPr>
      <w:b/>
      <w:bCs/>
    </w:rPr>
  </w:style>
  <w:style w:type="paragraph" w:customStyle="1" w:styleId="L1Header">
    <w:name w:val="L1 Header"/>
    <w:basedOn w:val="Heading1"/>
    <w:link w:val="L1HeaderChar"/>
    <w:qFormat/>
    <w:rsid w:val="00531328"/>
    <w:rPr>
      <w:rFonts w:ascii="Gill Sans" w:hAnsi="Gill Sans" w:cs="Gill Sans"/>
      <w:bCs/>
      <w:smallCaps/>
      <w:color w:val="B3371F"/>
      <w:sz w:val="36"/>
      <w:u w:val="single"/>
    </w:rPr>
  </w:style>
  <w:style w:type="character" w:customStyle="1" w:styleId="L1HeaderChar">
    <w:name w:val="L1 Header Char"/>
    <w:basedOn w:val="Heading1Char"/>
    <w:link w:val="L1Header"/>
    <w:rsid w:val="00531328"/>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qFormat/>
    <w:rsid w:val="00531328"/>
    <w:rPr>
      <w:rFonts w:ascii="Gill Sans" w:hAnsi="Gill Sans" w:cs="Gill Sans"/>
      <w:bCs/>
      <w:iCs/>
      <w:smallCaps/>
      <w:color w:val="3D7590"/>
      <w:sz w:val="32"/>
      <w:szCs w:val="30"/>
    </w:rPr>
  </w:style>
  <w:style w:type="character" w:customStyle="1" w:styleId="L2HeaderChar">
    <w:name w:val="L2 Header Char"/>
    <w:basedOn w:val="Heading2Char"/>
    <w:link w:val="L2Header"/>
    <w:rsid w:val="00531328"/>
    <w:rPr>
      <w:rFonts w:ascii="Gill Sans" w:eastAsiaTheme="majorEastAsia" w:hAnsi="Gill Sans" w:cs="Gill Sans"/>
      <w:bCs/>
      <w:iCs/>
      <w:smallCaps/>
      <w:color w:val="3D7590"/>
      <w:sz w:val="32"/>
      <w:szCs w:val="30"/>
    </w:rPr>
  </w:style>
  <w:style w:type="paragraph" w:customStyle="1" w:styleId="CoverTitleL1">
    <w:name w:val="Cover Title L1"/>
    <w:link w:val="CoverTitleL1Char"/>
    <w:qFormat/>
    <w:rsid w:val="00B15CA4"/>
    <w:rPr>
      <w:rFonts w:ascii="Gill Sans" w:eastAsiaTheme="majorEastAsia" w:hAnsi="Gill Sans" w:cs="Gill Sans"/>
      <w:bCs/>
      <w:smallCaps/>
      <w:spacing w:val="-10"/>
      <w:kern w:val="28"/>
      <w:sz w:val="64"/>
      <w:szCs w:val="64"/>
    </w:rPr>
  </w:style>
  <w:style w:type="character" w:customStyle="1" w:styleId="CoverTitleL1Char">
    <w:name w:val="Cover Title L1 Char"/>
    <w:basedOn w:val="DefaultParagraphFont"/>
    <w:link w:val="CoverTitleL1"/>
    <w:rsid w:val="00B15CA4"/>
    <w:rPr>
      <w:rFonts w:ascii="Gill Sans" w:eastAsiaTheme="majorEastAsia" w:hAnsi="Gill Sans" w:cs="Gill Sans"/>
      <w:bCs/>
      <w:smallCaps/>
      <w:spacing w:val="-10"/>
      <w:kern w:val="28"/>
      <w:sz w:val="64"/>
      <w:szCs w:val="64"/>
    </w:rPr>
  </w:style>
  <w:style w:type="paragraph" w:customStyle="1" w:styleId="CoverTitleL2">
    <w:name w:val="Cover Title L2"/>
    <w:link w:val="CoverTitleL2Char"/>
    <w:qFormat/>
    <w:rsid w:val="000D1E6A"/>
    <w:rPr>
      <w:rFonts w:ascii="Gill Sans" w:eastAsiaTheme="majorEastAsia" w:hAnsi="Gill Sans" w:cs="Gill Sans"/>
      <w:spacing w:val="-10"/>
      <w:kern w:val="28"/>
      <w:sz w:val="56"/>
      <w:szCs w:val="56"/>
    </w:rPr>
  </w:style>
  <w:style w:type="character" w:customStyle="1" w:styleId="CoverTitleL2Char">
    <w:name w:val="Cover Title L2 Char"/>
    <w:basedOn w:val="DefaultParagraphFont"/>
    <w:link w:val="CoverTitleL2"/>
    <w:rsid w:val="000D1E6A"/>
    <w:rPr>
      <w:rFonts w:ascii="Gill Sans" w:eastAsiaTheme="majorEastAsia" w:hAnsi="Gill Sans" w:cs="Gill Sans"/>
      <w:spacing w:val="-10"/>
      <w:kern w:val="28"/>
      <w:sz w:val="56"/>
      <w:szCs w:val="56"/>
    </w:rPr>
  </w:style>
  <w:style w:type="paragraph" w:customStyle="1" w:styleId="CoverTitleL3">
    <w:name w:val="Cover Title L3"/>
    <w:link w:val="CoverTitleL3Char"/>
    <w:qFormat/>
    <w:rsid w:val="000D1E6A"/>
    <w:pPr>
      <w:ind w:firstLine="720"/>
    </w:pPr>
    <w:rPr>
      <w:rFonts w:ascii="Gill Sans" w:eastAsiaTheme="minorEastAsia" w:hAnsi="Gill Sans" w:cs="Gill Sans"/>
      <w:color w:val="5A5A5A" w:themeColor="text1" w:themeTint="A5"/>
      <w:spacing w:val="15"/>
      <w:sz w:val="32"/>
      <w:szCs w:val="22"/>
    </w:rPr>
  </w:style>
  <w:style w:type="character" w:customStyle="1" w:styleId="CoverTitleL3Char">
    <w:name w:val="Cover Title L3 Char"/>
    <w:basedOn w:val="DefaultParagraphFont"/>
    <w:link w:val="CoverTitleL3"/>
    <w:rsid w:val="000D1E6A"/>
    <w:rPr>
      <w:rFonts w:ascii="Gill Sans" w:eastAsiaTheme="minorEastAsia" w:hAnsi="Gill Sans" w:cs="Gill Sans"/>
      <w:color w:val="5A5A5A" w:themeColor="text1" w:themeTint="A5"/>
      <w:spacing w:val="15"/>
      <w:sz w:val="32"/>
      <w:szCs w:val="22"/>
    </w:rPr>
  </w:style>
  <w:style w:type="paragraph" w:customStyle="1" w:styleId="NormalTextMinionPro">
    <w:name w:val="Normal Text Minion Pro"/>
    <w:qFormat/>
    <w:rsid w:val="00C63B76"/>
    <w:rPr>
      <w:rFonts w:ascii="Minion Pro" w:hAnsi="Minion Pro"/>
      <w:sz w:val="22"/>
      <w:szCs w:val="22"/>
    </w:rPr>
  </w:style>
  <w:style w:type="character" w:customStyle="1" w:styleId="BoldGillSans">
    <w:name w:val="Bold Gill Sans"/>
    <w:uiPriority w:val="1"/>
    <w:qFormat/>
    <w:rsid w:val="00C73F49"/>
    <w:rPr>
      <w:rFonts w:ascii="GILL SANS SEMIBOLD" w:hAnsi="GILL SANS SEMIBOLD" w:cs="Gill Sans"/>
      <w:sz w:val="22"/>
    </w:rPr>
  </w:style>
  <w:style w:type="paragraph" w:customStyle="1" w:styleId="NormalTextGillSans">
    <w:name w:val="Normal Text Gill Sans"/>
    <w:qFormat/>
    <w:rsid w:val="007313F6"/>
    <w:rPr>
      <w:rFonts w:ascii="Gill Sans" w:hAnsi="Gill Sans" w:cs="Gill Sans"/>
      <w:sz w:val="22"/>
      <w:szCs w:val="22"/>
    </w:rPr>
  </w:style>
  <w:style w:type="character" w:styleId="Hyperlink">
    <w:name w:val="Hyperlink"/>
    <w:basedOn w:val="DefaultParagraphFont"/>
    <w:uiPriority w:val="99"/>
    <w:unhideWhenUsed/>
    <w:rsid w:val="004E65C3"/>
    <w:rPr>
      <w:color w:val="0563C1" w:themeColor="hyperlink"/>
      <w:u w:val="single"/>
    </w:rPr>
  </w:style>
  <w:style w:type="character" w:styleId="FollowedHyperlink">
    <w:name w:val="FollowedHyperlink"/>
    <w:basedOn w:val="DefaultParagraphFont"/>
    <w:uiPriority w:val="99"/>
    <w:semiHidden/>
    <w:unhideWhenUsed/>
    <w:rsid w:val="00995350"/>
    <w:rPr>
      <w:color w:val="954F72" w:themeColor="followedHyperlink"/>
      <w:u w:val="single"/>
    </w:rPr>
  </w:style>
  <w:style w:type="paragraph" w:customStyle="1" w:styleId="NoParagraphStyle">
    <w:name w:val="[No Paragraph Style]"/>
    <w:rsid w:val="0000591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NoSpacing">
    <w:name w:val="No Spacing"/>
    <w:uiPriority w:val="1"/>
    <w:qFormat/>
    <w:rsid w:val="001F6103"/>
  </w:style>
  <w:style w:type="character" w:styleId="UnresolvedMention">
    <w:name w:val="Unresolved Mention"/>
    <w:basedOn w:val="DefaultParagraphFont"/>
    <w:uiPriority w:val="99"/>
    <w:rsid w:val="00E17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764">
      <w:bodyDiv w:val="1"/>
      <w:marLeft w:val="0"/>
      <w:marRight w:val="0"/>
      <w:marTop w:val="0"/>
      <w:marBottom w:val="0"/>
      <w:divBdr>
        <w:top w:val="none" w:sz="0" w:space="0" w:color="auto"/>
        <w:left w:val="none" w:sz="0" w:space="0" w:color="auto"/>
        <w:bottom w:val="none" w:sz="0" w:space="0" w:color="auto"/>
        <w:right w:val="none" w:sz="0" w:space="0" w:color="auto"/>
      </w:divBdr>
      <w:divsChild>
        <w:div w:id="414935247">
          <w:marLeft w:val="0"/>
          <w:marRight w:val="0"/>
          <w:marTop w:val="0"/>
          <w:marBottom w:val="0"/>
          <w:divBdr>
            <w:top w:val="none" w:sz="0" w:space="0" w:color="auto"/>
            <w:left w:val="none" w:sz="0" w:space="0" w:color="auto"/>
            <w:bottom w:val="none" w:sz="0" w:space="0" w:color="auto"/>
            <w:right w:val="none" w:sz="0" w:space="0" w:color="auto"/>
          </w:divBdr>
        </w:div>
      </w:divsChild>
    </w:div>
    <w:div w:id="196238529">
      <w:bodyDiv w:val="1"/>
      <w:marLeft w:val="0"/>
      <w:marRight w:val="0"/>
      <w:marTop w:val="0"/>
      <w:marBottom w:val="0"/>
      <w:divBdr>
        <w:top w:val="none" w:sz="0" w:space="0" w:color="auto"/>
        <w:left w:val="none" w:sz="0" w:space="0" w:color="auto"/>
        <w:bottom w:val="none" w:sz="0" w:space="0" w:color="auto"/>
        <w:right w:val="none" w:sz="0" w:space="0" w:color="auto"/>
      </w:divBdr>
    </w:div>
    <w:div w:id="789667053">
      <w:bodyDiv w:val="1"/>
      <w:marLeft w:val="0"/>
      <w:marRight w:val="0"/>
      <w:marTop w:val="0"/>
      <w:marBottom w:val="0"/>
      <w:divBdr>
        <w:top w:val="none" w:sz="0" w:space="0" w:color="auto"/>
        <w:left w:val="none" w:sz="0" w:space="0" w:color="auto"/>
        <w:bottom w:val="none" w:sz="0" w:space="0" w:color="auto"/>
        <w:right w:val="none" w:sz="0" w:space="0" w:color="auto"/>
      </w:divBdr>
    </w:div>
    <w:div w:id="1478690412">
      <w:bodyDiv w:val="1"/>
      <w:marLeft w:val="0"/>
      <w:marRight w:val="0"/>
      <w:marTop w:val="0"/>
      <w:marBottom w:val="0"/>
      <w:divBdr>
        <w:top w:val="none" w:sz="0" w:space="0" w:color="auto"/>
        <w:left w:val="none" w:sz="0" w:space="0" w:color="auto"/>
        <w:bottom w:val="none" w:sz="0" w:space="0" w:color="auto"/>
        <w:right w:val="none" w:sz="0" w:space="0" w:color="auto"/>
      </w:divBdr>
      <w:divsChild>
        <w:div w:id="370153445">
          <w:marLeft w:val="0"/>
          <w:marRight w:val="0"/>
          <w:marTop w:val="0"/>
          <w:marBottom w:val="0"/>
          <w:divBdr>
            <w:top w:val="none" w:sz="0" w:space="0" w:color="auto"/>
            <w:left w:val="none" w:sz="0" w:space="0" w:color="auto"/>
            <w:bottom w:val="none" w:sz="0" w:space="0" w:color="auto"/>
            <w:right w:val="none" w:sz="0" w:space="0" w:color="auto"/>
          </w:divBdr>
        </w:div>
        <w:div w:id="1269701797">
          <w:marLeft w:val="0"/>
          <w:marRight w:val="0"/>
          <w:marTop w:val="0"/>
          <w:marBottom w:val="0"/>
          <w:divBdr>
            <w:top w:val="none" w:sz="0" w:space="0" w:color="auto"/>
            <w:left w:val="none" w:sz="0" w:space="0" w:color="auto"/>
            <w:bottom w:val="none" w:sz="0" w:space="0" w:color="auto"/>
            <w:right w:val="none" w:sz="0" w:space="0" w:color="auto"/>
          </w:divBdr>
        </w:div>
        <w:div w:id="1762139605">
          <w:marLeft w:val="0"/>
          <w:marRight w:val="0"/>
          <w:marTop w:val="0"/>
          <w:marBottom w:val="0"/>
          <w:divBdr>
            <w:top w:val="none" w:sz="0" w:space="0" w:color="auto"/>
            <w:left w:val="none" w:sz="0" w:space="0" w:color="auto"/>
            <w:bottom w:val="none" w:sz="0" w:space="0" w:color="auto"/>
            <w:right w:val="none" w:sz="0" w:space="0" w:color="auto"/>
          </w:divBdr>
        </w:div>
        <w:div w:id="1964924652">
          <w:marLeft w:val="0"/>
          <w:marRight w:val="0"/>
          <w:marTop w:val="0"/>
          <w:marBottom w:val="0"/>
          <w:divBdr>
            <w:top w:val="none" w:sz="0" w:space="0" w:color="auto"/>
            <w:left w:val="none" w:sz="0" w:space="0" w:color="auto"/>
            <w:bottom w:val="none" w:sz="0" w:space="0" w:color="auto"/>
            <w:right w:val="none" w:sz="0" w:space="0" w:color="auto"/>
          </w:divBdr>
        </w:div>
        <w:div w:id="506290138">
          <w:marLeft w:val="0"/>
          <w:marRight w:val="0"/>
          <w:marTop w:val="0"/>
          <w:marBottom w:val="0"/>
          <w:divBdr>
            <w:top w:val="none" w:sz="0" w:space="0" w:color="auto"/>
            <w:left w:val="none" w:sz="0" w:space="0" w:color="auto"/>
            <w:bottom w:val="none" w:sz="0" w:space="0" w:color="auto"/>
            <w:right w:val="none" w:sz="0" w:space="0" w:color="auto"/>
          </w:divBdr>
        </w:div>
        <w:div w:id="1330522714">
          <w:marLeft w:val="0"/>
          <w:marRight w:val="0"/>
          <w:marTop w:val="0"/>
          <w:marBottom w:val="0"/>
          <w:divBdr>
            <w:top w:val="none" w:sz="0" w:space="0" w:color="auto"/>
            <w:left w:val="none" w:sz="0" w:space="0" w:color="auto"/>
            <w:bottom w:val="none" w:sz="0" w:space="0" w:color="auto"/>
            <w:right w:val="none" w:sz="0" w:space="0" w:color="auto"/>
          </w:divBdr>
        </w:div>
        <w:div w:id="1580365627">
          <w:marLeft w:val="0"/>
          <w:marRight w:val="0"/>
          <w:marTop w:val="0"/>
          <w:marBottom w:val="0"/>
          <w:divBdr>
            <w:top w:val="none" w:sz="0" w:space="0" w:color="auto"/>
            <w:left w:val="none" w:sz="0" w:space="0" w:color="auto"/>
            <w:bottom w:val="none" w:sz="0" w:space="0" w:color="auto"/>
            <w:right w:val="none" w:sz="0" w:space="0" w:color="auto"/>
          </w:divBdr>
        </w:div>
        <w:div w:id="1042364442">
          <w:marLeft w:val="0"/>
          <w:marRight w:val="0"/>
          <w:marTop w:val="0"/>
          <w:marBottom w:val="0"/>
          <w:divBdr>
            <w:top w:val="none" w:sz="0" w:space="0" w:color="auto"/>
            <w:left w:val="none" w:sz="0" w:space="0" w:color="auto"/>
            <w:bottom w:val="none" w:sz="0" w:space="0" w:color="auto"/>
            <w:right w:val="none" w:sz="0" w:space="0" w:color="auto"/>
          </w:divBdr>
        </w:div>
        <w:div w:id="1149858881">
          <w:marLeft w:val="0"/>
          <w:marRight w:val="0"/>
          <w:marTop w:val="0"/>
          <w:marBottom w:val="0"/>
          <w:divBdr>
            <w:top w:val="none" w:sz="0" w:space="0" w:color="auto"/>
            <w:left w:val="none" w:sz="0" w:space="0" w:color="auto"/>
            <w:bottom w:val="none" w:sz="0" w:space="0" w:color="auto"/>
            <w:right w:val="none" w:sz="0" w:space="0" w:color="auto"/>
          </w:divBdr>
        </w:div>
        <w:div w:id="104732102">
          <w:marLeft w:val="0"/>
          <w:marRight w:val="0"/>
          <w:marTop w:val="0"/>
          <w:marBottom w:val="0"/>
          <w:divBdr>
            <w:top w:val="none" w:sz="0" w:space="0" w:color="auto"/>
            <w:left w:val="none" w:sz="0" w:space="0" w:color="auto"/>
            <w:bottom w:val="none" w:sz="0" w:space="0" w:color="auto"/>
            <w:right w:val="none" w:sz="0" w:space="0" w:color="auto"/>
          </w:divBdr>
        </w:div>
        <w:div w:id="1260796138">
          <w:marLeft w:val="0"/>
          <w:marRight w:val="0"/>
          <w:marTop w:val="0"/>
          <w:marBottom w:val="0"/>
          <w:divBdr>
            <w:top w:val="none" w:sz="0" w:space="0" w:color="auto"/>
            <w:left w:val="none" w:sz="0" w:space="0" w:color="auto"/>
            <w:bottom w:val="none" w:sz="0" w:space="0" w:color="auto"/>
            <w:right w:val="none" w:sz="0" w:space="0" w:color="auto"/>
          </w:divBdr>
        </w:div>
        <w:div w:id="2075274181">
          <w:marLeft w:val="0"/>
          <w:marRight w:val="0"/>
          <w:marTop w:val="0"/>
          <w:marBottom w:val="0"/>
          <w:divBdr>
            <w:top w:val="none" w:sz="0" w:space="0" w:color="auto"/>
            <w:left w:val="none" w:sz="0" w:space="0" w:color="auto"/>
            <w:bottom w:val="none" w:sz="0" w:space="0" w:color="auto"/>
            <w:right w:val="none" w:sz="0" w:space="0" w:color="auto"/>
          </w:divBdr>
        </w:div>
        <w:div w:id="1039547650">
          <w:marLeft w:val="0"/>
          <w:marRight w:val="0"/>
          <w:marTop w:val="0"/>
          <w:marBottom w:val="0"/>
          <w:divBdr>
            <w:top w:val="none" w:sz="0" w:space="0" w:color="auto"/>
            <w:left w:val="none" w:sz="0" w:space="0" w:color="auto"/>
            <w:bottom w:val="none" w:sz="0" w:space="0" w:color="auto"/>
            <w:right w:val="none" w:sz="0" w:space="0" w:color="auto"/>
          </w:divBdr>
        </w:div>
        <w:div w:id="406070674">
          <w:marLeft w:val="0"/>
          <w:marRight w:val="0"/>
          <w:marTop w:val="0"/>
          <w:marBottom w:val="0"/>
          <w:divBdr>
            <w:top w:val="none" w:sz="0" w:space="0" w:color="auto"/>
            <w:left w:val="none" w:sz="0" w:space="0" w:color="auto"/>
            <w:bottom w:val="none" w:sz="0" w:space="0" w:color="auto"/>
            <w:right w:val="none" w:sz="0" w:space="0" w:color="auto"/>
          </w:divBdr>
        </w:div>
        <w:div w:id="1767458755">
          <w:marLeft w:val="0"/>
          <w:marRight w:val="0"/>
          <w:marTop w:val="0"/>
          <w:marBottom w:val="0"/>
          <w:divBdr>
            <w:top w:val="none" w:sz="0" w:space="0" w:color="auto"/>
            <w:left w:val="none" w:sz="0" w:space="0" w:color="auto"/>
            <w:bottom w:val="none" w:sz="0" w:space="0" w:color="auto"/>
            <w:right w:val="none" w:sz="0" w:space="0" w:color="auto"/>
          </w:divBdr>
        </w:div>
        <w:div w:id="772284601">
          <w:marLeft w:val="0"/>
          <w:marRight w:val="0"/>
          <w:marTop w:val="0"/>
          <w:marBottom w:val="0"/>
          <w:divBdr>
            <w:top w:val="none" w:sz="0" w:space="0" w:color="auto"/>
            <w:left w:val="none" w:sz="0" w:space="0" w:color="auto"/>
            <w:bottom w:val="none" w:sz="0" w:space="0" w:color="auto"/>
            <w:right w:val="none" w:sz="0" w:space="0" w:color="auto"/>
          </w:divBdr>
        </w:div>
        <w:div w:id="1700005438">
          <w:marLeft w:val="0"/>
          <w:marRight w:val="0"/>
          <w:marTop w:val="0"/>
          <w:marBottom w:val="0"/>
          <w:divBdr>
            <w:top w:val="none" w:sz="0" w:space="0" w:color="auto"/>
            <w:left w:val="none" w:sz="0" w:space="0" w:color="auto"/>
            <w:bottom w:val="none" w:sz="0" w:space="0" w:color="auto"/>
            <w:right w:val="none" w:sz="0" w:space="0" w:color="auto"/>
          </w:divBdr>
        </w:div>
        <w:div w:id="175190330">
          <w:marLeft w:val="0"/>
          <w:marRight w:val="0"/>
          <w:marTop w:val="0"/>
          <w:marBottom w:val="0"/>
          <w:divBdr>
            <w:top w:val="none" w:sz="0" w:space="0" w:color="auto"/>
            <w:left w:val="none" w:sz="0" w:space="0" w:color="auto"/>
            <w:bottom w:val="none" w:sz="0" w:space="0" w:color="auto"/>
            <w:right w:val="none" w:sz="0" w:space="0" w:color="auto"/>
          </w:divBdr>
        </w:div>
        <w:div w:id="105734050">
          <w:marLeft w:val="0"/>
          <w:marRight w:val="0"/>
          <w:marTop w:val="0"/>
          <w:marBottom w:val="0"/>
          <w:divBdr>
            <w:top w:val="none" w:sz="0" w:space="0" w:color="auto"/>
            <w:left w:val="none" w:sz="0" w:space="0" w:color="auto"/>
            <w:bottom w:val="none" w:sz="0" w:space="0" w:color="auto"/>
            <w:right w:val="none" w:sz="0" w:space="0" w:color="auto"/>
          </w:divBdr>
        </w:div>
        <w:div w:id="1944415926">
          <w:marLeft w:val="0"/>
          <w:marRight w:val="0"/>
          <w:marTop w:val="0"/>
          <w:marBottom w:val="0"/>
          <w:divBdr>
            <w:top w:val="none" w:sz="0" w:space="0" w:color="auto"/>
            <w:left w:val="none" w:sz="0" w:space="0" w:color="auto"/>
            <w:bottom w:val="none" w:sz="0" w:space="0" w:color="auto"/>
            <w:right w:val="none" w:sz="0" w:space="0" w:color="auto"/>
          </w:divBdr>
        </w:div>
        <w:div w:id="1988318498">
          <w:marLeft w:val="0"/>
          <w:marRight w:val="0"/>
          <w:marTop w:val="0"/>
          <w:marBottom w:val="0"/>
          <w:divBdr>
            <w:top w:val="none" w:sz="0" w:space="0" w:color="auto"/>
            <w:left w:val="none" w:sz="0" w:space="0" w:color="auto"/>
            <w:bottom w:val="none" w:sz="0" w:space="0" w:color="auto"/>
            <w:right w:val="none" w:sz="0" w:space="0" w:color="auto"/>
          </w:divBdr>
        </w:div>
        <w:div w:id="725226169">
          <w:marLeft w:val="0"/>
          <w:marRight w:val="0"/>
          <w:marTop w:val="0"/>
          <w:marBottom w:val="0"/>
          <w:divBdr>
            <w:top w:val="none" w:sz="0" w:space="0" w:color="auto"/>
            <w:left w:val="none" w:sz="0" w:space="0" w:color="auto"/>
            <w:bottom w:val="none" w:sz="0" w:space="0" w:color="auto"/>
            <w:right w:val="none" w:sz="0" w:space="0" w:color="auto"/>
          </w:divBdr>
        </w:div>
      </w:divsChild>
    </w:div>
    <w:div w:id="1497569542">
      <w:bodyDiv w:val="1"/>
      <w:marLeft w:val="0"/>
      <w:marRight w:val="0"/>
      <w:marTop w:val="0"/>
      <w:marBottom w:val="0"/>
      <w:divBdr>
        <w:top w:val="none" w:sz="0" w:space="0" w:color="auto"/>
        <w:left w:val="none" w:sz="0" w:space="0" w:color="auto"/>
        <w:bottom w:val="none" w:sz="0" w:space="0" w:color="auto"/>
        <w:right w:val="none" w:sz="0" w:space="0" w:color="auto"/>
      </w:divBdr>
    </w:div>
    <w:div w:id="1760252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ttlepi.com/national/95178_du12.shtml" TargetMode="External"/><Relationship Id="rId13" Type="http://schemas.openxmlformats.org/officeDocument/2006/relationships/hyperlink" Target="http://www.bmj.com/content/333/7573/820.full.pdf" TargetMode="External"/><Relationship Id="rId18" Type="http://schemas.openxmlformats.org/officeDocument/2006/relationships/hyperlink" Target="http://whqlibdoc.who.int/hq/2001/WHO_SDE_OEH_01.12.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aea.org/newscenter/features/du/du_qaa.shtml" TargetMode="External"/><Relationship Id="rId7" Type="http://schemas.openxmlformats.org/officeDocument/2006/relationships/endnotes" Target="endnotes.xml"/><Relationship Id="rId12" Type="http://schemas.openxmlformats.org/officeDocument/2006/relationships/hyperlink" Target="http://www.ncbi.nlm.nih.gov/pubmed/14670879" TargetMode="External"/><Relationship Id="rId17" Type="http://schemas.openxmlformats.org/officeDocument/2006/relationships/hyperlink" Target="http://www.who.int/disasters/repo/914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ho.int/mediacentre/factsheets/fs257/en/" TargetMode="External"/><Relationship Id="rId20" Type="http://schemas.openxmlformats.org/officeDocument/2006/relationships/hyperlink" Target="http://www.atsdr.cdc.gov/csem/uranium/u_exposure-pathway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mj.com/content/333/7575/971.3.lon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bmj.com/content/333/7575/971.3.long" TargetMode="External"/><Relationship Id="rId23" Type="http://schemas.openxmlformats.org/officeDocument/2006/relationships/header" Target="header1.xml"/><Relationship Id="rId10" Type="http://schemas.openxmlformats.org/officeDocument/2006/relationships/hyperlink" Target="http://www.guardian.co.uk/science/2007/may/08/cancer.medicineandhealth" TargetMode="External"/><Relationship Id="rId19" Type="http://schemas.openxmlformats.org/officeDocument/2006/relationships/hyperlink" Target="http://www.nrc.gov/about-nrc/regulatory/rulemaking/potential-rulemaking/uw-streams/bg-info-du.html" TargetMode="External"/><Relationship Id="rId4" Type="http://schemas.openxmlformats.org/officeDocument/2006/relationships/settings" Target="settings.xml"/><Relationship Id="rId9" Type="http://schemas.openxmlformats.org/officeDocument/2006/relationships/hyperlink" Target="http://www.wagingpeace.org/articles/2004/08/15_bollyn_depleted-uranium-blamed-cancer.htm" TargetMode="External"/><Relationship Id="rId14" Type="http://schemas.openxmlformats.org/officeDocument/2006/relationships/hyperlink" Target="http://www.bmj.com/content/333/7573/820.full?ijkey=93fec622ade6cb7d7fa1e5d079f952343acdff26&amp;keytype2=tf_ipsecsha" TargetMode="External"/><Relationship Id="rId22" Type="http://schemas.openxmlformats.org/officeDocument/2006/relationships/hyperlink" Target="https://www.reuters.com/world/europe/russia-says-use-depleted-uranium-shells-ukraine-would-harm-population-land-2023-0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johnson/Library/Group%20Containers/UBF8T346G9.Office/User%20Content.localized/Templates.localized/Base%20Std%20for%20Dept%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AC12C-F07B-3D45-9C7D-7AEDB294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Std for Dept 2016.dotx</Template>
  <TotalTime>78</TotalTime>
  <Pages>7</Pages>
  <Words>2350</Words>
  <Characters>13212</Characters>
  <Application>Microsoft Office Word</Application>
  <DocSecurity>0</DocSecurity>
  <Lines>880</Lines>
  <Paragraphs>676</Paragraphs>
  <ScaleCrop>false</ScaleCrop>
  <HeadingPairs>
    <vt:vector size="2" baseType="variant">
      <vt:variant>
        <vt:lpstr>Title</vt:lpstr>
      </vt:variant>
      <vt:variant>
        <vt:i4>1</vt:i4>
      </vt:variant>
    </vt:vector>
  </HeadingPairs>
  <TitlesOfParts>
    <vt:vector size="1" baseType="lpstr">
      <vt:lpstr/>
    </vt:vector>
  </TitlesOfParts>
  <Company>WFU</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Johnson, A D.</cp:lastModifiedBy>
  <cp:revision>4</cp:revision>
  <cp:lastPrinted>2018-08-31T12:22:00Z</cp:lastPrinted>
  <dcterms:created xsi:type="dcterms:W3CDTF">2023-05-24T18:51:00Z</dcterms:created>
  <dcterms:modified xsi:type="dcterms:W3CDTF">2023-05-24T20:42:00Z</dcterms:modified>
</cp:coreProperties>
</file>